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F4A24">
        <w:rPr>
          <w:rFonts w:ascii="Arial" w:hAnsi="Arial" w:hint="eastAsia"/>
        </w:rPr>
        <w:t>项目名称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366365" w:rsidRPr="00366365" w:rsidRDefault="00366365" w:rsidP="00366365">
      <w:pPr>
        <w:ind w:left="720" w:firstLineChars="200" w:firstLine="400"/>
        <w:rPr>
          <w:rFonts w:hint="eastAsia"/>
          <w:snapToGrid/>
        </w:rPr>
      </w:pPr>
      <w:r>
        <w:rPr>
          <w:rFonts w:hint="eastAsia"/>
        </w:rPr>
        <w:t>该测试报告将项目的测试过程及结果写成文档，对发现的问题和缺陷进行分析，为纠正软件存在的质量问题提供依据，同时为软件验收和交付打下基础。</w:t>
      </w:r>
    </w:p>
    <w:p w:rsidR="00614542" w:rsidRDefault="00614542" w:rsidP="00366365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366365" w:rsidRPr="00366365" w:rsidRDefault="00366365" w:rsidP="00366365">
      <w:pPr>
        <w:ind w:left="720"/>
        <w:rPr>
          <w:lang w:eastAsia="en-US"/>
        </w:rPr>
      </w:pPr>
      <w:r>
        <w:rPr>
          <w:rFonts w:hint="eastAsia"/>
        </w:rPr>
        <w:t>此报告覆盖的是</w:t>
      </w:r>
      <w:proofErr w:type="gramStart"/>
      <w:r>
        <w:rPr>
          <w:rFonts w:hint="eastAsia"/>
        </w:rPr>
        <w:t>优邻购</w:t>
      </w:r>
      <w:proofErr w:type="gramEnd"/>
      <w:r>
        <w:rPr>
          <w:rFonts w:hint="eastAsia"/>
        </w:rPr>
        <w:t>web端的管理员部分。</w:t>
      </w:r>
    </w:p>
    <w:p w:rsid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366365" w:rsidRPr="00366365" w:rsidRDefault="00366365" w:rsidP="00366365">
      <w:pPr>
        <w:ind w:firstLine="720"/>
        <w:rPr>
          <w:rFonts w:hint="eastAsia"/>
        </w:rPr>
      </w:pPr>
      <w:r>
        <w:rPr>
          <w:rFonts w:hint="eastAsia"/>
        </w:rPr>
        <w:t>无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366365" w:rsidRDefault="00366365" w:rsidP="00366365">
      <w:pPr>
        <w:ind w:firstLine="720"/>
      </w:pPr>
      <w:r>
        <w:rPr>
          <w:rFonts w:hint="eastAsia"/>
        </w:rPr>
        <w:t>《sprint1测试用例》</w:t>
      </w:r>
    </w:p>
    <w:p w:rsidR="00366365" w:rsidRPr="00366365" w:rsidRDefault="00366365" w:rsidP="00366365">
      <w:pPr>
        <w:ind w:firstLine="720"/>
        <w:rPr>
          <w:rFonts w:hint="eastAsia"/>
          <w:lang w:eastAsia="en-US"/>
        </w:rPr>
      </w:pPr>
      <w:r>
        <w:rPr>
          <w:rFonts w:hint="eastAsia"/>
        </w:rPr>
        <w:t>《优邻购软件需求规约》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366365" w:rsidRPr="00366365" w:rsidRDefault="00366365" w:rsidP="00366365">
      <w:pPr>
        <w:ind w:left="720"/>
        <w:rPr>
          <w:lang w:eastAsia="en-US"/>
        </w:rPr>
      </w:pPr>
      <w:r>
        <w:rPr>
          <w:rFonts w:hint="eastAsia"/>
        </w:rPr>
        <w:t>对</w:t>
      </w:r>
      <w:proofErr w:type="gramStart"/>
      <w:r>
        <w:rPr>
          <w:rFonts w:hint="eastAsia"/>
        </w:rPr>
        <w:t>优邻购系统</w:t>
      </w:r>
      <w:proofErr w:type="gramEnd"/>
      <w:r>
        <w:rPr>
          <w:rFonts w:hint="eastAsia"/>
        </w:rPr>
        <w:t>web端的管理员部分做测试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366365" w:rsidRDefault="00366365" w:rsidP="00366365">
      <w:pPr>
        <w:ind w:firstLine="720"/>
      </w:pPr>
      <w:r>
        <w:rPr>
          <w:rFonts w:hint="eastAsia"/>
        </w:rPr>
        <w:t>测试时间：2019/7/10-2019/7/11</w:t>
      </w:r>
    </w:p>
    <w:p w:rsidR="00366365" w:rsidRDefault="00366365" w:rsidP="00366365">
      <w:pPr>
        <w:ind w:firstLine="720"/>
      </w:pPr>
      <w:r>
        <w:rPr>
          <w:rFonts w:hint="eastAsia"/>
        </w:rPr>
        <w:t>测试地点：上海交通大学软件学院3108教室</w:t>
      </w:r>
    </w:p>
    <w:p w:rsidR="00366365" w:rsidRPr="00366365" w:rsidRDefault="00366365" w:rsidP="00366365">
      <w:pPr>
        <w:ind w:firstLine="720"/>
        <w:rPr>
          <w:rFonts w:hint="eastAsia"/>
        </w:rPr>
      </w:pPr>
      <w:r>
        <w:rPr>
          <w:rFonts w:hint="eastAsia"/>
        </w:rPr>
        <w:t>测试方法：单元测试，集成测试</w:t>
      </w:r>
    </w:p>
    <w:p w:rsidR="00F03B5C" w:rsidRDefault="004B0E53" w:rsidP="00366365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366365" w:rsidRDefault="00366365" w:rsidP="00366365">
      <w:pPr>
        <w:ind w:left="720"/>
      </w:pPr>
      <w:r>
        <w:rPr>
          <w:rFonts w:hint="eastAsia"/>
        </w:rPr>
        <w:t>软件：J</w:t>
      </w:r>
      <w:r>
        <w:t>u</w:t>
      </w:r>
      <w:r>
        <w:rPr>
          <w:rFonts w:hint="eastAsia"/>
        </w:rPr>
        <w:t>nit</w:t>
      </w:r>
    </w:p>
    <w:p w:rsidR="00243BE6" w:rsidRPr="00366365" w:rsidRDefault="00243BE6" w:rsidP="00366365">
      <w:pPr>
        <w:ind w:left="720"/>
        <w:rPr>
          <w:rFonts w:hint="eastAsia"/>
        </w:rPr>
      </w:pPr>
      <w:r>
        <w:rPr>
          <w:rFonts w:hint="eastAsia"/>
        </w:rPr>
        <w:t>硬件：笔记本电脑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B01E70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:rsidR="00243BE6" w:rsidRPr="00243BE6" w:rsidRDefault="00243BE6" w:rsidP="00243BE6">
      <w:pPr>
        <w:ind w:firstLine="720"/>
        <w:rPr>
          <w:rFonts w:hint="eastAsia"/>
        </w:rPr>
      </w:pPr>
      <w:bookmarkStart w:id="10" w:name="_GoBack"/>
      <w:bookmarkEnd w:id="10"/>
      <w:r>
        <w:rPr>
          <w:rFonts w:hint="eastAsia"/>
        </w:rPr>
        <w:t>下面表格中的需求覆盖率针对的是sprint1迭代计划中的需求</w:t>
      </w: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243BE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经销商管理</w:t>
            </w:r>
          </w:p>
        </w:tc>
        <w:tc>
          <w:tcPr>
            <w:tcW w:w="979" w:type="dxa"/>
          </w:tcPr>
          <w:p w:rsidR="00955DC2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:rsidR="00955DC2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243BE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店铺管理</w:t>
            </w:r>
          </w:p>
        </w:tc>
        <w:tc>
          <w:tcPr>
            <w:tcW w:w="979" w:type="dxa"/>
          </w:tcPr>
          <w:p w:rsidR="00955DC2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:rsidR="00955DC2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243BE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商品信息管理</w:t>
            </w:r>
          </w:p>
        </w:tc>
        <w:tc>
          <w:tcPr>
            <w:tcW w:w="979" w:type="dxa"/>
          </w:tcPr>
          <w:p w:rsidR="00955DC2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2" w:type="dxa"/>
          </w:tcPr>
          <w:p w:rsidR="00955DC2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:rsidR="00955DC2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第二次迭代解决</w:t>
            </w:r>
          </w:p>
        </w:tc>
      </w:tr>
      <w:tr w:rsidR="00243BE6" w:rsidTr="00BF6954">
        <w:tc>
          <w:tcPr>
            <w:tcW w:w="993" w:type="dxa"/>
            <w:vMerge/>
          </w:tcPr>
          <w:p w:rsidR="00243BE6" w:rsidRPr="00BF6954" w:rsidRDefault="00243BE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43BE6" w:rsidRPr="00BF6954" w:rsidRDefault="00243BE6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979" w:type="dxa"/>
          </w:tcPr>
          <w:p w:rsidR="00243BE6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243BE6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243BE6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43BE6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43BE6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22</w:t>
            </w:r>
          </w:p>
        </w:tc>
        <w:tc>
          <w:tcPr>
            <w:tcW w:w="1116" w:type="dxa"/>
          </w:tcPr>
          <w:p w:rsidR="00955DC2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91%</w:t>
            </w:r>
          </w:p>
        </w:tc>
        <w:tc>
          <w:tcPr>
            <w:tcW w:w="1112" w:type="dxa"/>
          </w:tcPr>
          <w:p w:rsidR="00955DC2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43BE6" w:rsidTr="00925C07">
        <w:trPr>
          <w:trHeight w:val="1197"/>
        </w:trPr>
        <w:tc>
          <w:tcPr>
            <w:tcW w:w="993" w:type="dxa"/>
          </w:tcPr>
          <w:p w:rsidR="00243BE6" w:rsidRPr="00BF6954" w:rsidRDefault="00243BE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243BE6" w:rsidRPr="00BF6954" w:rsidRDefault="00243BE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243BE6" w:rsidRPr="00BF6954" w:rsidRDefault="00243BE6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8362" w:type="dxa"/>
            <w:gridSpan w:val="6"/>
          </w:tcPr>
          <w:p w:rsidR="00243BE6" w:rsidRPr="00BF6954" w:rsidRDefault="00243BE6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</w:p>
          <w:p w:rsidR="00243BE6" w:rsidRPr="00243BE6" w:rsidRDefault="00243BE6" w:rsidP="00243BE6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暂无</w:t>
            </w: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243BE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 w:rsidR="00955DC2" w:rsidRDefault="00243BE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</w:t>
            </w:r>
          </w:p>
        </w:tc>
        <w:tc>
          <w:tcPr>
            <w:tcW w:w="1112" w:type="dxa"/>
          </w:tcPr>
          <w:p w:rsidR="00955DC2" w:rsidRDefault="00243BE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 w:rsidR="00955DC2" w:rsidRDefault="00243BE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 w:rsidR="00955DC2" w:rsidRDefault="00243BE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</w:t>
            </w: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243BE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22</w:t>
            </w:r>
          </w:p>
        </w:tc>
        <w:tc>
          <w:tcPr>
            <w:tcW w:w="1116" w:type="dxa"/>
          </w:tcPr>
          <w:p w:rsidR="00955DC2" w:rsidRDefault="00243BE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91%</w:t>
            </w:r>
          </w:p>
        </w:tc>
        <w:tc>
          <w:tcPr>
            <w:tcW w:w="1112" w:type="dxa"/>
          </w:tcPr>
          <w:p w:rsidR="00955DC2" w:rsidRDefault="00243BE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2</w:t>
            </w:r>
          </w:p>
        </w:tc>
        <w:tc>
          <w:tcPr>
            <w:tcW w:w="1116" w:type="dxa"/>
          </w:tcPr>
          <w:p w:rsidR="00955DC2" w:rsidRDefault="00243BE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9%</w:t>
            </w: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243BE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243BE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243BE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243BE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243BE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商品信息管理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243BE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商品信息添加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243BE6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时间原因没有实现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243BE6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243BE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243BE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商品信息管理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243BE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商品信息修改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243BE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时间原因没有实现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</w:t>
      </w:r>
      <w:r w:rsidRPr="00790B3E">
        <w:rPr>
          <w:rFonts w:ascii="Times New Roman" w:hint="eastAsia"/>
          <w:snapToGrid/>
        </w:rPr>
        <w:lastRenderedPageBreak/>
        <w:t>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 w:rsidP="00243BE6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243BE6" w:rsidRPr="00243BE6" w:rsidRDefault="00243BE6" w:rsidP="00243BE6">
      <w:pPr>
        <w:ind w:left="720"/>
        <w:rPr>
          <w:rFonts w:hint="eastAsia"/>
        </w:rPr>
      </w:pPr>
      <w:r>
        <w:rPr>
          <w:rFonts w:hint="eastAsia"/>
        </w:rPr>
        <w:t>本次第一次迭代主要是以实现功能为主，系统整体还不完善，测试也以单元测试为主</w:t>
      </w:r>
    </w:p>
    <w:sectPr w:rsidR="00243BE6" w:rsidRPr="00243BE6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72C" w:rsidRDefault="0076272C">
      <w:r>
        <w:separator/>
      </w:r>
    </w:p>
  </w:endnote>
  <w:endnote w:type="continuationSeparator" w:id="0">
    <w:p w:rsidR="0076272C" w:rsidRDefault="00762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72C" w:rsidRDefault="0076272C">
      <w:r>
        <w:separator/>
      </w:r>
    </w:p>
  </w:footnote>
  <w:footnote w:type="continuationSeparator" w:id="0">
    <w:p w:rsidR="0076272C" w:rsidRDefault="007627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43BE6"/>
    <w:rsid w:val="002866D0"/>
    <w:rsid w:val="00292D69"/>
    <w:rsid w:val="002E71CC"/>
    <w:rsid w:val="0030153D"/>
    <w:rsid w:val="00307DC6"/>
    <w:rsid w:val="00320074"/>
    <w:rsid w:val="0035274A"/>
    <w:rsid w:val="00366365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6272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452AEF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487</TotalTime>
  <Pages>6</Pages>
  <Words>403</Words>
  <Characters>2302</Characters>
  <Application>Microsoft Office Word</Application>
  <DocSecurity>0</DocSecurity>
  <Lines>19</Lines>
  <Paragraphs>5</Paragraphs>
  <ScaleCrop>false</ScaleCrop>
  <Company>&lt;SJTU&gt;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 </cp:lastModifiedBy>
  <cp:revision>66</cp:revision>
  <dcterms:created xsi:type="dcterms:W3CDTF">2014-07-21T08:17:00Z</dcterms:created>
  <dcterms:modified xsi:type="dcterms:W3CDTF">2019-07-11T11:55:00Z</dcterms:modified>
</cp:coreProperties>
</file>