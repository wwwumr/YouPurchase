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BB759D">
        <w:rPr>
          <w:rFonts w:ascii="Arial" w:hAnsi="Arial" w:hint="eastAsia"/>
        </w:rPr>
        <w:t>YouPurchase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Pr="007C7213" w:rsidRDefault="00F03B5C">
      <w:pPr>
        <w:sectPr w:rsidR="00F03B5C" w:rsidRPr="007C7213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7C7213">
            <w:pPr>
              <w:pStyle w:val="Tabletext"/>
            </w:pPr>
            <w:r>
              <w:rPr>
                <w:rFonts w:ascii="Times New Roman"/>
              </w:rPr>
              <w:t>11/07/2019</w:t>
            </w:r>
          </w:p>
        </w:tc>
        <w:tc>
          <w:tcPr>
            <w:tcW w:w="1152" w:type="dxa"/>
          </w:tcPr>
          <w:p w:rsidR="00F03B5C" w:rsidRDefault="007C7213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F03B5C" w:rsidRDefault="007C7213">
            <w:pPr>
              <w:pStyle w:val="Tabletext"/>
            </w:pPr>
            <w:r>
              <w:rPr>
                <w:rFonts w:ascii="Times New Roman" w:hint="eastAsia"/>
              </w:rPr>
              <w:t>用户</w:t>
            </w:r>
            <w:r>
              <w:rPr>
                <w:rFonts w:ascii="Times New Roman" w:hint="eastAsia"/>
              </w:rPr>
              <w:t>/</w:t>
            </w:r>
            <w:r>
              <w:rPr>
                <w:rFonts w:ascii="Times New Roman" w:hint="eastAsia"/>
              </w:rPr>
              <w:t>订单基本的增删改查</w:t>
            </w:r>
          </w:p>
        </w:tc>
        <w:tc>
          <w:tcPr>
            <w:tcW w:w="2304" w:type="dxa"/>
          </w:tcPr>
          <w:p w:rsidR="00F03B5C" w:rsidRDefault="007C7213">
            <w:pPr>
              <w:pStyle w:val="Tabletext"/>
            </w:pPr>
            <w:r>
              <w:rPr>
                <w:rFonts w:ascii="Times New Roman" w:hint="eastAsia"/>
              </w:rPr>
              <w:t>邓霄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7C7213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7C7213" w:rsidRPr="007C7213" w:rsidRDefault="007C7213" w:rsidP="007C7213">
      <w:r>
        <w:t xml:space="preserve">    </w:t>
      </w:r>
      <w:r>
        <w:rPr>
          <w:rFonts w:hint="eastAsia"/>
        </w:rPr>
        <w:t>测试系统的功能完成情况，发现可能存在的问题，方便后续的修改以及系统的完成</w:t>
      </w:r>
    </w:p>
    <w:p w:rsidR="00614542" w:rsidRDefault="00614542" w:rsidP="006C4C06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:rsidR="006C4C06" w:rsidRPr="006C4C06" w:rsidRDefault="006C4C06" w:rsidP="006C4C0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测试youpurchase系统的后端用户部分。</w:t>
      </w:r>
    </w:p>
    <w:p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E036A1" w:rsidRDefault="00E036A1" w:rsidP="00E036A1">
      <w:r>
        <w:rPr>
          <w:rFonts w:hint="eastAsia"/>
        </w:rPr>
        <w:t xml:space="preserve"> </w:t>
      </w:r>
      <w:r>
        <w:t xml:space="preserve">    UserD</w:t>
      </w:r>
      <w:r>
        <w:rPr>
          <w:rFonts w:hint="eastAsia"/>
        </w:rPr>
        <w:t>ao：用户数据访问层</w:t>
      </w:r>
    </w:p>
    <w:p w:rsidR="00E036A1" w:rsidRPr="00E036A1" w:rsidRDefault="00E036A1" w:rsidP="00E036A1">
      <w:r>
        <w:rPr>
          <w:rFonts w:hint="eastAsia"/>
        </w:rPr>
        <w:t xml:space="preserve"> </w:t>
      </w:r>
      <w:r>
        <w:t xml:space="preserve">    OrderI</w:t>
      </w:r>
      <w:r>
        <w:rPr>
          <w:rFonts w:hint="eastAsia"/>
        </w:rPr>
        <w:t>nfoDao：订单数据访问层</w:t>
      </w:r>
    </w:p>
    <w:p w:rsidR="00E036A1" w:rsidRDefault="00E036A1" w:rsidP="00E036A1">
      <w:r>
        <w:rPr>
          <w:rFonts w:hint="eastAsia"/>
        </w:rPr>
        <w:t xml:space="preserve"> </w:t>
      </w:r>
      <w:r>
        <w:t xml:space="preserve">    I</w:t>
      </w:r>
      <w:r>
        <w:rPr>
          <w:rFonts w:hint="eastAsia"/>
        </w:rPr>
        <w:t>d：用户的id</w:t>
      </w:r>
    </w:p>
    <w:p w:rsidR="00E036A1" w:rsidRDefault="00E036A1" w:rsidP="00E036A1">
      <w:r>
        <w:rPr>
          <w:rFonts w:hint="eastAsia"/>
        </w:rPr>
        <w:t xml:space="preserve"> </w:t>
      </w:r>
      <w:r>
        <w:t xml:space="preserve">    V</w:t>
      </w:r>
      <w:r>
        <w:rPr>
          <w:rFonts w:hint="eastAsia"/>
        </w:rPr>
        <w:t>alid：是否可用</w:t>
      </w:r>
    </w:p>
    <w:p w:rsidR="00E036A1" w:rsidRDefault="00E036A1" w:rsidP="00E036A1">
      <w:r>
        <w:rPr>
          <w:rFonts w:hint="eastAsia"/>
        </w:rPr>
        <w:t xml:space="preserve"> </w:t>
      </w:r>
      <w:r>
        <w:t xml:space="preserve">    P</w:t>
      </w:r>
      <w:r>
        <w:rPr>
          <w:rFonts w:hint="eastAsia"/>
        </w:rPr>
        <w:t>hone：电话号码</w:t>
      </w:r>
    </w:p>
    <w:p w:rsidR="00E036A1" w:rsidRDefault="00E036A1" w:rsidP="00E036A1">
      <w:r>
        <w:rPr>
          <w:rFonts w:hint="eastAsia"/>
        </w:rPr>
        <w:t xml:space="preserve"> </w:t>
      </w:r>
      <w:r>
        <w:t xml:space="preserve">    S</w:t>
      </w:r>
      <w:r>
        <w:rPr>
          <w:rFonts w:hint="eastAsia"/>
        </w:rPr>
        <w:t>tatus：订单执行状态</w:t>
      </w:r>
    </w:p>
    <w:p w:rsidR="00E036A1" w:rsidRDefault="00E036A1" w:rsidP="00E036A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regDate：注册日期</w:t>
      </w:r>
    </w:p>
    <w:p w:rsidR="00E036A1" w:rsidRDefault="00E036A1" w:rsidP="00E036A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certification：验证码</w:t>
      </w:r>
    </w:p>
    <w:p w:rsidR="00E036A1" w:rsidRDefault="00E036A1" w:rsidP="00E036A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password：密码</w:t>
      </w:r>
    </w:p>
    <w:p w:rsidR="00E036A1" w:rsidRDefault="00E036A1" w:rsidP="00E036A1">
      <w:r>
        <w:rPr>
          <w:rFonts w:hint="eastAsia"/>
        </w:rPr>
        <w:t xml:space="preserve"> </w:t>
      </w:r>
      <w:r>
        <w:t xml:space="preserve">    username</w:t>
      </w:r>
      <w:r>
        <w:rPr>
          <w:rFonts w:hint="eastAsia"/>
        </w:rPr>
        <w:t>：用户名</w:t>
      </w:r>
    </w:p>
    <w:p w:rsidR="00E036A1" w:rsidRDefault="00E036A1" w:rsidP="00E036A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address：用户地址</w:t>
      </w:r>
    </w:p>
    <w:p w:rsidR="00E036A1" w:rsidRDefault="00E036A1" w:rsidP="00E036A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gender：性别</w:t>
      </w:r>
    </w:p>
    <w:p w:rsidR="00E036A1" w:rsidRDefault="00E036A1" w:rsidP="00E036A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latitude：纬度</w:t>
      </w:r>
    </w:p>
    <w:p w:rsidR="00E036A1" w:rsidRDefault="00E036A1" w:rsidP="00E036A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longitude：经度</w:t>
      </w:r>
    </w:p>
    <w:p w:rsidR="00E036A1" w:rsidRDefault="00E036A1" w:rsidP="00E036A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storeId：店家Id</w:t>
      </w:r>
    </w:p>
    <w:p w:rsidR="00E036A1" w:rsidRDefault="00E036A1" w:rsidP="00E036A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storeName：店家名字</w:t>
      </w:r>
    </w:p>
    <w:p w:rsidR="00E036A1" w:rsidRDefault="00E036A1" w:rsidP="00E036A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orderItemId：商品id</w:t>
      </w:r>
    </w:p>
    <w:p w:rsidR="00E036A1" w:rsidRDefault="00E036A1" w:rsidP="00E036A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orderItemId：商品名称</w:t>
      </w:r>
    </w:p>
    <w:p w:rsidR="00E036A1" w:rsidRDefault="00E036A1" w:rsidP="00E036A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amount：数量</w:t>
      </w:r>
    </w:p>
    <w:p w:rsidR="00E036A1" w:rsidRDefault="00E036A1" w:rsidP="00E036A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price：单价</w:t>
      </w:r>
    </w:p>
    <w:p w:rsidR="00E036A1" w:rsidRDefault="00E036A1" w:rsidP="00E036A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totalPrice：总价</w:t>
      </w:r>
    </w:p>
    <w:p w:rsidR="00E036A1" w:rsidRPr="00E036A1" w:rsidRDefault="00E036A1" w:rsidP="00E036A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createDate：订单创建日期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:rsidR="006C4C06" w:rsidRPr="006C4C06" w:rsidRDefault="006C4C06" w:rsidP="006C4C06">
      <w:r>
        <w:rPr>
          <w:rFonts w:hint="eastAsia"/>
        </w:rPr>
        <w:t xml:space="preserve"> </w:t>
      </w:r>
      <w:r>
        <w:t xml:space="preserve">    W</w:t>
      </w:r>
      <w:r>
        <w:rPr>
          <w:rFonts w:hint="eastAsia"/>
        </w:rPr>
        <w:t>3</w:t>
      </w:r>
      <w:r>
        <w:t>C</w:t>
      </w:r>
      <w:r>
        <w:rPr>
          <w:rFonts w:hint="eastAsia"/>
        </w:rPr>
        <w:t>school</w:t>
      </w:r>
      <w:r>
        <w:t xml:space="preserve"> </w:t>
      </w:r>
      <w:r>
        <w:rPr>
          <w:rFonts w:hint="eastAsia"/>
        </w:rPr>
        <w:t>junity教程</w:t>
      </w:r>
    </w:p>
    <w:p w:rsidR="00614542" w:rsidRDefault="00614542" w:rsidP="006C4C06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6C4C06" w:rsidRPr="006C4C06" w:rsidRDefault="006C4C06" w:rsidP="006C4C0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本文档主要包含测试的施行情况和出现的问题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6C4C06" w:rsidRDefault="006C4C06" w:rsidP="006C4C0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测试时间：11/07/2019</w:t>
      </w:r>
    </w:p>
    <w:p w:rsidR="006C4C06" w:rsidRDefault="006C4C06" w:rsidP="006C4C0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地点：软件学院</w:t>
      </w:r>
    </w:p>
    <w:p w:rsidR="006C4C06" w:rsidRDefault="006C4C06" w:rsidP="006C4C0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人员：邓霄</w:t>
      </w:r>
    </w:p>
    <w:p w:rsidR="006C4C06" w:rsidRDefault="006C4C06" w:rsidP="006C4C0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测试方法：黑盒测试为主</w:t>
      </w:r>
    </w:p>
    <w:p w:rsidR="006C4C06" w:rsidRPr="006C4C06" w:rsidRDefault="006C4C06" w:rsidP="006C4C0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测试内容：使用junit对底层访问逻辑进行测试，使用Postman手动对接口进行测试</w:t>
      </w:r>
    </w:p>
    <w:p w:rsidR="00F03B5C" w:rsidRDefault="004B0E53" w:rsidP="006C4C06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6C4C06" w:rsidRDefault="006C4C06" w:rsidP="006C4C06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测试环境：idea</w:t>
      </w:r>
      <w:r w:rsidR="00E036A1">
        <w:rPr>
          <w:rFonts w:hint="eastAsia"/>
        </w:rPr>
        <w:t>+</w:t>
      </w:r>
      <w:r w:rsidR="00E036A1">
        <w:t>P</w:t>
      </w:r>
      <w:r w:rsidR="00E036A1">
        <w:rPr>
          <w:rFonts w:hint="eastAsia"/>
        </w:rPr>
        <w:t>ostman+</w:t>
      </w:r>
      <w:r w:rsidR="00E036A1">
        <w:t>J</w:t>
      </w:r>
      <w:r w:rsidR="00E036A1">
        <w:rPr>
          <w:rFonts w:hint="eastAsia"/>
        </w:rPr>
        <w:t>unit</w:t>
      </w:r>
    </w:p>
    <w:p w:rsidR="006C4C06" w:rsidRPr="006C4C06" w:rsidRDefault="006C4C06" w:rsidP="006C4C06">
      <w:r>
        <w:rPr>
          <w:rFonts w:hint="eastAsia"/>
        </w:rPr>
        <w:lastRenderedPageBreak/>
        <w:t xml:space="preserve"> </w:t>
      </w:r>
      <w:r>
        <w:t xml:space="preserve">     </w:t>
      </w:r>
      <w:r>
        <w:rPr>
          <w:rFonts w:hint="eastAsia"/>
        </w:rPr>
        <w:t>测试工具：Junit，Postman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B01E70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</w:p>
    <w:p w:rsidR="006C4C06" w:rsidRDefault="006C4C06" w:rsidP="006C4C0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需求覆盖率：100%</w:t>
      </w:r>
    </w:p>
    <w:p w:rsidR="006C4C06" w:rsidRDefault="006C4C06" w:rsidP="006C4C0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缺陷分布：无</w:t>
      </w:r>
    </w:p>
    <w:p w:rsidR="006C4C06" w:rsidRDefault="006C4C06" w:rsidP="006C4C0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主要是进行</w:t>
      </w:r>
      <w:r w:rsidR="00E036A1">
        <w:rPr>
          <w:rFonts w:hint="eastAsia"/>
        </w:rPr>
        <w:t>用户后端</w:t>
      </w:r>
      <w:r>
        <w:rPr>
          <w:rFonts w:hint="eastAsia"/>
        </w:rPr>
        <w:t>系统的基础功能实现，第一阶段的迭代功能需求都已经完成</w:t>
      </w:r>
    </w:p>
    <w:p w:rsidR="007F35AF" w:rsidRPr="00E036A1" w:rsidRDefault="00554B8C" w:rsidP="00E036A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对于性能负载方面暂无测试</w:t>
      </w: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AB180D">
        <w:tc>
          <w:tcPr>
            <w:tcW w:w="993" w:type="dxa"/>
            <w:vMerge w:val="restart"/>
            <w:tcBorders>
              <w:bottom w:val="nil"/>
            </w:tcBorders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AB180D" w:rsidRDefault="00AB180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AB180D" w:rsidRDefault="00AB180D" w:rsidP="00AB180D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 xml:space="preserve"> 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 xml:space="preserve">      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E036A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用户查询</w:t>
            </w:r>
          </w:p>
        </w:tc>
        <w:tc>
          <w:tcPr>
            <w:tcW w:w="979" w:type="dxa"/>
          </w:tcPr>
          <w:p w:rsidR="00955DC2" w:rsidRPr="00BF11EB" w:rsidRDefault="00E0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E0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E0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E0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AB180D">
        <w:tc>
          <w:tcPr>
            <w:tcW w:w="993" w:type="dxa"/>
            <w:vMerge/>
            <w:tcBorders>
              <w:top w:val="nil"/>
              <w:bottom w:val="nil"/>
            </w:tcBorders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E036A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订单查询</w:t>
            </w:r>
          </w:p>
        </w:tc>
        <w:tc>
          <w:tcPr>
            <w:tcW w:w="979" w:type="dxa"/>
          </w:tcPr>
          <w:p w:rsidR="00955DC2" w:rsidRPr="00BF11EB" w:rsidRDefault="00E0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E0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E0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E0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AB180D">
        <w:tc>
          <w:tcPr>
            <w:tcW w:w="993" w:type="dxa"/>
            <w:vMerge/>
            <w:tcBorders>
              <w:top w:val="nil"/>
              <w:bottom w:val="nil"/>
            </w:tcBorders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E036A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:rsidR="00955DC2" w:rsidRPr="00BF11EB" w:rsidRDefault="00E0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E036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AB180D">
        <w:tc>
          <w:tcPr>
            <w:tcW w:w="993" w:type="dxa"/>
            <w:vMerge/>
            <w:tcBorders>
              <w:top w:val="nil"/>
              <w:bottom w:val="nil"/>
            </w:tcBorders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AB180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用户登陆</w:t>
            </w:r>
          </w:p>
        </w:tc>
        <w:tc>
          <w:tcPr>
            <w:tcW w:w="979" w:type="dxa"/>
          </w:tcPr>
          <w:p w:rsidR="00955DC2" w:rsidRPr="00BF11EB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B180D" w:rsidTr="00AB180D">
        <w:tc>
          <w:tcPr>
            <w:tcW w:w="993" w:type="dxa"/>
            <w:tcBorders>
              <w:top w:val="nil"/>
              <w:bottom w:val="nil"/>
            </w:tcBorders>
          </w:tcPr>
          <w:p w:rsidR="00AB180D" w:rsidRPr="00BF6954" w:rsidRDefault="00AB180D" w:rsidP="00AB180D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 w:hint="eastAsia"/>
                <w:b/>
                <w:i/>
                <w:snapToGrid/>
                <w:color w:val="0000FF"/>
                <w:sz w:val="21"/>
                <w:szCs w:val="21"/>
              </w:rPr>
              <w:t xml:space="preserve"> </w:t>
            </w:r>
            <w:r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  <w:t xml:space="preserve">      </w:t>
            </w:r>
          </w:p>
        </w:tc>
        <w:tc>
          <w:tcPr>
            <w:tcW w:w="2923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用户修改个人信息</w:t>
            </w:r>
          </w:p>
        </w:tc>
        <w:tc>
          <w:tcPr>
            <w:tcW w:w="979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B180D" w:rsidRPr="00BF11EB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B180D" w:rsidTr="00AB180D">
        <w:tc>
          <w:tcPr>
            <w:tcW w:w="993" w:type="dxa"/>
            <w:tcBorders>
              <w:top w:val="nil"/>
              <w:bottom w:val="nil"/>
            </w:tcBorders>
          </w:tcPr>
          <w:p w:rsidR="00AB180D" w:rsidRPr="00BF6954" w:rsidRDefault="00AB180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用户查看个人信息</w:t>
            </w:r>
          </w:p>
        </w:tc>
        <w:tc>
          <w:tcPr>
            <w:tcW w:w="979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B180D" w:rsidRPr="00BF11EB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B180D" w:rsidTr="00AB180D">
        <w:tc>
          <w:tcPr>
            <w:tcW w:w="993" w:type="dxa"/>
            <w:tcBorders>
              <w:top w:val="nil"/>
              <w:bottom w:val="nil"/>
            </w:tcBorders>
          </w:tcPr>
          <w:p w:rsidR="00AB180D" w:rsidRPr="00BF6954" w:rsidRDefault="00AB180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新增订单</w:t>
            </w:r>
          </w:p>
        </w:tc>
        <w:tc>
          <w:tcPr>
            <w:tcW w:w="979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B180D" w:rsidRPr="00BF11EB" w:rsidRDefault="00AB180D" w:rsidP="00AB180D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AB180D" w:rsidTr="00AB180D">
        <w:tc>
          <w:tcPr>
            <w:tcW w:w="993" w:type="dxa"/>
            <w:tcBorders>
              <w:top w:val="nil"/>
              <w:bottom w:val="nil"/>
            </w:tcBorders>
          </w:tcPr>
          <w:p w:rsidR="00AB180D" w:rsidRPr="00BF6954" w:rsidRDefault="00AB180D" w:rsidP="00AB180D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查看订单</w:t>
            </w:r>
          </w:p>
        </w:tc>
        <w:tc>
          <w:tcPr>
            <w:tcW w:w="979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B180D" w:rsidRPr="00BF11EB" w:rsidRDefault="00AB180D" w:rsidP="00AB180D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AB180D" w:rsidTr="00AB180D">
        <w:tc>
          <w:tcPr>
            <w:tcW w:w="993" w:type="dxa"/>
            <w:tcBorders>
              <w:top w:val="nil"/>
              <w:bottom w:val="nil"/>
            </w:tcBorders>
          </w:tcPr>
          <w:p w:rsidR="00AB180D" w:rsidRPr="00BF6954" w:rsidRDefault="00AB180D" w:rsidP="00AB180D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修改订单状态</w:t>
            </w:r>
          </w:p>
        </w:tc>
        <w:tc>
          <w:tcPr>
            <w:tcW w:w="979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B180D" w:rsidRPr="00BF11EB" w:rsidRDefault="00AB180D" w:rsidP="00AB180D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AB180D" w:rsidTr="00AB180D">
        <w:tc>
          <w:tcPr>
            <w:tcW w:w="993" w:type="dxa"/>
            <w:tcBorders>
              <w:top w:val="nil"/>
              <w:bottom w:val="nil"/>
            </w:tcBorders>
          </w:tcPr>
          <w:p w:rsidR="00AB180D" w:rsidRPr="00BF6954" w:rsidRDefault="00AB180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取消订单</w:t>
            </w:r>
          </w:p>
        </w:tc>
        <w:tc>
          <w:tcPr>
            <w:tcW w:w="979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B180D" w:rsidRPr="00BF11EB" w:rsidRDefault="00AB180D" w:rsidP="00AB180D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AB180D" w:rsidTr="00AB180D"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:rsidR="00AB180D" w:rsidRPr="00BF6954" w:rsidRDefault="00AB180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</w:t>
            </w:r>
          </w:p>
        </w:tc>
        <w:tc>
          <w:tcPr>
            <w:tcW w:w="1116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B180D" w:rsidRDefault="00AB180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B180D" w:rsidRPr="00BF11EB" w:rsidRDefault="00AB180D" w:rsidP="00AB180D">
            <w:pPr>
              <w:spacing w:after="120"/>
              <w:rPr>
                <w:rFonts w:ascii="Times New Roman"/>
                <w:snapToGrid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AB180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AB180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AB180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AB180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AB180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AB180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AB180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AB180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AB180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AB180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lastRenderedPageBreak/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3549E5" w:rsidRPr="003549E5" w:rsidRDefault="003549E5" w:rsidP="003549E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使用的是以Postman的手动测试为主，测试不够便捷与快捷，后面要尝试实现自动化测试。测试用例数量不够，无法保证潜在的错误完全排除。</w:t>
      </w:r>
      <w:bookmarkStart w:id="15" w:name="_GoBack"/>
      <w:bookmarkEnd w:id="15"/>
    </w:p>
    <w:p w:rsidR="00F03B5C" w:rsidRDefault="00F03B5C">
      <w:pPr>
        <w:pStyle w:val="InfoBlue"/>
      </w:pP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854" w:rsidRDefault="00270854">
      <w:r>
        <w:separator/>
      </w:r>
    </w:p>
  </w:endnote>
  <w:endnote w:type="continuationSeparator" w:id="0">
    <w:p w:rsidR="00270854" w:rsidRDefault="00270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854" w:rsidRDefault="00270854">
      <w:r>
        <w:separator/>
      </w:r>
    </w:p>
  </w:footnote>
  <w:footnote w:type="continuationSeparator" w:id="0">
    <w:p w:rsidR="00270854" w:rsidRDefault="00270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7C7213">
          <w:r>
            <w:rPr>
              <w:rFonts w:ascii="Times New Roman" w:hint="eastAsia"/>
            </w:rPr>
            <w:t>you</w:t>
          </w:r>
          <w:r>
            <w:rPr>
              <w:rFonts w:ascii="Times New Roman"/>
            </w:rPr>
            <w:t>purchase</w:t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7C7213">
            <w:rPr>
              <w:rFonts w:ascii="Times New Roman"/>
              <w:noProof/>
            </w:rPr>
            <w:t>11/07/2019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D24DCF" w:rsidP="00320074">
          <w:pPr>
            <w:rPr>
              <w:rFonts w:ascii="Times New Roman"/>
            </w:rPr>
          </w:pP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70854"/>
    <w:rsid w:val="002866D0"/>
    <w:rsid w:val="00292D69"/>
    <w:rsid w:val="002E71CC"/>
    <w:rsid w:val="0030153D"/>
    <w:rsid w:val="00307DC6"/>
    <w:rsid w:val="00320074"/>
    <w:rsid w:val="0035274A"/>
    <w:rsid w:val="003549E5"/>
    <w:rsid w:val="003A09BF"/>
    <w:rsid w:val="003B6ADF"/>
    <w:rsid w:val="003E7102"/>
    <w:rsid w:val="003F4A24"/>
    <w:rsid w:val="004222F3"/>
    <w:rsid w:val="004B0E53"/>
    <w:rsid w:val="004D536E"/>
    <w:rsid w:val="00554B8C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C4C06"/>
    <w:rsid w:val="006F01C1"/>
    <w:rsid w:val="00730752"/>
    <w:rsid w:val="00740123"/>
    <w:rsid w:val="00752A83"/>
    <w:rsid w:val="007614BC"/>
    <w:rsid w:val="00775C17"/>
    <w:rsid w:val="00776F13"/>
    <w:rsid w:val="00790B3E"/>
    <w:rsid w:val="007C7213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A6265"/>
    <w:rsid w:val="009C7261"/>
    <w:rsid w:val="00A07A93"/>
    <w:rsid w:val="00A25C0D"/>
    <w:rsid w:val="00A43755"/>
    <w:rsid w:val="00A6368F"/>
    <w:rsid w:val="00A76715"/>
    <w:rsid w:val="00AB180D"/>
    <w:rsid w:val="00AB65D6"/>
    <w:rsid w:val="00B01E70"/>
    <w:rsid w:val="00B46746"/>
    <w:rsid w:val="00B4737F"/>
    <w:rsid w:val="00B54364"/>
    <w:rsid w:val="00B90DCB"/>
    <w:rsid w:val="00BB759D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036A1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436FB1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551</TotalTime>
  <Pages>6</Pages>
  <Words>442</Words>
  <Characters>2526</Characters>
  <Application>Microsoft Office Word</Application>
  <DocSecurity>0</DocSecurity>
  <Lines>21</Lines>
  <Paragraphs>5</Paragraphs>
  <ScaleCrop>false</ScaleCrop>
  <Company>&lt;SJTU&gt;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霄 邓</cp:lastModifiedBy>
  <cp:revision>75</cp:revision>
  <dcterms:created xsi:type="dcterms:W3CDTF">2014-07-21T08:17:00Z</dcterms:created>
  <dcterms:modified xsi:type="dcterms:W3CDTF">2019-07-11T12:38:00Z</dcterms:modified>
</cp:coreProperties>
</file>