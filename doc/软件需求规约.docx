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9819E" w14:textId="77777777" w:rsidR="00497B7F" w:rsidRDefault="00DC2F79" w:rsidP="00497B7F">
      <w:pPr>
        <w:pStyle w:val="a4"/>
        <w:jc w:val="right"/>
      </w:pPr>
      <w:proofErr w:type="gramStart"/>
      <w:r>
        <w:rPr>
          <w:rFonts w:ascii="Arial" w:hAnsi="Arial" w:hint="eastAsia"/>
        </w:rPr>
        <w:t>优邻购</w:t>
      </w:r>
      <w:proofErr w:type="gramEnd"/>
    </w:p>
    <w:p w14:paraId="254E4F2F" w14:textId="77777777"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5F4754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14:paraId="48408E2C" w14:textId="77777777" w:rsidR="00497B7F" w:rsidRDefault="00497B7F" w:rsidP="00497B7F">
      <w:pPr>
        <w:pStyle w:val="a4"/>
        <w:jc w:val="right"/>
      </w:pPr>
    </w:p>
    <w:p w14:paraId="6F9B0E7D" w14:textId="77777777"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2A87CFD1" w14:textId="77777777" w:rsidR="00497B7F" w:rsidRDefault="00497B7F" w:rsidP="00497B7F">
      <w:pPr>
        <w:pStyle w:val="InfoBlue"/>
      </w:pPr>
    </w:p>
    <w:p w14:paraId="373C48E3" w14:textId="77777777" w:rsidR="00497B7F" w:rsidRDefault="00497B7F" w:rsidP="00497B7F">
      <w:pPr>
        <w:pStyle w:val="InfoBlue"/>
      </w:pPr>
    </w:p>
    <w:p w14:paraId="1EC4FCA4" w14:textId="77777777" w:rsidR="00497B7F" w:rsidRDefault="00497B7F" w:rsidP="00497B7F">
      <w:pPr>
        <w:pStyle w:val="a4"/>
        <w:rPr>
          <w:sz w:val="28"/>
        </w:rPr>
      </w:pPr>
    </w:p>
    <w:p w14:paraId="061CE0B2" w14:textId="77777777" w:rsidR="00497B7F" w:rsidRDefault="00497B7F" w:rsidP="00497B7F">
      <w:pPr>
        <w:sectPr w:rsidR="00497B7F" w:rsidSect="00BD0CD0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CE4BA39" w14:textId="77777777"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14:paraId="7F288097" w14:textId="77777777" w:rsidTr="00272C8F">
        <w:tc>
          <w:tcPr>
            <w:tcW w:w="2304" w:type="dxa"/>
          </w:tcPr>
          <w:p w14:paraId="0DC8E0F8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6E6B4FC6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5E05C49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B413204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14:paraId="0FC69E38" w14:textId="77777777" w:rsidTr="00272C8F">
        <w:tc>
          <w:tcPr>
            <w:tcW w:w="2304" w:type="dxa"/>
          </w:tcPr>
          <w:p w14:paraId="4FDA2973" w14:textId="77777777"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DC2F79">
              <w:rPr>
                <w:rFonts w:hint="eastAsia"/>
              </w:rPr>
              <w:t>12/06/2019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7F74FFB5" w14:textId="77777777"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DC2F79">
              <w:rPr>
                <w:rFonts w:ascii="Times New Roman" w:hint="eastAsia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4682C847" w14:textId="77777777" w:rsidR="00497B7F" w:rsidRDefault="00DC2F79" w:rsidP="00272C8F">
            <w:pPr>
              <w:pStyle w:val="Tabletext"/>
            </w:pPr>
            <w:r>
              <w:rPr>
                <w:rFonts w:ascii="Times New Roman" w:hint="eastAsia"/>
              </w:rPr>
              <w:t>初步撰写</w:t>
            </w:r>
          </w:p>
        </w:tc>
        <w:tc>
          <w:tcPr>
            <w:tcW w:w="2304" w:type="dxa"/>
          </w:tcPr>
          <w:p w14:paraId="224A19A5" w14:textId="77777777" w:rsidR="00497B7F" w:rsidRDefault="00DC2F79" w:rsidP="00272C8F">
            <w:pPr>
              <w:pStyle w:val="Tabletext"/>
            </w:pPr>
            <w:r>
              <w:rPr>
                <w:rFonts w:ascii="Times New Roman" w:hint="eastAsia"/>
              </w:rPr>
              <w:t>王志远</w:t>
            </w:r>
            <w:r>
              <w:rPr>
                <w:rFonts w:ascii="Times New Roman" w:hint="eastAsia"/>
              </w:rPr>
              <w:t>,</w:t>
            </w:r>
            <w:r>
              <w:rPr>
                <w:rFonts w:ascii="Times New Roman" w:hint="eastAsia"/>
              </w:rPr>
              <w:t>王笑然</w:t>
            </w:r>
            <w:r>
              <w:rPr>
                <w:rFonts w:ascii="Times New Roman" w:hint="eastAsia"/>
              </w:rPr>
              <w:t>,</w:t>
            </w:r>
            <w:r>
              <w:rPr>
                <w:rFonts w:ascii="Times New Roman" w:hint="eastAsia"/>
              </w:rPr>
              <w:t>褚宇轩</w:t>
            </w:r>
          </w:p>
        </w:tc>
      </w:tr>
      <w:tr w:rsidR="00497B7F" w14:paraId="7BD91C38" w14:textId="77777777" w:rsidTr="00272C8F">
        <w:tc>
          <w:tcPr>
            <w:tcW w:w="2304" w:type="dxa"/>
          </w:tcPr>
          <w:p w14:paraId="51B08490" w14:textId="7BBCD371" w:rsidR="00497B7F" w:rsidRDefault="001F3134" w:rsidP="00272C8F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13/06/2019&gt;</w:t>
            </w:r>
          </w:p>
        </w:tc>
        <w:tc>
          <w:tcPr>
            <w:tcW w:w="1152" w:type="dxa"/>
          </w:tcPr>
          <w:p w14:paraId="7BDA6751" w14:textId="77DF8C52" w:rsidR="00497B7F" w:rsidRDefault="001F3134" w:rsidP="00272C8F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1.1&gt;</w:t>
            </w:r>
          </w:p>
        </w:tc>
        <w:tc>
          <w:tcPr>
            <w:tcW w:w="3744" w:type="dxa"/>
          </w:tcPr>
          <w:p w14:paraId="04BA9AEC" w14:textId="0DFF370B" w:rsidR="00497B7F" w:rsidRDefault="001F3134" w:rsidP="00272C8F">
            <w:pPr>
              <w:pStyle w:val="Tabletext"/>
            </w:pPr>
            <w:r>
              <w:rPr>
                <w:rFonts w:hint="eastAsia"/>
              </w:rPr>
              <w:t>答辩后修改</w:t>
            </w:r>
          </w:p>
        </w:tc>
        <w:tc>
          <w:tcPr>
            <w:tcW w:w="2304" w:type="dxa"/>
          </w:tcPr>
          <w:p w14:paraId="05D5F308" w14:textId="5F731FDB" w:rsidR="00497B7F" w:rsidRDefault="001F3134" w:rsidP="00272C8F">
            <w:pPr>
              <w:pStyle w:val="Tabletext"/>
            </w:pPr>
            <w:r>
              <w:rPr>
                <w:rFonts w:ascii="Times New Roman" w:hint="eastAsia"/>
              </w:rPr>
              <w:t>王志远</w:t>
            </w:r>
            <w:r>
              <w:rPr>
                <w:rFonts w:ascii="Times New Roman" w:hint="eastAsia"/>
              </w:rPr>
              <w:t>,</w:t>
            </w:r>
            <w:r>
              <w:rPr>
                <w:rFonts w:ascii="Times New Roman" w:hint="eastAsia"/>
              </w:rPr>
              <w:t>王笑然</w:t>
            </w:r>
            <w:r>
              <w:rPr>
                <w:rFonts w:ascii="Times New Roman" w:hint="eastAsia"/>
              </w:rPr>
              <w:t>,</w:t>
            </w:r>
            <w:r>
              <w:rPr>
                <w:rFonts w:ascii="Times New Roman" w:hint="eastAsia"/>
              </w:rPr>
              <w:t>褚宇轩</w:t>
            </w:r>
          </w:p>
        </w:tc>
      </w:tr>
      <w:tr w:rsidR="00497B7F" w14:paraId="7D2D676E" w14:textId="77777777" w:rsidTr="00272C8F">
        <w:tc>
          <w:tcPr>
            <w:tcW w:w="2304" w:type="dxa"/>
          </w:tcPr>
          <w:p w14:paraId="531C97E3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0AFBCFF0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7964CFF3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2B8A8C19" w14:textId="77777777" w:rsidR="00497B7F" w:rsidRDefault="00497B7F" w:rsidP="00272C8F">
            <w:pPr>
              <w:pStyle w:val="Tabletext"/>
            </w:pPr>
          </w:p>
        </w:tc>
      </w:tr>
      <w:tr w:rsidR="00497B7F" w14:paraId="256DD87A" w14:textId="77777777" w:rsidTr="00272C8F">
        <w:tc>
          <w:tcPr>
            <w:tcW w:w="2304" w:type="dxa"/>
          </w:tcPr>
          <w:p w14:paraId="51E5EAAF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7C6921FF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684A3F73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03711CE3" w14:textId="77777777" w:rsidR="00497B7F" w:rsidRDefault="00497B7F" w:rsidP="00272C8F">
            <w:pPr>
              <w:pStyle w:val="Tabletext"/>
            </w:pPr>
          </w:p>
        </w:tc>
      </w:tr>
    </w:tbl>
    <w:p w14:paraId="02169A03" w14:textId="77777777" w:rsidR="00497B7F" w:rsidRDefault="00497B7F" w:rsidP="00497B7F"/>
    <w:p w14:paraId="381F28D3" w14:textId="77777777" w:rsidR="00497B7F" w:rsidRDefault="00497B7F" w:rsidP="00497B7F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476DED29" w14:textId="685F3906" w:rsidR="00112045" w:rsidRPr="00E265AB" w:rsidRDefault="00497B7F">
      <w:pPr>
        <w:pStyle w:val="TOC1"/>
        <w:tabs>
          <w:tab w:val="left" w:pos="420"/>
          <w:tab w:val="right" w:pos="9350"/>
        </w:tabs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12045">
        <w:rPr>
          <w:noProof/>
        </w:rPr>
        <w:t>1.</w:t>
      </w:r>
      <w:r w:rsidR="00112045"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 w:rsidR="00112045">
        <w:rPr>
          <w:noProof/>
        </w:rPr>
        <w:t>简介</w:t>
      </w:r>
      <w:r w:rsidR="00112045">
        <w:rPr>
          <w:noProof/>
        </w:rPr>
        <w:tab/>
      </w:r>
      <w:r w:rsidR="00112045">
        <w:rPr>
          <w:noProof/>
        </w:rPr>
        <w:fldChar w:fldCharType="begin"/>
      </w:r>
      <w:r w:rsidR="00112045">
        <w:rPr>
          <w:noProof/>
        </w:rPr>
        <w:instrText xml:space="preserve"> PAGEREF _Toc11357825 \h </w:instrText>
      </w:r>
      <w:r w:rsidR="00112045">
        <w:rPr>
          <w:noProof/>
        </w:rPr>
      </w:r>
      <w:r w:rsidR="00112045">
        <w:rPr>
          <w:noProof/>
        </w:rPr>
        <w:fldChar w:fldCharType="separate"/>
      </w:r>
      <w:r w:rsidR="00112045">
        <w:rPr>
          <w:noProof/>
        </w:rPr>
        <w:t>4</w:t>
      </w:r>
      <w:r w:rsidR="00112045">
        <w:rPr>
          <w:noProof/>
        </w:rPr>
        <w:fldChar w:fldCharType="end"/>
      </w:r>
    </w:p>
    <w:p w14:paraId="5F302033" w14:textId="154FCE66" w:rsidR="00112045" w:rsidRPr="00E265AB" w:rsidRDefault="00112045">
      <w:pPr>
        <w:pStyle w:val="TOC2"/>
        <w:tabs>
          <w:tab w:val="left" w:pos="1050"/>
          <w:tab w:val="right" w:pos="9350"/>
        </w:tabs>
        <w:ind w:left="4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1.1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502A5B" w14:textId="57437280" w:rsidR="00112045" w:rsidRPr="00E265AB" w:rsidRDefault="00112045">
      <w:pPr>
        <w:pStyle w:val="TOC2"/>
        <w:tabs>
          <w:tab w:val="left" w:pos="1050"/>
          <w:tab w:val="right" w:pos="9350"/>
        </w:tabs>
        <w:ind w:left="4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1.2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75B921" w14:textId="6958CF42" w:rsidR="00112045" w:rsidRPr="00E265AB" w:rsidRDefault="00112045">
      <w:pPr>
        <w:pStyle w:val="TOC2"/>
        <w:tabs>
          <w:tab w:val="left" w:pos="1050"/>
          <w:tab w:val="right" w:pos="9350"/>
        </w:tabs>
        <w:ind w:left="4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1.3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4BF930" w14:textId="7CB0BE3D" w:rsidR="00112045" w:rsidRPr="00E265AB" w:rsidRDefault="00112045">
      <w:pPr>
        <w:pStyle w:val="TOC1"/>
        <w:tabs>
          <w:tab w:val="left" w:pos="420"/>
          <w:tab w:val="right" w:pos="9350"/>
        </w:tabs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2.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A363E2" w14:textId="62498509" w:rsidR="00112045" w:rsidRPr="00E265AB" w:rsidRDefault="00112045">
      <w:pPr>
        <w:pStyle w:val="TOC1"/>
        <w:tabs>
          <w:tab w:val="left" w:pos="420"/>
          <w:tab w:val="right" w:pos="9350"/>
        </w:tabs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3B867B" w14:textId="435B4B3E" w:rsidR="00112045" w:rsidRPr="00E265AB" w:rsidRDefault="00112045">
      <w:pPr>
        <w:pStyle w:val="TOC2"/>
        <w:tabs>
          <w:tab w:val="left" w:pos="1050"/>
          <w:tab w:val="right" w:pos="9350"/>
        </w:tabs>
        <w:ind w:left="4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3.1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A2EB10" w14:textId="349846B8" w:rsidR="00112045" w:rsidRPr="00E265AB" w:rsidRDefault="00112045">
      <w:pPr>
        <w:pStyle w:val="TOC3"/>
        <w:tabs>
          <w:tab w:val="left" w:pos="1680"/>
          <w:tab w:val="right" w:pos="9350"/>
        </w:tabs>
        <w:ind w:left="8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3.1.1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Use case 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207824" w14:textId="1CA13226" w:rsidR="00112045" w:rsidRPr="00E265AB" w:rsidRDefault="00112045">
      <w:pPr>
        <w:pStyle w:val="TOC3"/>
        <w:tabs>
          <w:tab w:val="left" w:pos="1680"/>
          <w:tab w:val="right" w:pos="9350"/>
        </w:tabs>
        <w:ind w:left="8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3.1.2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管理经销商规约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ADC0D1" w14:textId="42F661D1" w:rsidR="00112045" w:rsidRPr="00E265AB" w:rsidRDefault="00112045">
      <w:pPr>
        <w:pStyle w:val="TOC3"/>
        <w:tabs>
          <w:tab w:val="left" w:pos="1680"/>
          <w:tab w:val="right" w:pos="9350"/>
        </w:tabs>
        <w:ind w:left="8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3.1.3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管理店铺规约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CACD32" w14:textId="32249A13" w:rsidR="00112045" w:rsidRPr="00E265AB" w:rsidRDefault="00112045">
      <w:pPr>
        <w:pStyle w:val="TOC3"/>
        <w:tabs>
          <w:tab w:val="left" w:pos="1680"/>
          <w:tab w:val="right" w:pos="9350"/>
        </w:tabs>
        <w:ind w:left="8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3.1.4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发布</w:t>
      </w:r>
      <w:r>
        <w:rPr>
          <w:noProof/>
        </w:rPr>
        <w:t>“</w:t>
      </w:r>
      <w:r>
        <w:rPr>
          <w:noProof/>
        </w:rPr>
        <w:t>酒文化</w:t>
      </w:r>
      <w:r>
        <w:rPr>
          <w:noProof/>
        </w:rPr>
        <w:t>”</w:t>
      </w:r>
      <w:r>
        <w:rPr>
          <w:noProof/>
        </w:rPr>
        <w:t>推广规约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2EC4A4" w14:textId="66A494D3" w:rsidR="00112045" w:rsidRPr="00E265AB" w:rsidRDefault="00112045">
      <w:pPr>
        <w:pStyle w:val="TOC3"/>
        <w:tabs>
          <w:tab w:val="left" w:pos="1680"/>
          <w:tab w:val="right" w:pos="9350"/>
        </w:tabs>
        <w:ind w:left="8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3.1.5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修改店铺信息规约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bookmarkStart w:id="0" w:name="_GoBack"/>
      <w:bookmarkEnd w:id="0"/>
    </w:p>
    <w:p w14:paraId="383A9A60" w14:textId="161958AF" w:rsidR="00112045" w:rsidRPr="00E265AB" w:rsidRDefault="00112045">
      <w:pPr>
        <w:pStyle w:val="TOC3"/>
        <w:tabs>
          <w:tab w:val="left" w:pos="1680"/>
          <w:tab w:val="right" w:pos="9350"/>
        </w:tabs>
        <w:ind w:left="8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3.1.6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管理仓库规约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4123B3" w14:textId="18252255" w:rsidR="00112045" w:rsidRPr="00E265AB" w:rsidRDefault="00112045">
      <w:pPr>
        <w:pStyle w:val="TOC3"/>
        <w:tabs>
          <w:tab w:val="left" w:pos="1680"/>
          <w:tab w:val="right" w:pos="9350"/>
        </w:tabs>
        <w:ind w:left="8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3.1.7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上架商品规约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03672A" w14:textId="55646C6C" w:rsidR="00112045" w:rsidRPr="00E265AB" w:rsidRDefault="00112045">
      <w:pPr>
        <w:pStyle w:val="TOC3"/>
        <w:tabs>
          <w:tab w:val="left" w:pos="1680"/>
          <w:tab w:val="right" w:pos="9350"/>
        </w:tabs>
        <w:ind w:left="8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3.1.8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接受订单通知规约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69987A2" w14:textId="19EF601B" w:rsidR="00112045" w:rsidRPr="00E265AB" w:rsidRDefault="00112045">
      <w:pPr>
        <w:pStyle w:val="TOC3"/>
        <w:tabs>
          <w:tab w:val="left" w:pos="1680"/>
          <w:tab w:val="right" w:pos="9350"/>
        </w:tabs>
        <w:ind w:left="8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3.1.9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管理配送规约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AF50F5F" w14:textId="5403FEB4" w:rsidR="00112045" w:rsidRPr="00E265AB" w:rsidRDefault="00112045">
      <w:pPr>
        <w:pStyle w:val="TOC3"/>
        <w:tabs>
          <w:tab w:val="left" w:pos="1700"/>
          <w:tab w:val="right" w:pos="9350"/>
        </w:tabs>
        <w:ind w:left="8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3.1.10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管理商品标签规约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5B67DC" w14:textId="2A2504BD" w:rsidR="00112045" w:rsidRPr="00E265AB" w:rsidRDefault="00112045">
      <w:pPr>
        <w:pStyle w:val="TOC3"/>
        <w:tabs>
          <w:tab w:val="left" w:pos="1700"/>
          <w:tab w:val="right" w:pos="9350"/>
        </w:tabs>
        <w:ind w:left="8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3.1.11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统计销售情况规约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BAC2D2D" w14:textId="26E2E3FC" w:rsidR="00112045" w:rsidRPr="00E265AB" w:rsidRDefault="00112045">
      <w:pPr>
        <w:pStyle w:val="TOC3"/>
        <w:tabs>
          <w:tab w:val="left" w:pos="1700"/>
          <w:tab w:val="right" w:pos="9350"/>
        </w:tabs>
        <w:ind w:left="8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3.1.12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用户登录规约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74DF169" w14:textId="0767A59C" w:rsidR="00112045" w:rsidRPr="00E265AB" w:rsidRDefault="00112045">
      <w:pPr>
        <w:pStyle w:val="TOC3"/>
        <w:tabs>
          <w:tab w:val="left" w:pos="1700"/>
          <w:tab w:val="right" w:pos="9350"/>
        </w:tabs>
        <w:ind w:left="8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3.1.13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用户注册规约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332FB8" w14:textId="66AE88A8" w:rsidR="00112045" w:rsidRPr="00E265AB" w:rsidRDefault="00112045">
      <w:pPr>
        <w:pStyle w:val="TOC3"/>
        <w:tabs>
          <w:tab w:val="left" w:pos="1700"/>
          <w:tab w:val="right" w:pos="9350"/>
        </w:tabs>
        <w:ind w:left="8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3.1.14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修改个人信息规约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ABA993C" w14:textId="26A71EB0" w:rsidR="00112045" w:rsidRPr="00E265AB" w:rsidRDefault="00112045">
      <w:pPr>
        <w:pStyle w:val="TOC3"/>
        <w:tabs>
          <w:tab w:val="left" w:pos="1700"/>
          <w:tab w:val="right" w:pos="9350"/>
        </w:tabs>
        <w:ind w:left="8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3.1.15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查看零售店规约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3956226" w14:textId="4A45EEBC" w:rsidR="00112045" w:rsidRPr="00E265AB" w:rsidRDefault="00112045">
      <w:pPr>
        <w:pStyle w:val="TOC3"/>
        <w:tabs>
          <w:tab w:val="left" w:pos="1700"/>
          <w:tab w:val="right" w:pos="9350"/>
        </w:tabs>
        <w:ind w:left="8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3.1.16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浏览/加购物车规约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4E30CFF" w14:textId="0CA957F3" w:rsidR="00112045" w:rsidRPr="00E265AB" w:rsidRDefault="00112045">
      <w:pPr>
        <w:pStyle w:val="TOC3"/>
        <w:tabs>
          <w:tab w:val="left" w:pos="1700"/>
          <w:tab w:val="right" w:pos="9350"/>
        </w:tabs>
        <w:ind w:left="8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3.1.17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下单商品并支付规约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5764729" w14:textId="6BF2E2C2" w:rsidR="00112045" w:rsidRPr="00E265AB" w:rsidRDefault="00112045">
      <w:pPr>
        <w:pStyle w:val="TOC3"/>
        <w:tabs>
          <w:tab w:val="left" w:pos="1700"/>
          <w:tab w:val="right" w:pos="9350"/>
        </w:tabs>
        <w:ind w:left="8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3.1.18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查看配送状态规约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594D666" w14:textId="4D64591C" w:rsidR="00112045" w:rsidRPr="00E265AB" w:rsidRDefault="00112045">
      <w:pPr>
        <w:pStyle w:val="TOC3"/>
        <w:tabs>
          <w:tab w:val="left" w:pos="1700"/>
          <w:tab w:val="right" w:pos="9350"/>
        </w:tabs>
        <w:ind w:left="8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3.1.19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评价商品规约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9F1CD1D" w14:textId="15DFC2F6" w:rsidR="00112045" w:rsidRPr="00E265AB" w:rsidRDefault="00112045">
      <w:pPr>
        <w:pStyle w:val="TOC2"/>
        <w:tabs>
          <w:tab w:val="left" w:pos="1050"/>
          <w:tab w:val="right" w:pos="9350"/>
        </w:tabs>
        <w:ind w:left="4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3.2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C56A502" w14:textId="7ACAFE02" w:rsidR="00112045" w:rsidRPr="00E265AB" w:rsidRDefault="00112045">
      <w:pPr>
        <w:pStyle w:val="TOC2"/>
        <w:tabs>
          <w:tab w:val="left" w:pos="1050"/>
          <w:tab w:val="right" w:pos="9350"/>
        </w:tabs>
        <w:ind w:left="4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3.3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04FE89" w14:textId="725A764C" w:rsidR="00112045" w:rsidRPr="00E265AB" w:rsidRDefault="00112045">
      <w:pPr>
        <w:pStyle w:val="TOC2"/>
        <w:tabs>
          <w:tab w:val="left" w:pos="1050"/>
          <w:tab w:val="right" w:pos="9350"/>
        </w:tabs>
        <w:ind w:left="4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3.4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1A5D28B" w14:textId="32909D75" w:rsidR="00112045" w:rsidRPr="00E265AB" w:rsidRDefault="00112045">
      <w:pPr>
        <w:pStyle w:val="TOC2"/>
        <w:tabs>
          <w:tab w:val="left" w:pos="1050"/>
          <w:tab w:val="right" w:pos="9350"/>
        </w:tabs>
        <w:ind w:left="4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3.5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18AF33D" w14:textId="1708461F" w:rsidR="00112045" w:rsidRPr="00E265AB" w:rsidRDefault="00112045">
      <w:pPr>
        <w:pStyle w:val="TOC2"/>
        <w:tabs>
          <w:tab w:val="left" w:pos="1050"/>
          <w:tab w:val="right" w:pos="9350"/>
        </w:tabs>
        <w:ind w:left="4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3.6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AA255B4" w14:textId="195E4FE5" w:rsidR="00112045" w:rsidRPr="00E265AB" w:rsidRDefault="00112045">
      <w:pPr>
        <w:pStyle w:val="TOC2"/>
        <w:tabs>
          <w:tab w:val="left" w:pos="1050"/>
          <w:tab w:val="right" w:pos="9350"/>
        </w:tabs>
        <w:ind w:left="4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3.7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0BEE5FB" w14:textId="11F07A24" w:rsidR="00112045" w:rsidRPr="00E265AB" w:rsidRDefault="00112045">
      <w:pPr>
        <w:pStyle w:val="TOC2"/>
        <w:tabs>
          <w:tab w:val="left" w:pos="1050"/>
          <w:tab w:val="right" w:pos="9350"/>
        </w:tabs>
        <w:ind w:left="4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3.8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689B74E" w14:textId="53C7B637" w:rsidR="00112045" w:rsidRPr="00E265AB" w:rsidRDefault="00112045">
      <w:pPr>
        <w:pStyle w:val="TOC3"/>
        <w:tabs>
          <w:tab w:val="left" w:pos="1680"/>
          <w:tab w:val="right" w:pos="9350"/>
        </w:tabs>
        <w:ind w:left="8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3.8.1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C4A2579" w14:textId="6D9444EF" w:rsidR="00112045" w:rsidRPr="00E265AB" w:rsidRDefault="00112045">
      <w:pPr>
        <w:pStyle w:val="TOC3"/>
        <w:tabs>
          <w:tab w:val="left" w:pos="1680"/>
          <w:tab w:val="right" w:pos="9350"/>
        </w:tabs>
        <w:ind w:left="8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3.8.2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38C496E" w14:textId="099D7A1E" w:rsidR="00112045" w:rsidRPr="00E265AB" w:rsidRDefault="00112045">
      <w:pPr>
        <w:pStyle w:val="TOC3"/>
        <w:tabs>
          <w:tab w:val="left" w:pos="1680"/>
          <w:tab w:val="right" w:pos="9350"/>
        </w:tabs>
        <w:ind w:left="8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3.8.3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7E9DCD3" w14:textId="4257B027" w:rsidR="00112045" w:rsidRPr="00E265AB" w:rsidRDefault="00112045">
      <w:pPr>
        <w:pStyle w:val="TOC3"/>
        <w:tabs>
          <w:tab w:val="left" w:pos="1680"/>
          <w:tab w:val="right" w:pos="9350"/>
        </w:tabs>
        <w:ind w:left="8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3.8.4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1C958A8" w14:textId="235CE7CF" w:rsidR="00112045" w:rsidRPr="00E265AB" w:rsidRDefault="00112045">
      <w:pPr>
        <w:pStyle w:val="TOC2"/>
        <w:tabs>
          <w:tab w:val="left" w:pos="1050"/>
          <w:tab w:val="right" w:pos="9350"/>
        </w:tabs>
        <w:ind w:left="400"/>
        <w:rPr>
          <w:rFonts w:ascii="等线" w:eastAsia="等线" w:hAnsi="等线"/>
          <w:noProof/>
          <w:kern w:val="2"/>
          <w:sz w:val="21"/>
          <w:szCs w:val="22"/>
        </w:rPr>
      </w:pPr>
      <w:r>
        <w:rPr>
          <w:noProof/>
        </w:rPr>
        <w:t>3.9</w:t>
      </w:r>
      <w:r w:rsidRPr="00E265AB">
        <w:rPr>
          <w:rFonts w:ascii="等线" w:eastAsia="等线" w:hAnsi="等线"/>
          <w:noProof/>
          <w:kern w:val="2"/>
          <w:sz w:val="21"/>
          <w:szCs w:val="22"/>
        </w:rPr>
        <w:tab/>
      </w:r>
      <w:r>
        <w:rPr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_Toc11357862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67A801D" w14:textId="560636B7"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5F4754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14:paraId="0491C03D" w14:textId="77777777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1" w:name="_Toc498836223"/>
      <w:bookmarkStart w:id="2" w:name="_Toc11357825"/>
      <w:r>
        <w:rPr>
          <w:rFonts w:hint="eastAsia"/>
        </w:rPr>
        <w:t>简介</w:t>
      </w:r>
      <w:bookmarkEnd w:id="1"/>
      <w:bookmarkEnd w:id="2"/>
    </w:p>
    <w:p w14:paraId="6688A69F" w14:textId="77777777" w:rsidR="00E67440" w:rsidRDefault="00E67440">
      <w:pPr>
        <w:pStyle w:val="2"/>
        <w:numPr>
          <w:ilvl w:val="1"/>
          <w:numId w:val="1"/>
        </w:numPr>
      </w:pPr>
      <w:bookmarkStart w:id="3" w:name="_Toc498836224"/>
      <w:bookmarkStart w:id="4" w:name="_Toc11357826"/>
      <w:r>
        <w:rPr>
          <w:rFonts w:hint="eastAsia"/>
        </w:rPr>
        <w:t>目的</w:t>
      </w:r>
      <w:bookmarkEnd w:id="3"/>
      <w:bookmarkEnd w:id="4"/>
    </w:p>
    <w:p w14:paraId="236D0006" w14:textId="77777777" w:rsidR="00BD0CD0" w:rsidRPr="00BD0CD0" w:rsidRDefault="00BD0CD0" w:rsidP="00BD0CD0">
      <w:r>
        <w:t xml:space="preserve">    </w:t>
      </w:r>
      <w:r>
        <w:rPr>
          <w:rFonts w:hint="eastAsia"/>
        </w:rPr>
        <w:t>我们三个人的团队计划在暑假小学期内完成课程项目A类项目中的</w:t>
      </w:r>
      <w:proofErr w:type="gramStart"/>
      <w:r>
        <w:rPr>
          <w:rFonts w:hint="eastAsia"/>
        </w:rPr>
        <w:t>优邻购</w:t>
      </w:r>
      <w:proofErr w:type="gramEnd"/>
      <w:r>
        <w:rPr>
          <w:rFonts w:hint="eastAsia"/>
        </w:rPr>
        <w:t>；</w:t>
      </w:r>
    </w:p>
    <w:p w14:paraId="27A6ACFD" w14:textId="77777777" w:rsidR="0092427D" w:rsidRDefault="0092427D" w:rsidP="0092427D">
      <w:pPr>
        <w:ind w:firstLineChars="200" w:firstLine="400"/>
      </w:pPr>
      <w:r>
        <w:rPr>
          <w:rFonts w:hint="eastAsia"/>
        </w:rPr>
        <w:t>为明确软件需求，明确项目的架构，为设计阶段打下基础；确定系统的功能，</w:t>
      </w:r>
      <w:r w:rsidR="00DC2F79">
        <w:rPr>
          <w:rFonts w:hint="eastAsia"/>
        </w:rPr>
        <w:t>确定</w:t>
      </w:r>
      <w:r>
        <w:rPr>
          <w:rFonts w:hint="eastAsia"/>
        </w:rPr>
        <w:t>设计时应遵循的原则，约定条件以及性能等要求，撰写软件需求规约即当前文档；</w:t>
      </w:r>
    </w:p>
    <w:p w14:paraId="40473256" w14:textId="77777777" w:rsidR="00E67440" w:rsidRDefault="0092427D" w:rsidP="0092427D">
      <w:pPr>
        <w:ind w:firstLineChars="200" w:firstLine="400"/>
      </w:pPr>
      <w:r>
        <w:rPr>
          <w:rFonts w:hint="eastAsia"/>
        </w:rPr>
        <w:t>本文档主要面向开发者和验收方（老师），是整个软件开发的依据，对以后的工作起指导作用，也是整个系统验收的标准依据</w:t>
      </w:r>
    </w:p>
    <w:p w14:paraId="0662F193" w14:textId="77777777" w:rsidR="00E67440" w:rsidRDefault="00E67440">
      <w:pPr>
        <w:pStyle w:val="2"/>
      </w:pPr>
      <w:bookmarkStart w:id="5" w:name="_Toc498836226"/>
      <w:bookmarkStart w:id="6" w:name="_Toc11357827"/>
      <w:r>
        <w:rPr>
          <w:rFonts w:hint="eastAsia"/>
        </w:rPr>
        <w:t>定义、首字母缩写词和缩略语</w:t>
      </w:r>
      <w:bookmarkEnd w:id="5"/>
      <w:bookmarkEnd w:id="6"/>
    </w:p>
    <w:p w14:paraId="1CDA5033" w14:textId="77777777" w:rsidR="0092427D" w:rsidRPr="0092427D" w:rsidRDefault="0092427D" w:rsidP="0092427D">
      <w:pPr>
        <w:ind w:firstLineChars="200" w:firstLine="400"/>
      </w:pPr>
      <w:r>
        <w:rPr>
          <w:rFonts w:hint="eastAsia"/>
        </w:rPr>
        <w:t>参见SRS术语对照表</w:t>
      </w:r>
    </w:p>
    <w:p w14:paraId="7E43660D" w14:textId="77777777" w:rsidR="00E67440" w:rsidRDefault="00E67440">
      <w:pPr>
        <w:pStyle w:val="2"/>
      </w:pPr>
      <w:bookmarkStart w:id="7" w:name="_Toc498836227"/>
      <w:bookmarkStart w:id="8" w:name="_Toc11357828"/>
      <w:r>
        <w:rPr>
          <w:rFonts w:hint="eastAsia"/>
        </w:rPr>
        <w:t>参考资料</w:t>
      </w:r>
      <w:bookmarkEnd w:id="7"/>
      <w:bookmarkEnd w:id="8"/>
    </w:p>
    <w:p w14:paraId="7AAF0365" w14:textId="77777777" w:rsidR="0092427D" w:rsidRDefault="0092427D" w:rsidP="0092427D">
      <w:pPr>
        <w:ind w:firstLineChars="200" w:firstLine="400"/>
      </w:pPr>
      <w:r>
        <w:rPr>
          <w:rFonts w:hint="eastAsia"/>
        </w:rPr>
        <w:t>【1】</w:t>
      </w:r>
      <w:proofErr w:type="gramStart"/>
      <w:r>
        <w:rPr>
          <w:rFonts w:hint="eastAsia"/>
        </w:rPr>
        <w:t>沈备军</w:t>
      </w:r>
      <w:proofErr w:type="gramEnd"/>
      <w:r>
        <w:rPr>
          <w:rFonts w:hint="eastAsia"/>
        </w:rPr>
        <w:t>、陈昊鹏、陈雨亭 . 软件工程原理[M] 北京：高等教育出版社，2013</w:t>
      </w:r>
    </w:p>
    <w:p w14:paraId="27223181" w14:textId="77777777" w:rsidR="0092427D" w:rsidRPr="0092427D" w:rsidRDefault="0092427D" w:rsidP="0092427D">
      <w:pPr>
        <w:ind w:firstLineChars="200" w:firstLine="400"/>
      </w:pPr>
      <w:r>
        <w:rPr>
          <w:rFonts w:hint="eastAsia"/>
        </w:rPr>
        <w:t>【2】Java Code Convention : http://www.oracle.com/technetwork/java/codeconvtoc-136057.html</w:t>
      </w:r>
    </w:p>
    <w:p w14:paraId="65D1E66C" w14:textId="77777777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9" w:name="_Toc498836229"/>
      <w:bookmarkStart w:id="10" w:name="_Toc11357829"/>
      <w:r>
        <w:rPr>
          <w:rFonts w:hint="eastAsia"/>
        </w:rPr>
        <w:t>整体说明</w:t>
      </w:r>
      <w:bookmarkEnd w:id="9"/>
      <w:bookmarkEnd w:id="10"/>
    </w:p>
    <w:p w14:paraId="40819ECB" w14:textId="77777777" w:rsidR="00BD0CD0" w:rsidRDefault="00BD0CD0" w:rsidP="00BD0CD0">
      <w:pPr>
        <w:ind w:firstLineChars="200" w:firstLine="400"/>
      </w:pPr>
      <w:r>
        <w:t>茅台酒厂现想扩展业务，</w:t>
      </w:r>
      <w:r>
        <w:rPr>
          <w:rFonts w:hint="eastAsia"/>
        </w:rPr>
        <w:t>从</w:t>
      </w:r>
      <w:r>
        <w:t>白酒行业进军</w:t>
      </w:r>
      <w:r>
        <w:rPr>
          <w:rFonts w:hint="eastAsia"/>
        </w:rPr>
        <w:t>到</w:t>
      </w:r>
      <w:r>
        <w:t>O2</w:t>
      </w:r>
      <w:r>
        <w:rPr>
          <w:rFonts w:hint="eastAsia"/>
        </w:rPr>
        <w:t>O</w:t>
      </w:r>
      <w:r>
        <w:t>零售行业。茅台酒厂控制着很多</w:t>
      </w:r>
      <w:r>
        <w:rPr>
          <w:rFonts w:hint="eastAsia"/>
        </w:rPr>
        <w:t>线</w:t>
      </w:r>
      <w:r>
        <w:t>下的经销商，他们必须拿到茅台酒的代理资格才可以拿到货源进而销售茅台酒。</w:t>
      </w:r>
      <w:r>
        <w:rPr>
          <w:rFonts w:hint="eastAsia"/>
        </w:rPr>
        <w:t>另外</w:t>
      </w:r>
      <w:r>
        <w:t>，</w:t>
      </w:r>
      <w:r>
        <w:rPr>
          <w:rFonts w:hint="eastAsia"/>
        </w:rPr>
        <w:t>他们</w:t>
      </w:r>
      <w:r>
        <w:t>不仅</w:t>
      </w:r>
      <w:r>
        <w:rPr>
          <w:rFonts w:hint="eastAsia"/>
        </w:rPr>
        <w:t>代理</w:t>
      </w:r>
      <w:r>
        <w:t>茅台酒，</w:t>
      </w:r>
      <w:r>
        <w:rPr>
          <w:rFonts w:hint="eastAsia"/>
        </w:rPr>
        <w:t>还</w:t>
      </w:r>
      <w:r>
        <w:t>销售日用百货等。酒厂的领导层希望能将</w:t>
      </w:r>
      <w:r>
        <w:rPr>
          <w:rFonts w:hint="eastAsia"/>
        </w:rPr>
        <w:t>这些</w:t>
      </w:r>
      <w:r>
        <w:t>代理商的零售店统一起来，构建一个</w:t>
      </w:r>
      <w:r>
        <w:rPr>
          <w:rFonts w:hint="eastAsia"/>
        </w:rPr>
        <w:t>O</w:t>
      </w:r>
      <w:r>
        <w:t>2</w:t>
      </w:r>
      <w:r>
        <w:rPr>
          <w:rFonts w:hint="eastAsia"/>
        </w:rPr>
        <w:t>O</w:t>
      </w:r>
      <w:r>
        <w:t>零售平台。</w:t>
      </w:r>
    </w:p>
    <w:p w14:paraId="47B59841" w14:textId="77777777" w:rsidR="00BD0CD0" w:rsidRDefault="00BD0CD0" w:rsidP="00BD0CD0">
      <w:pPr>
        <w:ind w:firstLineChars="200" w:firstLine="400"/>
      </w:pPr>
      <w:r>
        <w:t>现在茅台酒厂要求它旗下的代理商</w:t>
      </w:r>
      <w:proofErr w:type="gramStart"/>
      <w:r>
        <w:t>都注册</w:t>
      </w:r>
      <w:r>
        <w:rPr>
          <w:rFonts w:hint="eastAsia"/>
        </w:rPr>
        <w:t>到</w:t>
      </w:r>
      <w:r>
        <w:t>优</w:t>
      </w:r>
      <w:r>
        <w:rPr>
          <w:rFonts w:hint="eastAsia"/>
        </w:rPr>
        <w:t>邻</w:t>
      </w:r>
      <w:r>
        <w:t>购这个</w:t>
      </w:r>
      <w:proofErr w:type="gramEnd"/>
      <w:r>
        <w:t>平台，使用该平台进行商品的入库、</w:t>
      </w:r>
      <w:r>
        <w:rPr>
          <w:rFonts w:hint="eastAsia"/>
        </w:rPr>
        <w:t>出库</w:t>
      </w:r>
      <w:r>
        <w:t>、</w:t>
      </w:r>
      <w:r>
        <w:rPr>
          <w:rFonts w:hint="eastAsia"/>
        </w:rPr>
        <w:t>上架</w:t>
      </w:r>
      <w:r>
        <w:t>等操作。</w:t>
      </w:r>
      <w:proofErr w:type="gramStart"/>
      <w:r>
        <w:t>优邻</w:t>
      </w:r>
      <w:r>
        <w:rPr>
          <w:rFonts w:hint="eastAsia"/>
        </w:rPr>
        <w:t>购</w:t>
      </w:r>
      <w:r>
        <w:t>将</w:t>
      </w:r>
      <w:proofErr w:type="gramEnd"/>
      <w:r>
        <w:t>统一管理</w:t>
      </w:r>
      <w:r>
        <w:rPr>
          <w:rFonts w:hint="eastAsia"/>
        </w:rPr>
        <w:t>这些</w:t>
      </w:r>
      <w:r>
        <w:t>代理商的零售店或者小超市，</w:t>
      </w:r>
      <w:r>
        <w:rPr>
          <w:rFonts w:hint="eastAsia"/>
        </w:rPr>
        <w:t>消费者</w:t>
      </w:r>
      <w:r>
        <w:t>可以在</w:t>
      </w:r>
      <w:proofErr w:type="gramStart"/>
      <w:r>
        <w:t>优邻</w:t>
      </w:r>
      <w:r>
        <w:rPr>
          <w:rFonts w:hint="eastAsia"/>
        </w:rPr>
        <w:t>购</w:t>
      </w:r>
      <w:proofErr w:type="gramEnd"/>
      <w:r>
        <w:t>的手机APP上查看这些零售店，</w:t>
      </w:r>
      <w:r>
        <w:rPr>
          <w:rFonts w:hint="eastAsia"/>
        </w:rPr>
        <w:t>并</w:t>
      </w:r>
      <w:r>
        <w:t>选择一些商品进行下单购买。零售店收到订单后可以进行分拣、</w:t>
      </w:r>
      <w:r>
        <w:rPr>
          <w:rFonts w:hint="eastAsia"/>
        </w:rPr>
        <w:t>配送</w:t>
      </w:r>
      <w:r>
        <w:t>等。</w:t>
      </w:r>
    </w:p>
    <w:p w14:paraId="1C9ECC88" w14:textId="77777777" w:rsidR="00BD0CD0" w:rsidRPr="00BD0CD0" w:rsidRDefault="00BD0CD0" w:rsidP="00BD0CD0">
      <w:pPr>
        <w:ind w:firstLineChars="200" w:firstLine="400"/>
      </w:pPr>
      <w:r>
        <w:rPr>
          <w:rFonts w:hint="eastAsia"/>
        </w:rPr>
        <w:t xml:space="preserve"> </w:t>
      </w:r>
      <w:r>
        <w:t xml:space="preserve"> </w:t>
      </w:r>
      <w:r w:rsidRPr="00BD0CD0">
        <w:rPr>
          <w:rFonts w:hint="eastAsia"/>
        </w:rPr>
        <w:t>本项目致力于打造一个便利茅台酒厂管理经销商，获取消费者信息，便利代理商管理商品和线上促销宣传，便利顾客购物的O2O电商平台。</w:t>
      </w:r>
    </w:p>
    <w:p w14:paraId="13194BDC" w14:textId="77777777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11" w:name="_Toc498836230"/>
      <w:bookmarkStart w:id="12" w:name="_Toc11357830"/>
      <w:r>
        <w:rPr>
          <w:rFonts w:hint="eastAsia"/>
        </w:rPr>
        <w:lastRenderedPageBreak/>
        <w:t>具体需求</w:t>
      </w:r>
      <w:bookmarkEnd w:id="11"/>
      <w:bookmarkEnd w:id="12"/>
    </w:p>
    <w:p w14:paraId="4C7FF137" w14:textId="77777777" w:rsidR="00E67440" w:rsidRDefault="00E67440">
      <w:pPr>
        <w:pStyle w:val="2"/>
      </w:pPr>
      <w:bookmarkStart w:id="13" w:name="_Toc498836231"/>
      <w:bookmarkStart w:id="14" w:name="_Toc11357831"/>
      <w:r>
        <w:rPr>
          <w:rFonts w:hint="eastAsia"/>
        </w:rPr>
        <w:t>功能</w:t>
      </w:r>
      <w:bookmarkEnd w:id="13"/>
      <w:bookmarkEnd w:id="14"/>
    </w:p>
    <w:p w14:paraId="6355B0F5" w14:textId="77777777" w:rsidR="00E67440" w:rsidRDefault="00132927">
      <w:pPr>
        <w:pStyle w:val="3"/>
      </w:pPr>
      <w:bookmarkStart w:id="15" w:name="_Toc498836232"/>
      <w:bookmarkStart w:id="16" w:name="_Toc11357832"/>
      <w:r>
        <w:rPr>
          <w:rFonts w:hint="eastAsia"/>
        </w:rPr>
        <w:t>Use case 图</w:t>
      </w:r>
      <w:bookmarkEnd w:id="15"/>
      <w:bookmarkEnd w:id="16"/>
    </w:p>
    <w:p w14:paraId="69728902" w14:textId="2E7FB67B" w:rsidR="00DD1B4C" w:rsidRDefault="00271C23" w:rsidP="00DD1B4C">
      <w:r>
        <w:pict w14:anchorId="08AC6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8pt;height:363.6pt;mso-position-horizontal-relative:text;mso-position-vertical-relative:text" o:allowoverlap="f">
            <v:imagedata r:id="rId9" o:title=""/>
          </v:shape>
        </w:pict>
      </w:r>
    </w:p>
    <w:p w14:paraId="69FF020B" w14:textId="77777777" w:rsidR="00913692" w:rsidRDefault="00913692" w:rsidP="00DD1B4C">
      <w:r>
        <w:rPr>
          <w:rFonts w:hint="eastAsia"/>
        </w:rPr>
        <w:t>执行者：</w:t>
      </w:r>
    </w:p>
    <w:p w14:paraId="76FE448C" w14:textId="77777777" w:rsidR="00913692" w:rsidRDefault="00913692" w:rsidP="00DD1B4C">
      <w:r>
        <w:tab/>
      </w:r>
      <w:r>
        <w:rPr>
          <w:rFonts w:hint="eastAsia"/>
        </w:rPr>
        <w:t>管理员：酒厂的管理员</w:t>
      </w:r>
      <w:r>
        <w:t xml:space="preserve"> </w:t>
      </w:r>
    </w:p>
    <w:p w14:paraId="1398A5EC" w14:textId="77777777" w:rsidR="00913692" w:rsidRDefault="00913692" w:rsidP="00DD1B4C">
      <w:r>
        <w:tab/>
      </w:r>
      <w:r>
        <w:rPr>
          <w:rFonts w:hint="eastAsia"/>
        </w:rPr>
        <w:t>经销商：酒厂下面一级的经销商和零售店</w:t>
      </w:r>
    </w:p>
    <w:p w14:paraId="62221A56" w14:textId="77777777" w:rsidR="00913692" w:rsidRDefault="00913692" w:rsidP="00DD1B4C">
      <w:r>
        <w:tab/>
      </w:r>
      <w:r>
        <w:rPr>
          <w:rFonts w:hint="eastAsia"/>
        </w:rPr>
        <w:t>普通用户：能够在经销商的店铺中经行购买商品的用户</w:t>
      </w:r>
    </w:p>
    <w:p w14:paraId="515939A5" w14:textId="77777777" w:rsidR="00913692" w:rsidRDefault="00913692" w:rsidP="00DD1B4C">
      <w:r>
        <w:tab/>
      </w:r>
      <w:r>
        <w:rPr>
          <w:rFonts w:hint="eastAsia"/>
        </w:rPr>
        <w:t>外部支付系统：使用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接口</w:t>
      </w:r>
    </w:p>
    <w:p w14:paraId="67055810" w14:textId="23E8A8F4" w:rsidR="00913692" w:rsidRDefault="00913692" w:rsidP="00DD1B4C">
      <w:r>
        <w:tab/>
      </w:r>
      <w:r>
        <w:rPr>
          <w:rFonts w:hint="eastAsia"/>
        </w:rPr>
        <w:t>外部配送系统：模拟的外部配送系统</w:t>
      </w:r>
    </w:p>
    <w:p w14:paraId="2FA64F90" w14:textId="30154855" w:rsidR="00271C23" w:rsidRPr="00271C23" w:rsidRDefault="00271C23" w:rsidP="00271C23">
      <w:pPr>
        <w:ind w:firstLine="720"/>
        <w:rPr>
          <w:rFonts w:hint="eastAsia"/>
        </w:rPr>
      </w:pPr>
      <w:r>
        <w:rPr>
          <w:rFonts w:hint="eastAsia"/>
        </w:rPr>
        <w:t>微信：登录时可</w:t>
      </w:r>
      <w:proofErr w:type="gramStart"/>
      <w:r>
        <w:rPr>
          <w:rFonts w:hint="eastAsia"/>
        </w:rPr>
        <w:t>选择微信授权</w:t>
      </w:r>
      <w:proofErr w:type="gramEnd"/>
      <w:r>
        <w:rPr>
          <w:rFonts w:hint="eastAsia"/>
        </w:rPr>
        <w:t>登录</w:t>
      </w:r>
    </w:p>
    <w:p w14:paraId="531057F2" w14:textId="77777777" w:rsidR="00132927" w:rsidRDefault="00DD1B4C" w:rsidP="00132927">
      <w:pPr>
        <w:pStyle w:val="3"/>
      </w:pPr>
      <w:bookmarkStart w:id="17" w:name="_Toc11357833"/>
      <w:r>
        <w:rPr>
          <w:rFonts w:hint="eastAsia"/>
        </w:rPr>
        <w:t>管理</w:t>
      </w:r>
      <w:r w:rsidR="0091112A">
        <w:rPr>
          <w:rFonts w:hint="eastAsia"/>
        </w:rPr>
        <w:t>经销商</w:t>
      </w:r>
      <w:r w:rsidR="00132927">
        <w:rPr>
          <w:rFonts w:hint="eastAsia"/>
        </w:rPr>
        <w:t>规约</w:t>
      </w:r>
      <w:bookmarkEnd w:id="17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2913"/>
        <w:gridCol w:w="1339"/>
        <w:gridCol w:w="3089"/>
      </w:tblGrid>
      <w:tr w:rsidR="00DD1B4C" w14:paraId="4AEDA328" w14:textId="77777777" w:rsidTr="0091112A">
        <w:tc>
          <w:tcPr>
            <w:tcW w:w="1515" w:type="dxa"/>
            <w:shd w:val="clear" w:color="auto" w:fill="auto"/>
          </w:tcPr>
          <w:p w14:paraId="350ABB9A" w14:textId="77777777" w:rsidR="00DD1B4C" w:rsidRDefault="00DD1B4C" w:rsidP="0091112A">
            <w:r>
              <w:rPr>
                <w:rFonts w:hint="eastAsia"/>
              </w:rPr>
              <w:t>用例编号：</w:t>
            </w:r>
          </w:p>
        </w:tc>
        <w:tc>
          <w:tcPr>
            <w:tcW w:w="2913" w:type="dxa"/>
            <w:shd w:val="clear" w:color="auto" w:fill="auto"/>
          </w:tcPr>
          <w:p w14:paraId="77CBD0DE" w14:textId="77777777" w:rsidR="00DD1B4C" w:rsidRDefault="00DD1B4C" w:rsidP="0091112A">
            <w:r>
              <w:rPr>
                <w:rFonts w:hint="eastAsia"/>
              </w:rPr>
              <w:t>UC01</w:t>
            </w:r>
          </w:p>
        </w:tc>
        <w:tc>
          <w:tcPr>
            <w:tcW w:w="1339" w:type="dxa"/>
            <w:shd w:val="clear" w:color="auto" w:fill="auto"/>
          </w:tcPr>
          <w:p w14:paraId="6118D141" w14:textId="77777777" w:rsidR="00DD1B4C" w:rsidRDefault="00DD1B4C" w:rsidP="0091112A">
            <w:r>
              <w:rPr>
                <w:rFonts w:hint="eastAsia"/>
              </w:rPr>
              <w:t>用例名称：</w:t>
            </w:r>
          </w:p>
        </w:tc>
        <w:tc>
          <w:tcPr>
            <w:tcW w:w="3089" w:type="dxa"/>
            <w:shd w:val="clear" w:color="auto" w:fill="auto"/>
          </w:tcPr>
          <w:p w14:paraId="10208727" w14:textId="77777777" w:rsidR="00DD1B4C" w:rsidRDefault="00DD1B4C" w:rsidP="0091112A">
            <w:r>
              <w:rPr>
                <w:rFonts w:hint="eastAsia"/>
              </w:rPr>
              <w:t>管理经销商</w:t>
            </w:r>
          </w:p>
        </w:tc>
      </w:tr>
      <w:tr w:rsidR="00DD1B4C" w14:paraId="774966AF" w14:textId="77777777" w:rsidTr="0091112A">
        <w:tc>
          <w:tcPr>
            <w:tcW w:w="1515" w:type="dxa"/>
            <w:shd w:val="clear" w:color="auto" w:fill="auto"/>
          </w:tcPr>
          <w:p w14:paraId="19991405" w14:textId="77777777" w:rsidR="00DD1B4C" w:rsidRDefault="00DD1B4C" w:rsidP="0091112A">
            <w:r>
              <w:rPr>
                <w:rFonts w:hint="eastAsia"/>
              </w:rPr>
              <w:t>描述：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20A1B92B" w14:textId="77777777" w:rsidR="00DD1B4C" w:rsidRDefault="00DD1B4C" w:rsidP="0091112A">
            <w:r>
              <w:rPr>
                <w:rFonts w:hint="eastAsia"/>
              </w:rPr>
              <w:t>酒厂管理员管理经销商</w:t>
            </w:r>
            <w:r w:rsidR="0091112A">
              <w:rPr>
                <w:rFonts w:hint="eastAsia"/>
              </w:rPr>
              <w:t>账户</w:t>
            </w:r>
            <w:r>
              <w:rPr>
                <w:rFonts w:hint="eastAsia"/>
              </w:rPr>
              <w:t>的</w:t>
            </w:r>
            <w:r w:rsidR="0091112A">
              <w:rPr>
                <w:rFonts w:hint="eastAsia"/>
              </w:rPr>
              <w:t>相关</w:t>
            </w:r>
            <w:r>
              <w:rPr>
                <w:rFonts w:hint="eastAsia"/>
              </w:rPr>
              <w:t>信息</w:t>
            </w:r>
          </w:p>
        </w:tc>
      </w:tr>
      <w:tr w:rsidR="00DD1B4C" w14:paraId="11B4E7E6" w14:textId="77777777" w:rsidTr="0091112A">
        <w:tc>
          <w:tcPr>
            <w:tcW w:w="1515" w:type="dxa"/>
            <w:shd w:val="clear" w:color="auto" w:fill="auto"/>
          </w:tcPr>
          <w:p w14:paraId="55F52D07" w14:textId="77777777" w:rsidR="00DD1B4C" w:rsidRDefault="00DD1B4C" w:rsidP="0091112A">
            <w:r>
              <w:rPr>
                <w:rFonts w:hint="eastAsia"/>
              </w:rPr>
              <w:t>执行者：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39CD3D49" w14:textId="77777777" w:rsidR="00DD1B4C" w:rsidRDefault="00DD1B4C" w:rsidP="0091112A">
            <w:r>
              <w:rPr>
                <w:rFonts w:hint="eastAsia"/>
              </w:rPr>
              <w:t>管理员</w:t>
            </w:r>
          </w:p>
        </w:tc>
      </w:tr>
      <w:tr w:rsidR="00DD1B4C" w14:paraId="790DED5F" w14:textId="77777777" w:rsidTr="0091112A">
        <w:tc>
          <w:tcPr>
            <w:tcW w:w="1515" w:type="dxa"/>
            <w:shd w:val="clear" w:color="auto" w:fill="auto"/>
          </w:tcPr>
          <w:p w14:paraId="643115E1" w14:textId="77777777" w:rsidR="00DD1B4C" w:rsidRDefault="00DD1B4C" w:rsidP="0091112A">
            <w:r>
              <w:rPr>
                <w:rFonts w:hint="eastAsia"/>
              </w:rPr>
              <w:t>前置条件：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4A2142D6" w14:textId="77777777" w:rsidR="00DD1B4C" w:rsidRDefault="00DD1B4C" w:rsidP="0091112A">
            <w:r>
              <w:rPr>
                <w:rFonts w:hint="eastAsia"/>
              </w:rPr>
              <w:t>以管理员身份登录系统</w:t>
            </w:r>
          </w:p>
        </w:tc>
      </w:tr>
      <w:tr w:rsidR="00DD1B4C" w14:paraId="1BA47458" w14:textId="77777777" w:rsidTr="0091112A">
        <w:tc>
          <w:tcPr>
            <w:tcW w:w="1515" w:type="dxa"/>
            <w:shd w:val="clear" w:color="auto" w:fill="auto"/>
          </w:tcPr>
          <w:p w14:paraId="2658495A" w14:textId="77777777" w:rsidR="00DD1B4C" w:rsidRDefault="00DD1B4C" w:rsidP="0091112A">
            <w:r>
              <w:rPr>
                <w:rFonts w:hint="eastAsia"/>
              </w:rPr>
              <w:t>后置条件：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2402D4A5" w14:textId="77777777" w:rsidR="00DD1B4C" w:rsidRDefault="00DD1B4C" w:rsidP="0091112A">
            <w:r>
              <w:rPr>
                <w:rFonts w:hint="eastAsia"/>
              </w:rPr>
              <w:t>修改或者添加的信息写入数据库</w:t>
            </w:r>
          </w:p>
        </w:tc>
      </w:tr>
      <w:tr w:rsidR="00DD1B4C" w14:paraId="289D2864" w14:textId="77777777" w:rsidTr="0091112A">
        <w:tc>
          <w:tcPr>
            <w:tcW w:w="1515" w:type="dxa"/>
            <w:shd w:val="clear" w:color="auto" w:fill="auto"/>
          </w:tcPr>
          <w:p w14:paraId="0F100281" w14:textId="77777777" w:rsidR="00DD1B4C" w:rsidRDefault="00DD1B4C" w:rsidP="0091112A">
            <w:r>
              <w:rPr>
                <w:rFonts w:hint="eastAsia"/>
              </w:rPr>
              <w:t>基本流：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743CBA9E" w14:textId="77777777" w:rsidR="00DD1B4C" w:rsidRDefault="00DD1B4C" w:rsidP="00DD1B4C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管理员登录系统</w:t>
            </w:r>
          </w:p>
          <w:p w14:paraId="58D04299" w14:textId="77777777" w:rsidR="00DD1B4C" w:rsidRDefault="00DD1B4C" w:rsidP="00DD1B4C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管理员点击导航栏中“管理经销商”条目</w:t>
            </w:r>
          </w:p>
          <w:p w14:paraId="4897C385" w14:textId="77777777" w:rsidR="00DD1B4C" w:rsidRDefault="00DD1B4C" w:rsidP="00DD1B4C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lastRenderedPageBreak/>
              <w:t>管理员浏览经销商条目表，在想要修改的条目后点击“修改”按钮</w:t>
            </w:r>
          </w:p>
          <w:p w14:paraId="01349A4A" w14:textId="77777777" w:rsidR="00DD1B4C" w:rsidRDefault="00DD1B4C" w:rsidP="00DD1B4C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管理员填写的经销商信息，并点击提交</w:t>
            </w:r>
          </w:p>
          <w:p w14:paraId="5A0FBB9C" w14:textId="77777777" w:rsidR="00DD1B4C" w:rsidRDefault="00DD1B4C" w:rsidP="00DD1B4C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系统提示“修改成功”，用例结束</w:t>
            </w:r>
          </w:p>
        </w:tc>
      </w:tr>
      <w:tr w:rsidR="00DD1B4C" w14:paraId="13846338" w14:textId="77777777" w:rsidTr="0091112A">
        <w:tc>
          <w:tcPr>
            <w:tcW w:w="1515" w:type="dxa"/>
            <w:shd w:val="clear" w:color="auto" w:fill="auto"/>
          </w:tcPr>
          <w:p w14:paraId="302345AB" w14:textId="77777777" w:rsidR="00DD1B4C" w:rsidRDefault="00DD1B4C" w:rsidP="0091112A">
            <w:r>
              <w:rPr>
                <w:rFonts w:hint="eastAsia"/>
              </w:rPr>
              <w:lastRenderedPageBreak/>
              <w:t>备选流：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54347395" w14:textId="77777777" w:rsidR="00DD1B4C" w:rsidRDefault="00DD1B4C" w:rsidP="0091112A">
            <w:r>
              <w:rPr>
                <w:rFonts w:hint="eastAsia"/>
              </w:rPr>
              <w:t>3a</w:t>
            </w:r>
            <w:r>
              <w:t xml:space="preserve">. </w:t>
            </w:r>
            <w:proofErr w:type="gramStart"/>
            <w:r>
              <w:rPr>
                <w:rFonts w:hint="eastAsia"/>
              </w:rPr>
              <w:t>管理员点击“</w:t>
            </w:r>
            <w:proofErr w:type="gramEnd"/>
            <w:r>
              <w:rPr>
                <w:rFonts w:hint="eastAsia"/>
              </w:rPr>
              <w:t>新建经销商账户”按钮</w:t>
            </w:r>
            <w:r w:rsidR="0091112A">
              <w:rPr>
                <w:rFonts w:hint="eastAsia"/>
              </w:rPr>
              <w:t>，接着执行4a</w:t>
            </w:r>
          </w:p>
          <w:p w14:paraId="7B42F963" w14:textId="77777777" w:rsidR="00DD1B4C" w:rsidRDefault="00DD1B4C" w:rsidP="0091112A">
            <w:r>
              <w:rPr>
                <w:rFonts w:hint="eastAsia"/>
              </w:rPr>
              <w:t>4a</w:t>
            </w:r>
            <w:r>
              <w:t xml:space="preserve">. </w:t>
            </w:r>
            <w:r>
              <w:rPr>
                <w:rFonts w:hint="eastAsia"/>
              </w:rPr>
              <w:t>管理员填写新的经销商信息表单，并点击提交</w:t>
            </w:r>
            <w:r w:rsidR="0091112A">
              <w:rPr>
                <w:rFonts w:hint="eastAsia"/>
              </w:rPr>
              <w:t>，执行5a</w:t>
            </w:r>
          </w:p>
          <w:p w14:paraId="53663822" w14:textId="77777777" w:rsidR="00DD1B4C" w:rsidRPr="00F726D4" w:rsidRDefault="00DD1B4C" w:rsidP="0091112A">
            <w:r>
              <w:rPr>
                <w:rFonts w:hint="eastAsia"/>
              </w:rPr>
              <w:t>5a</w:t>
            </w:r>
            <w:r>
              <w:t xml:space="preserve">. </w:t>
            </w:r>
            <w:proofErr w:type="gramStart"/>
            <w:r>
              <w:rPr>
                <w:rFonts w:hint="eastAsia"/>
              </w:rPr>
              <w:t>系统提示“</w:t>
            </w:r>
            <w:proofErr w:type="gramEnd"/>
            <w:r>
              <w:rPr>
                <w:rFonts w:hint="eastAsia"/>
              </w:rPr>
              <w:t>新建成功”</w:t>
            </w:r>
            <w:r w:rsidR="0091112A">
              <w:rPr>
                <w:rFonts w:hint="eastAsia"/>
              </w:rPr>
              <w:t>，用例结束</w:t>
            </w:r>
          </w:p>
        </w:tc>
      </w:tr>
      <w:tr w:rsidR="00DD1B4C" w14:paraId="51AC9A48" w14:textId="77777777" w:rsidTr="0091112A">
        <w:tc>
          <w:tcPr>
            <w:tcW w:w="1515" w:type="dxa"/>
            <w:shd w:val="clear" w:color="auto" w:fill="auto"/>
          </w:tcPr>
          <w:p w14:paraId="58DF2047" w14:textId="77777777" w:rsidR="00DD1B4C" w:rsidRDefault="00DD1B4C" w:rsidP="0091112A">
            <w:r>
              <w:rPr>
                <w:rFonts w:hint="eastAsia"/>
              </w:rPr>
              <w:t>扩展点：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02E621D5" w14:textId="77777777" w:rsidR="00DD1B4C" w:rsidRDefault="00DD1B4C" w:rsidP="0091112A">
            <w:r>
              <w:rPr>
                <w:rFonts w:hint="eastAsia"/>
              </w:rPr>
              <w:t>待定</w:t>
            </w:r>
          </w:p>
        </w:tc>
      </w:tr>
      <w:tr w:rsidR="00DD1B4C" w14:paraId="400042EB" w14:textId="77777777" w:rsidTr="0091112A">
        <w:tc>
          <w:tcPr>
            <w:tcW w:w="1515" w:type="dxa"/>
            <w:shd w:val="clear" w:color="auto" w:fill="auto"/>
          </w:tcPr>
          <w:p w14:paraId="65A794F2" w14:textId="77777777" w:rsidR="00DD1B4C" w:rsidRDefault="00DD1B4C" w:rsidP="0091112A">
            <w:r>
              <w:rPr>
                <w:rFonts w:hint="eastAsia"/>
              </w:rPr>
              <w:t>非功能需求：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690A021F" w14:textId="77777777" w:rsidR="00DD1B4C" w:rsidRDefault="00DD1B4C" w:rsidP="0091112A">
            <w:r>
              <w:rPr>
                <w:rFonts w:hint="eastAsia"/>
              </w:rPr>
              <w:t>易用性方面：管理员可以在经过1-3次操作后熟练使用</w:t>
            </w:r>
          </w:p>
        </w:tc>
      </w:tr>
      <w:tr w:rsidR="00DD1B4C" w14:paraId="3B45B3AC" w14:textId="77777777" w:rsidTr="0091112A">
        <w:tc>
          <w:tcPr>
            <w:tcW w:w="1515" w:type="dxa"/>
            <w:shd w:val="clear" w:color="auto" w:fill="auto"/>
          </w:tcPr>
          <w:p w14:paraId="6513FB2C" w14:textId="77777777" w:rsidR="00DD1B4C" w:rsidRDefault="00DD1B4C" w:rsidP="0091112A">
            <w:r>
              <w:rPr>
                <w:rFonts w:hint="eastAsia"/>
              </w:rPr>
              <w:t>业务规则：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4A97C3F7" w14:textId="77777777" w:rsidR="00DD1B4C" w:rsidRDefault="00DD1B4C" w:rsidP="0091112A">
            <w:r>
              <w:rPr>
                <w:rFonts w:hint="eastAsia"/>
              </w:rPr>
              <w:t>无</w:t>
            </w:r>
          </w:p>
        </w:tc>
      </w:tr>
    </w:tbl>
    <w:p w14:paraId="7C0A9842" w14:textId="77777777" w:rsidR="00DD1B4C" w:rsidRPr="00DD1B4C" w:rsidRDefault="00DD1B4C" w:rsidP="00DD1B4C"/>
    <w:p w14:paraId="3D8026D2" w14:textId="77777777" w:rsidR="00132927" w:rsidRDefault="0091112A" w:rsidP="00132927">
      <w:pPr>
        <w:pStyle w:val="3"/>
      </w:pPr>
      <w:bookmarkStart w:id="18" w:name="_Toc11357834"/>
      <w:r>
        <w:rPr>
          <w:rFonts w:hint="eastAsia"/>
        </w:rPr>
        <w:t>管理店铺</w:t>
      </w:r>
      <w:r w:rsidR="00132927">
        <w:rPr>
          <w:rFonts w:hint="eastAsia"/>
        </w:rPr>
        <w:t>规约</w:t>
      </w:r>
      <w:bookmarkEnd w:id="18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2913"/>
        <w:gridCol w:w="1339"/>
        <w:gridCol w:w="3089"/>
      </w:tblGrid>
      <w:tr w:rsidR="00DD1B4C" w14:paraId="6645C7AC" w14:textId="77777777" w:rsidTr="0091112A">
        <w:tc>
          <w:tcPr>
            <w:tcW w:w="1515" w:type="dxa"/>
            <w:shd w:val="clear" w:color="auto" w:fill="auto"/>
          </w:tcPr>
          <w:p w14:paraId="785E1017" w14:textId="77777777" w:rsidR="00DD1B4C" w:rsidRDefault="00DD1B4C" w:rsidP="0091112A">
            <w:r>
              <w:rPr>
                <w:rFonts w:hint="eastAsia"/>
              </w:rPr>
              <w:t>用例编号：</w:t>
            </w:r>
          </w:p>
        </w:tc>
        <w:tc>
          <w:tcPr>
            <w:tcW w:w="2913" w:type="dxa"/>
            <w:shd w:val="clear" w:color="auto" w:fill="auto"/>
          </w:tcPr>
          <w:p w14:paraId="4B9C3F56" w14:textId="77777777" w:rsidR="00DD1B4C" w:rsidRDefault="00DD1B4C" w:rsidP="0091112A">
            <w:r>
              <w:rPr>
                <w:rFonts w:hint="eastAsia"/>
              </w:rPr>
              <w:t>UC</w:t>
            </w:r>
            <w:r>
              <w:t>02</w:t>
            </w:r>
          </w:p>
        </w:tc>
        <w:tc>
          <w:tcPr>
            <w:tcW w:w="1339" w:type="dxa"/>
            <w:shd w:val="clear" w:color="auto" w:fill="auto"/>
          </w:tcPr>
          <w:p w14:paraId="44369F2F" w14:textId="77777777" w:rsidR="00DD1B4C" w:rsidRDefault="00DD1B4C" w:rsidP="0091112A">
            <w:r>
              <w:rPr>
                <w:rFonts w:hint="eastAsia"/>
              </w:rPr>
              <w:t>用例名称：</w:t>
            </w:r>
          </w:p>
        </w:tc>
        <w:tc>
          <w:tcPr>
            <w:tcW w:w="3089" w:type="dxa"/>
            <w:shd w:val="clear" w:color="auto" w:fill="auto"/>
          </w:tcPr>
          <w:p w14:paraId="7E8598D9" w14:textId="77777777" w:rsidR="00DD1B4C" w:rsidRDefault="00DD1B4C" w:rsidP="0091112A">
            <w:r>
              <w:rPr>
                <w:rFonts w:hint="eastAsia"/>
              </w:rPr>
              <w:t>管理店铺</w:t>
            </w:r>
          </w:p>
        </w:tc>
      </w:tr>
      <w:tr w:rsidR="00DD1B4C" w14:paraId="4E3EDB75" w14:textId="77777777" w:rsidTr="0091112A">
        <w:tc>
          <w:tcPr>
            <w:tcW w:w="1515" w:type="dxa"/>
            <w:shd w:val="clear" w:color="auto" w:fill="auto"/>
          </w:tcPr>
          <w:p w14:paraId="1E0A01A8" w14:textId="77777777" w:rsidR="00DD1B4C" w:rsidRDefault="00DD1B4C" w:rsidP="0091112A">
            <w:r>
              <w:rPr>
                <w:rFonts w:hint="eastAsia"/>
              </w:rPr>
              <w:t>描述：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00EE3A4A" w14:textId="77777777" w:rsidR="00DD1B4C" w:rsidRDefault="0091112A" w:rsidP="0091112A">
            <w:r>
              <w:rPr>
                <w:rFonts w:hint="eastAsia"/>
              </w:rPr>
              <w:t>管理员可以管理店铺信息，也可以更改经销商管理的店铺</w:t>
            </w:r>
          </w:p>
        </w:tc>
      </w:tr>
      <w:tr w:rsidR="00DD1B4C" w14:paraId="4387732D" w14:textId="77777777" w:rsidTr="0091112A">
        <w:tc>
          <w:tcPr>
            <w:tcW w:w="1515" w:type="dxa"/>
            <w:shd w:val="clear" w:color="auto" w:fill="auto"/>
          </w:tcPr>
          <w:p w14:paraId="5C7608A5" w14:textId="77777777" w:rsidR="00DD1B4C" w:rsidRDefault="00DD1B4C" w:rsidP="0091112A">
            <w:r>
              <w:rPr>
                <w:rFonts w:hint="eastAsia"/>
              </w:rPr>
              <w:t>执行者：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373691E3" w14:textId="77777777" w:rsidR="00DD1B4C" w:rsidRDefault="0091112A" w:rsidP="0091112A">
            <w:r>
              <w:rPr>
                <w:rFonts w:hint="eastAsia"/>
              </w:rPr>
              <w:t>管理员</w:t>
            </w:r>
          </w:p>
        </w:tc>
      </w:tr>
      <w:tr w:rsidR="00DD1B4C" w14:paraId="5FF502D5" w14:textId="77777777" w:rsidTr="0091112A">
        <w:tc>
          <w:tcPr>
            <w:tcW w:w="1515" w:type="dxa"/>
            <w:shd w:val="clear" w:color="auto" w:fill="auto"/>
          </w:tcPr>
          <w:p w14:paraId="3E5A6AA7" w14:textId="77777777" w:rsidR="00DD1B4C" w:rsidRDefault="00DD1B4C" w:rsidP="0091112A">
            <w:r>
              <w:rPr>
                <w:rFonts w:hint="eastAsia"/>
              </w:rPr>
              <w:t>前置条件：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2DBA5253" w14:textId="77777777" w:rsidR="00DD1B4C" w:rsidRDefault="0091112A" w:rsidP="0091112A">
            <w:r>
              <w:rPr>
                <w:rFonts w:hint="eastAsia"/>
              </w:rPr>
              <w:t>以管理员身份登录系统</w:t>
            </w:r>
          </w:p>
        </w:tc>
      </w:tr>
      <w:tr w:rsidR="00DD1B4C" w14:paraId="1CAB5121" w14:textId="77777777" w:rsidTr="0091112A">
        <w:tc>
          <w:tcPr>
            <w:tcW w:w="1515" w:type="dxa"/>
            <w:shd w:val="clear" w:color="auto" w:fill="auto"/>
          </w:tcPr>
          <w:p w14:paraId="557A868F" w14:textId="77777777" w:rsidR="00DD1B4C" w:rsidRDefault="00DD1B4C" w:rsidP="0091112A">
            <w:r>
              <w:rPr>
                <w:rFonts w:hint="eastAsia"/>
              </w:rPr>
              <w:t>后置条件：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58890C57" w14:textId="77777777" w:rsidR="00DD1B4C" w:rsidRDefault="0091112A" w:rsidP="0091112A">
            <w:r>
              <w:rPr>
                <w:rFonts w:hint="eastAsia"/>
              </w:rPr>
              <w:t>修改或新增的信息写入数据库</w:t>
            </w:r>
          </w:p>
        </w:tc>
      </w:tr>
      <w:tr w:rsidR="00DD1B4C" w14:paraId="43F1212E" w14:textId="77777777" w:rsidTr="0091112A">
        <w:tc>
          <w:tcPr>
            <w:tcW w:w="1515" w:type="dxa"/>
            <w:shd w:val="clear" w:color="auto" w:fill="auto"/>
          </w:tcPr>
          <w:p w14:paraId="73542B90" w14:textId="77777777" w:rsidR="00DD1B4C" w:rsidRDefault="00DD1B4C" w:rsidP="0091112A">
            <w:r>
              <w:rPr>
                <w:rFonts w:hint="eastAsia"/>
              </w:rPr>
              <w:t>基本流：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7F182593" w14:textId="77777777" w:rsidR="00DD1B4C" w:rsidRDefault="0091112A" w:rsidP="0091112A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管理员登录系统</w:t>
            </w:r>
          </w:p>
          <w:p w14:paraId="5C6678C1" w14:textId="77777777" w:rsidR="0091112A" w:rsidRDefault="0091112A" w:rsidP="0091112A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管理员点击导航栏中“管理店铺信息”条目</w:t>
            </w:r>
          </w:p>
          <w:p w14:paraId="623363CC" w14:textId="77777777" w:rsidR="0091112A" w:rsidRDefault="0091112A" w:rsidP="0091112A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管理员浏览店铺列表，在想要修改的店铺后点击“管理”按钮</w:t>
            </w:r>
          </w:p>
          <w:p w14:paraId="68886139" w14:textId="77777777" w:rsidR="0091112A" w:rsidRDefault="0091112A" w:rsidP="0091112A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管理员填写表单，并点击提交按钮</w:t>
            </w:r>
          </w:p>
          <w:p w14:paraId="5306B8EC" w14:textId="77777777" w:rsidR="0091112A" w:rsidRDefault="0091112A" w:rsidP="0091112A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系统提示“修改成功”，用例结束</w:t>
            </w:r>
          </w:p>
        </w:tc>
      </w:tr>
      <w:tr w:rsidR="00DD1B4C" w14:paraId="29C0BF1C" w14:textId="77777777" w:rsidTr="0091112A">
        <w:tc>
          <w:tcPr>
            <w:tcW w:w="1515" w:type="dxa"/>
            <w:shd w:val="clear" w:color="auto" w:fill="auto"/>
          </w:tcPr>
          <w:p w14:paraId="1492CDB0" w14:textId="77777777" w:rsidR="00DD1B4C" w:rsidRDefault="00DD1B4C" w:rsidP="0091112A">
            <w:r>
              <w:rPr>
                <w:rFonts w:hint="eastAsia"/>
              </w:rPr>
              <w:t>备选流：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5EE98299" w14:textId="77777777" w:rsidR="0091112A" w:rsidRDefault="0091112A" w:rsidP="0091112A">
            <w:r>
              <w:rPr>
                <w:rFonts w:hint="eastAsia"/>
              </w:rPr>
              <w:t>3a</w:t>
            </w:r>
            <w:r>
              <w:t xml:space="preserve">. </w:t>
            </w:r>
            <w:proofErr w:type="gramStart"/>
            <w:r>
              <w:rPr>
                <w:rFonts w:hint="eastAsia"/>
              </w:rPr>
              <w:t>管理员点击“</w:t>
            </w:r>
            <w:proofErr w:type="gramEnd"/>
            <w:r>
              <w:rPr>
                <w:rFonts w:hint="eastAsia"/>
              </w:rPr>
              <w:t>新增店铺”按钮，执行4a</w:t>
            </w:r>
          </w:p>
          <w:p w14:paraId="3F44011F" w14:textId="77777777" w:rsidR="0091112A" w:rsidRDefault="0091112A" w:rsidP="0091112A">
            <w:r>
              <w:rPr>
                <w:rFonts w:hint="eastAsia"/>
              </w:rPr>
              <w:t>4a</w:t>
            </w:r>
            <w:r>
              <w:t xml:space="preserve">. </w:t>
            </w:r>
            <w:r>
              <w:rPr>
                <w:rFonts w:hint="eastAsia"/>
              </w:rPr>
              <w:t>管理员填写新店铺信息的表单，点击提交按钮，然后执行5a</w:t>
            </w:r>
          </w:p>
          <w:p w14:paraId="2EEBDE6D" w14:textId="77777777" w:rsidR="0091112A" w:rsidRPr="00F726D4" w:rsidRDefault="0091112A" w:rsidP="0091112A">
            <w:r>
              <w:rPr>
                <w:rFonts w:hint="eastAsia"/>
              </w:rPr>
              <w:t>5a</w:t>
            </w:r>
            <w:r>
              <w:t xml:space="preserve">. </w:t>
            </w:r>
            <w:proofErr w:type="gramStart"/>
            <w:r>
              <w:rPr>
                <w:rFonts w:hint="eastAsia"/>
              </w:rPr>
              <w:t>系统提示“</w:t>
            </w:r>
            <w:proofErr w:type="gramEnd"/>
            <w:r>
              <w:rPr>
                <w:rFonts w:hint="eastAsia"/>
              </w:rPr>
              <w:t>新增店铺成功”，用例结束</w:t>
            </w:r>
          </w:p>
        </w:tc>
      </w:tr>
      <w:tr w:rsidR="00DD1B4C" w14:paraId="222B8A5E" w14:textId="77777777" w:rsidTr="0091112A">
        <w:tc>
          <w:tcPr>
            <w:tcW w:w="1515" w:type="dxa"/>
            <w:shd w:val="clear" w:color="auto" w:fill="auto"/>
          </w:tcPr>
          <w:p w14:paraId="627061E6" w14:textId="77777777" w:rsidR="00DD1B4C" w:rsidRDefault="00DD1B4C" w:rsidP="0091112A">
            <w:r>
              <w:rPr>
                <w:rFonts w:hint="eastAsia"/>
              </w:rPr>
              <w:t>扩展点：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0C688E66" w14:textId="77777777" w:rsidR="00DD1B4C" w:rsidRDefault="00DD1B4C" w:rsidP="0091112A">
            <w:r>
              <w:rPr>
                <w:rFonts w:hint="eastAsia"/>
              </w:rPr>
              <w:t>待定</w:t>
            </w:r>
          </w:p>
        </w:tc>
      </w:tr>
      <w:tr w:rsidR="00DD1B4C" w14:paraId="4A1B3228" w14:textId="77777777" w:rsidTr="0091112A">
        <w:tc>
          <w:tcPr>
            <w:tcW w:w="1515" w:type="dxa"/>
            <w:shd w:val="clear" w:color="auto" w:fill="auto"/>
          </w:tcPr>
          <w:p w14:paraId="7B67EB2C" w14:textId="77777777" w:rsidR="00DD1B4C" w:rsidRDefault="00DD1B4C" w:rsidP="0091112A">
            <w:r>
              <w:rPr>
                <w:rFonts w:hint="eastAsia"/>
              </w:rPr>
              <w:t>非功能需求：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5CB5EB92" w14:textId="77777777" w:rsidR="00DD1B4C" w:rsidRDefault="0091112A" w:rsidP="0091112A">
            <w:r>
              <w:rPr>
                <w:rFonts w:hint="eastAsia"/>
              </w:rPr>
              <w:t>易用性方面：管理员可以在经过1-3次操作后熟练使用</w:t>
            </w:r>
          </w:p>
        </w:tc>
      </w:tr>
      <w:tr w:rsidR="00DD1B4C" w14:paraId="01F506B2" w14:textId="77777777" w:rsidTr="0091112A">
        <w:tc>
          <w:tcPr>
            <w:tcW w:w="1515" w:type="dxa"/>
            <w:shd w:val="clear" w:color="auto" w:fill="auto"/>
          </w:tcPr>
          <w:p w14:paraId="105FF483" w14:textId="77777777" w:rsidR="00DD1B4C" w:rsidRDefault="00DD1B4C" w:rsidP="0091112A">
            <w:r>
              <w:rPr>
                <w:rFonts w:hint="eastAsia"/>
              </w:rPr>
              <w:t>业务规则：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4C34001C" w14:textId="77777777" w:rsidR="00DD1B4C" w:rsidRDefault="00DD1B4C" w:rsidP="0091112A">
            <w:r>
              <w:rPr>
                <w:rFonts w:hint="eastAsia"/>
              </w:rPr>
              <w:t>无</w:t>
            </w:r>
          </w:p>
        </w:tc>
      </w:tr>
    </w:tbl>
    <w:p w14:paraId="300E89F2" w14:textId="3718E242" w:rsidR="00DD1B4C" w:rsidRDefault="00271C23" w:rsidP="00271C23">
      <w:pPr>
        <w:pStyle w:val="3"/>
      </w:pPr>
      <w:bookmarkStart w:id="19" w:name="_Toc11357835"/>
      <w:r>
        <w:rPr>
          <w:rFonts w:hint="eastAsia"/>
        </w:rPr>
        <w:t>发布“酒文化”推广规约</w:t>
      </w:r>
      <w:bookmarkEnd w:id="19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2913"/>
        <w:gridCol w:w="1339"/>
        <w:gridCol w:w="3089"/>
      </w:tblGrid>
      <w:tr w:rsidR="00271C23" w14:paraId="3FA3A3BC" w14:textId="77777777" w:rsidTr="00271C23">
        <w:tc>
          <w:tcPr>
            <w:tcW w:w="1515" w:type="dxa"/>
            <w:shd w:val="clear" w:color="auto" w:fill="auto"/>
          </w:tcPr>
          <w:p w14:paraId="23EF8C08" w14:textId="77777777" w:rsidR="00271C23" w:rsidRDefault="00271C23" w:rsidP="00271C23">
            <w:r>
              <w:rPr>
                <w:rFonts w:hint="eastAsia"/>
              </w:rPr>
              <w:t>用例编号：</w:t>
            </w:r>
          </w:p>
        </w:tc>
        <w:tc>
          <w:tcPr>
            <w:tcW w:w="2913" w:type="dxa"/>
            <w:shd w:val="clear" w:color="auto" w:fill="auto"/>
          </w:tcPr>
          <w:p w14:paraId="37DBD8A3" w14:textId="2C12A67E" w:rsidR="00271C23" w:rsidRDefault="00271C23" w:rsidP="00271C23">
            <w:r>
              <w:rPr>
                <w:rFonts w:hint="eastAsia"/>
              </w:rPr>
              <w:t>UC</w:t>
            </w:r>
            <w: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1339" w:type="dxa"/>
            <w:shd w:val="clear" w:color="auto" w:fill="auto"/>
          </w:tcPr>
          <w:p w14:paraId="0812B4DE" w14:textId="77777777" w:rsidR="00271C23" w:rsidRDefault="00271C23" w:rsidP="00271C23">
            <w:r>
              <w:rPr>
                <w:rFonts w:hint="eastAsia"/>
              </w:rPr>
              <w:t>用例名称：</w:t>
            </w:r>
          </w:p>
        </w:tc>
        <w:tc>
          <w:tcPr>
            <w:tcW w:w="3089" w:type="dxa"/>
            <w:shd w:val="clear" w:color="auto" w:fill="auto"/>
          </w:tcPr>
          <w:p w14:paraId="50B15F58" w14:textId="0011F109" w:rsidR="00271C23" w:rsidRDefault="00271C23" w:rsidP="00271C23">
            <w:r w:rsidRPr="00271C23">
              <w:rPr>
                <w:rFonts w:hint="eastAsia"/>
              </w:rPr>
              <w:t>发布“酒文化”推广</w:t>
            </w:r>
          </w:p>
        </w:tc>
      </w:tr>
      <w:tr w:rsidR="00271C23" w14:paraId="0E3591B1" w14:textId="77777777" w:rsidTr="00271C23">
        <w:tc>
          <w:tcPr>
            <w:tcW w:w="1515" w:type="dxa"/>
            <w:shd w:val="clear" w:color="auto" w:fill="auto"/>
          </w:tcPr>
          <w:p w14:paraId="03CD4B4D" w14:textId="77777777" w:rsidR="00271C23" w:rsidRDefault="00271C23" w:rsidP="00271C23">
            <w:r>
              <w:rPr>
                <w:rFonts w:hint="eastAsia"/>
              </w:rPr>
              <w:t>描述：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75CE80F1" w14:textId="06E0C284" w:rsidR="00271C23" w:rsidRDefault="00271C23" w:rsidP="00271C23">
            <w:r>
              <w:rPr>
                <w:rFonts w:hint="eastAsia"/>
              </w:rPr>
              <w:t>管理员可以发布一些有关酒文化的文章，用户在使用时能够直接在“酒文化一栏”发现并阅读</w:t>
            </w:r>
          </w:p>
        </w:tc>
      </w:tr>
      <w:tr w:rsidR="00271C23" w14:paraId="5C197B81" w14:textId="77777777" w:rsidTr="00271C23">
        <w:tc>
          <w:tcPr>
            <w:tcW w:w="1515" w:type="dxa"/>
            <w:shd w:val="clear" w:color="auto" w:fill="auto"/>
          </w:tcPr>
          <w:p w14:paraId="3822FBC2" w14:textId="77777777" w:rsidR="00271C23" w:rsidRDefault="00271C23" w:rsidP="00271C23">
            <w:r>
              <w:rPr>
                <w:rFonts w:hint="eastAsia"/>
              </w:rPr>
              <w:t>执行者：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31210DC1" w14:textId="77777777" w:rsidR="00271C23" w:rsidRDefault="00271C23" w:rsidP="00271C23">
            <w:r>
              <w:rPr>
                <w:rFonts w:hint="eastAsia"/>
              </w:rPr>
              <w:t>管理员</w:t>
            </w:r>
          </w:p>
        </w:tc>
      </w:tr>
      <w:tr w:rsidR="00271C23" w14:paraId="0940ED0B" w14:textId="77777777" w:rsidTr="00271C23">
        <w:tc>
          <w:tcPr>
            <w:tcW w:w="1515" w:type="dxa"/>
            <w:shd w:val="clear" w:color="auto" w:fill="auto"/>
          </w:tcPr>
          <w:p w14:paraId="58A3EE43" w14:textId="77777777" w:rsidR="00271C23" w:rsidRDefault="00271C23" w:rsidP="00271C23">
            <w:r>
              <w:rPr>
                <w:rFonts w:hint="eastAsia"/>
              </w:rPr>
              <w:t>前置条件：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23F8577C" w14:textId="77777777" w:rsidR="00271C23" w:rsidRDefault="00271C23" w:rsidP="00271C23">
            <w:r>
              <w:rPr>
                <w:rFonts w:hint="eastAsia"/>
              </w:rPr>
              <w:t>以管理员身份登录系统</w:t>
            </w:r>
          </w:p>
        </w:tc>
      </w:tr>
      <w:tr w:rsidR="00271C23" w14:paraId="288026F8" w14:textId="77777777" w:rsidTr="00271C23">
        <w:tc>
          <w:tcPr>
            <w:tcW w:w="1515" w:type="dxa"/>
            <w:shd w:val="clear" w:color="auto" w:fill="auto"/>
          </w:tcPr>
          <w:p w14:paraId="1AD26CEE" w14:textId="77777777" w:rsidR="00271C23" w:rsidRDefault="00271C23" w:rsidP="00271C23">
            <w:r>
              <w:rPr>
                <w:rFonts w:hint="eastAsia"/>
              </w:rPr>
              <w:t>后置条件：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15A9A734" w14:textId="602CF6F1" w:rsidR="00271C23" w:rsidRDefault="00271C23" w:rsidP="00271C23">
            <w:r>
              <w:rPr>
                <w:rFonts w:hint="eastAsia"/>
              </w:rPr>
              <w:t>无</w:t>
            </w:r>
          </w:p>
        </w:tc>
      </w:tr>
      <w:tr w:rsidR="00271C23" w14:paraId="1441F695" w14:textId="77777777" w:rsidTr="00271C23">
        <w:tc>
          <w:tcPr>
            <w:tcW w:w="1515" w:type="dxa"/>
            <w:shd w:val="clear" w:color="auto" w:fill="auto"/>
          </w:tcPr>
          <w:p w14:paraId="5763D0F5" w14:textId="77777777" w:rsidR="00271C23" w:rsidRDefault="00271C23" w:rsidP="00271C23">
            <w:r>
              <w:rPr>
                <w:rFonts w:hint="eastAsia"/>
              </w:rPr>
              <w:t>基本流：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64327E4E" w14:textId="77777777" w:rsidR="00271C23" w:rsidRDefault="00A10DC8" w:rsidP="00A10DC8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管理员上传推送文章</w:t>
            </w:r>
          </w:p>
          <w:p w14:paraId="01A3F0F4" w14:textId="77777777" w:rsidR="00A10DC8" w:rsidRDefault="00A10DC8" w:rsidP="00A10DC8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管理员发布文章</w:t>
            </w:r>
          </w:p>
          <w:p w14:paraId="45316D7C" w14:textId="64965E8C" w:rsidR="00A10DC8" w:rsidRDefault="00A10DC8" w:rsidP="00A10DC8">
            <w:pPr>
              <w:numPr>
                <w:ilvl w:val="0"/>
                <w:numId w:val="28"/>
              </w:numPr>
              <w:rPr>
                <w:rFonts w:hint="eastAsia"/>
              </w:rPr>
            </w:pPr>
            <w:r>
              <w:rPr>
                <w:rFonts w:hint="eastAsia"/>
              </w:rPr>
              <w:t>用户成功接受文章</w:t>
            </w:r>
          </w:p>
        </w:tc>
      </w:tr>
      <w:tr w:rsidR="00271C23" w14:paraId="474B96C5" w14:textId="77777777" w:rsidTr="00271C23">
        <w:tc>
          <w:tcPr>
            <w:tcW w:w="1515" w:type="dxa"/>
            <w:shd w:val="clear" w:color="auto" w:fill="auto"/>
          </w:tcPr>
          <w:p w14:paraId="419D5F03" w14:textId="77777777" w:rsidR="00271C23" w:rsidRDefault="00271C23" w:rsidP="00271C23">
            <w:r>
              <w:rPr>
                <w:rFonts w:hint="eastAsia"/>
              </w:rPr>
              <w:t>备选流：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7626BDC8" w14:textId="609DF1B3" w:rsidR="00271C23" w:rsidRPr="00F726D4" w:rsidRDefault="00A10DC8" w:rsidP="00271C23">
            <w:pPr>
              <w:rPr>
                <w:rFonts w:hint="eastAsia"/>
              </w:rPr>
            </w:pPr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上传格式不正确或上传失败，提示上传失败</w:t>
            </w:r>
          </w:p>
        </w:tc>
      </w:tr>
      <w:tr w:rsidR="00271C23" w14:paraId="0F9750C8" w14:textId="77777777" w:rsidTr="00271C23">
        <w:tc>
          <w:tcPr>
            <w:tcW w:w="1515" w:type="dxa"/>
            <w:shd w:val="clear" w:color="auto" w:fill="auto"/>
          </w:tcPr>
          <w:p w14:paraId="39E3D9CF" w14:textId="77777777" w:rsidR="00271C23" w:rsidRDefault="00271C23" w:rsidP="00271C23">
            <w:r>
              <w:rPr>
                <w:rFonts w:hint="eastAsia"/>
              </w:rPr>
              <w:t>扩展点：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7527B6A8" w14:textId="77777777" w:rsidR="00271C23" w:rsidRDefault="00271C23" w:rsidP="00271C23">
            <w:r>
              <w:rPr>
                <w:rFonts w:hint="eastAsia"/>
              </w:rPr>
              <w:t>待定</w:t>
            </w:r>
          </w:p>
        </w:tc>
      </w:tr>
      <w:tr w:rsidR="00271C23" w14:paraId="0BB22CAC" w14:textId="77777777" w:rsidTr="00271C23">
        <w:tc>
          <w:tcPr>
            <w:tcW w:w="1515" w:type="dxa"/>
            <w:shd w:val="clear" w:color="auto" w:fill="auto"/>
          </w:tcPr>
          <w:p w14:paraId="3B02C4F9" w14:textId="77777777" w:rsidR="00271C23" w:rsidRDefault="00271C23" w:rsidP="00271C23">
            <w:r>
              <w:rPr>
                <w:rFonts w:hint="eastAsia"/>
              </w:rPr>
              <w:t>非功能需求：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744B66C3" w14:textId="77777777" w:rsidR="00271C23" w:rsidRDefault="00271C23" w:rsidP="00271C23">
            <w:r>
              <w:rPr>
                <w:rFonts w:hint="eastAsia"/>
              </w:rPr>
              <w:t>易用性方面：管理员可以在经过1-3次操作后熟练使用</w:t>
            </w:r>
          </w:p>
        </w:tc>
      </w:tr>
      <w:tr w:rsidR="00271C23" w14:paraId="4F925955" w14:textId="77777777" w:rsidTr="00271C23">
        <w:tc>
          <w:tcPr>
            <w:tcW w:w="1515" w:type="dxa"/>
            <w:shd w:val="clear" w:color="auto" w:fill="auto"/>
          </w:tcPr>
          <w:p w14:paraId="4D687044" w14:textId="77777777" w:rsidR="00271C23" w:rsidRDefault="00271C23" w:rsidP="00271C23">
            <w:r>
              <w:rPr>
                <w:rFonts w:hint="eastAsia"/>
              </w:rPr>
              <w:t>业务规则：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3AA7B9DE" w14:textId="77777777" w:rsidR="00271C23" w:rsidRDefault="00271C23" w:rsidP="00271C23">
            <w:r>
              <w:rPr>
                <w:rFonts w:hint="eastAsia"/>
              </w:rPr>
              <w:t>无</w:t>
            </w:r>
          </w:p>
        </w:tc>
      </w:tr>
    </w:tbl>
    <w:p w14:paraId="50ACC90E" w14:textId="77777777" w:rsidR="00271C23" w:rsidRPr="00271C23" w:rsidRDefault="00271C23" w:rsidP="00271C23">
      <w:pPr>
        <w:rPr>
          <w:rFonts w:hint="eastAsia"/>
        </w:rPr>
      </w:pPr>
    </w:p>
    <w:p w14:paraId="38CED3FF" w14:textId="77777777" w:rsidR="00132927" w:rsidRDefault="002204A5" w:rsidP="00DD1B4C">
      <w:pPr>
        <w:pStyle w:val="3"/>
      </w:pPr>
      <w:bookmarkStart w:id="20" w:name="_Toc11357836"/>
      <w:r>
        <w:rPr>
          <w:rFonts w:hint="eastAsia"/>
        </w:rPr>
        <w:t>修改店铺信息</w:t>
      </w:r>
      <w:r w:rsidR="00DD1B4C">
        <w:rPr>
          <w:rFonts w:hint="eastAsia"/>
        </w:rPr>
        <w:t>规约</w:t>
      </w:r>
      <w:bookmarkEnd w:id="20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2913"/>
        <w:gridCol w:w="1339"/>
        <w:gridCol w:w="3089"/>
      </w:tblGrid>
      <w:tr w:rsidR="00DD1B4C" w14:paraId="2E0ED149" w14:textId="77777777" w:rsidTr="0091112A">
        <w:tc>
          <w:tcPr>
            <w:tcW w:w="1515" w:type="dxa"/>
            <w:shd w:val="clear" w:color="auto" w:fill="auto"/>
          </w:tcPr>
          <w:p w14:paraId="71A7A843" w14:textId="77777777" w:rsidR="00DD1B4C" w:rsidRDefault="00DD1B4C" w:rsidP="0091112A">
            <w:r>
              <w:rPr>
                <w:rFonts w:hint="eastAsia"/>
              </w:rPr>
              <w:t>用例编号：</w:t>
            </w:r>
          </w:p>
        </w:tc>
        <w:tc>
          <w:tcPr>
            <w:tcW w:w="2913" w:type="dxa"/>
            <w:shd w:val="clear" w:color="auto" w:fill="auto"/>
          </w:tcPr>
          <w:p w14:paraId="47EF0F3F" w14:textId="5870CC3F" w:rsidR="00DD1B4C" w:rsidRDefault="0091112A" w:rsidP="0091112A">
            <w:r>
              <w:rPr>
                <w:rFonts w:hint="eastAsia"/>
              </w:rPr>
              <w:t>UC0</w:t>
            </w:r>
            <w:r w:rsidR="00271C23">
              <w:rPr>
                <w:rFonts w:hint="eastAsia"/>
              </w:rPr>
              <w:t>4</w:t>
            </w:r>
          </w:p>
        </w:tc>
        <w:tc>
          <w:tcPr>
            <w:tcW w:w="1339" w:type="dxa"/>
            <w:shd w:val="clear" w:color="auto" w:fill="auto"/>
          </w:tcPr>
          <w:p w14:paraId="3928B5EF" w14:textId="77777777" w:rsidR="00DD1B4C" w:rsidRDefault="00DD1B4C" w:rsidP="0091112A">
            <w:r>
              <w:rPr>
                <w:rFonts w:hint="eastAsia"/>
              </w:rPr>
              <w:t>用例名称：</w:t>
            </w:r>
          </w:p>
        </w:tc>
        <w:tc>
          <w:tcPr>
            <w:tcW w:w="3089" w:type="dxa"/>
            <w:shd w:val="clear" w:color="auto" w:fill="auto"/>
          </w:tcPr>
          <w:p w14:paraId="69D867B1" w14:textId="77777777" w:rsidR="00DD1B4C" w:rsidRDefault="0091112A" w:rsidP="0091112A">
            <w:r>
              <w:rPr>
                <w:rFonts w:hint="eastAsia"/>
              </w:rPr>
              <w:t>修改店铺信息</w:t>
            </w:r>
          </w:p>
        </w:tc>
      </w:tr>
      <w:tr w:rsidR="00DD1B4C" w14:paraId="784903ED" w14:textId="77777777" w:rsidTr="0091112A">
        <w:tc>
          <w:tcPr>
            <w:tcW w:w="1515" w:type="dxa"/>
            <w:shd w:val="clear" w:color="auto" w:fill="auto"/>
          </w:tcPr>
          <w:p w14:paraId="097FAB26" w14:textId="77777777" w:rsidR="00DD1B4C" w:rsidRDefault="00DD1B4C" w:rsidP="0091112A">
            <w:r>
              <w:rPr>
                <w:rFonts w:hint="eastAsia"/>
              </w:rPr>
              <w:t>描述：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01D58B2E" w14:textId="77777777" w:rsidR="00DD1B4C" w:rsidRDefault="0091112A" w:rsidP="0091112A">
            <w:r>
              <w:rPr>
                <w:rFonts w:ascii="Arial" w:hAnsi="Arial" w:cs="Arial"/>
                <w:szCs w:val="21"/>
              </w:rPr>
              <w:t>经销商可以管理自己的店铺信息，</w:t>
            </w:r>
            <w:r>
              <w:rPr>
                <w:rFonts w:ascii="Arial" w:hAnsi="Arial" w:cs="Arial" w:hint="eastAsia"/>
                <w:szCs w:val="21"/>
              </w:rPr>
              <w:t>包括</w:t>
            </w:r>
            <w:r>
              <w:rPr>
                <w:rFonts w:ascii="Arial" w:hAnsi="Arial" w:cs="Arial"/>
                <w:szCs w:val="21"/>
              </w:rPr>
              <w:t>店名、</w:t>
            </w:r>
            <w:r>
              <w:rPr>
                <w:rFonts w:ascii="Arial" w:hAnsi="Arial" w:cs="Arial" w:hint="eastAsia"/>
                <w:szCs w:val="21"/>
              </w:rPr>
              <w:t>地址</w:t>
            </w:r>
            <w:r>
              <w:rPr>
                <w:rFonts w:ascii="Arial" w:hAnsi="Arial" w:cs="Arial"/>
                <w:szCs w:val="21"/>
              </w:rPr>
              <w:t>、</w:t>
            </w:r>
            <w:r>
              <w:rPr>
                <w:rFonts w:ascii="Arial" w:hAnsi="Arial" w:cs="Arial" w:hint="eastAsia"/>
                <w:szCs w:val="21"/>
              </w:rPr>
              <w:t>封面</w:t>
            </w:r>
            <w:r>
              <w:rPr>
                <w:rFonts w:ascii="Arial" w:hAnsi="Arial" w:cs="Arial"/>
                <w:szCs w:val="21"/>
              </w:rPr>
              <w:t>图片、</w:t>
            </w:r>
            <w:r>
              <w:rPr>
                <w:rFonts w:ascii="Arial" w:hAnsi="Arial" w:cs="Arial" w:hint="eastAsia"/>
                <w:szCs w:val="21"/>
              </w:rPr>
              <w:t>联系电话</w:t>
            </w:r>
            <w:r>
              <w:rPr>
                <w:rFonts w:ascii="Arial" w:hAnsi="Arial" w:cs="Arial"/>
                <w:szCs w:val="21"/>
              </w:rPr>
              <w:t>、</w:t>
            </w:r>
            <w:r>
              <w:rPr>
                <w:rFonts w:ascii="Arial" w:hAnsi="Arial" w:cs="Arial" w:hint="eastAsia"/>
                <w:szCs w:val="21"/>
              </w:rPr>
              <w:t>营业时间</w:t>
            </w:r>
            <w:r w:rsidR="002204A5">
              <w:rPr>
                <w:rFonts w:ascii="Arial" w:hAnsi="Arial" w:cs="Arial" w:hint="eastAsia"/>
                <w:szCs w:val="21"/>
              </w:rPr>
              <w:t>和自己的个人信息</w:t>
            </w:r>
          </w:p>
        </w:tc>
      </w:tr>
      <w:tr w:rsidR="00DD1B4C" w14:paraId="5A1E23B9" w14:textId="77777777" w:rsidTr="0091112A">
        <w:tc>
          <w:tcPr>
            <w:tcW w:w="1515" w:type="dxa"/>
            <w:shd w:val="clear" w:color="auto" w:fill="auto"/>
          </w:tcPr>
          <w:p w14:paraId="24289F5A" w14:textId="77777777" w:rsidR="00DD1B4C" w:rsidRDefault="00DD1B4C" w:rsidP="0091112A">
            <w:r>
              <w:rPr>
                <w:rFonts w:hint="eastAsia"/>
              </w:rPr>
              <w:lastRenderedPageBreak/>
              <w:t>执行者：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4575FAAA" w14:textId="77777777" w:rsidR="00DD1B4C" w:rsidRDefault="0091112A" w:rsidP="0091112A">
            <w:r>
              <w:rPr>
                <w:rFonts w:hint="eastAsia"/>
              </w:rPr>
              <w:t>经销商</w:t>
            </w:r>
          </w:p>
        </w:tc>
      </w:tr>
      <w:tr w:rsidR="00DD1B4C" w14:paraId="7CCAAA84" w14:textId="77777777" w:rsidTr="0091112A">
        <w:tc>
          <w:tcPr>
            <w:tcW w:w="1515" w:type="dxa"/>
            <w:shd w:val="clear" w:color="auto" w:fill="auto"/>
          </w:tcPr>
          <w:p w14:paraId="514D537C" w14:textId="77777777" w:rsidR="00DD1B4C" w:rsidRDefault="00DD1B4C" w:rsidP="0091112A">
            <w:r>
              <w:rPr>
                <w:rFonts w:hint="eastAsia"/>
              </w:rPr>
              <w:t>前置条件：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1E88AFBD" w14:textId="77777777" w:rsidR="00DD1B4C" w:rsidRDefault="0091112A" w:rsidP="0091112A">
            <w:r>
              <w:rPr>
                <w:rFonts w:hint="eastAsia"/>
              </w:rPr>
              <w:t>以经销商身份登录系统</w:t>
            </w:r>
          </w:p>
        </w:tc>
      </w:tr>
      <w:tr w:rsidR="00DD1B4C" w14:paraId="66CD0011" w14:textId="77777777" w:rsidTr="0091112A">
        <w:tc>
          <w:tcPr>
            <w:tcW w:w="1515" w:type="dxa"/>
            <w:shd w:val="clear" w:color="auto" w:fill="auto"/>
          </w:tcPr>
          <w:p w14:paraId="05FC8763" w14:textId="77777777" w:rsidR="00DD1B4C" w:rsidRDefault="00DD1B4C" w:rsidP="0091112A">
            <w:r>
              <w:rPr>
                <w:rFonts w:hint="eastAsia"/>
              </w:rPr>
              <w:t>后置条件：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43E29723" w14:textId="77777777" w:rsidR="0091112A" w:rsidRDefault="0091112A" w:rsidP="0091112A">
            <w:r>
              <w:rPr>
                <w:rFonts w:hint="eastAsia"/>
              </w:rPr>
              <w:t>修改的信息写入数据库</w:t>
            </w:r>
          </w:p>
        </w:tc>
      </w:tr>
      <w:tr w:rsidR="00DD1B4C" w14:paraId="3709A1E9" w14:textId="77777777" w:rsidTr="0091112A">
        <w:tc>
          <w:tcPr>
            <w:tcW w:w="1515" w:type="dxa"/>
            <w:shd w:val="clear" w:color="auto" w:fill="auto"/>
          </w:tcPr>
          <w:p w14:paraId="61886AA9" w14:textId="77777777" w:rsidR="00DD1B4C" w:rsidRDefault="00DD1B4C" w:rsidP="0091112A">
            <w:r>
              <w:rPr>
                <w:rFonts w:hint="eastAsia"/>
              </w:rPr>
              <w:t>基本流：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4970B11B" w14:textId="77777777" w:rsidR="00DD1B4C" w:rsidRDefault="0091112A" w:rsidP="0091112A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经销商登录系统</w:t>
            </w:r>
          </w:p>
          <w:p w14:paraId="03473F3D" w14:textId="77777777" w:rsidR="0091112A" w:rsidRDefault="0091112A" w:rsidP="0091112A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经销商点击导航栏中的“店铺信息管理”条目</w:t>
            </w:r>
          </w:p>
          <w:p w14:paraId="5F51C640" w14:textId="77777777" w:rsidR="0091112A" w:rsidRDefault="0091112A" w:rsidP="0091112A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经销商对自己的店铺信息</w:t>
            </w:r>
            <w:r w:rsidR="002204A5">
              <w:rPr>
                <w:rFonts w:hint="eastAsia"/>
              </w:rPr>
              <w:t>（</w:t>
            </w:r>
            <w:r w:rsidR="002204A5">
              <w:rPr>
                <w:rFonts w:ascii="Arial" w:hAnsi="Arial" w:cs="Arial"/>
                <w:szCs w:val="21"/>
              </w:rPr>
              <w:t>店名、</w:t>
            </w:r>
            <w:r w:rsidR="002204A5">
              <w:rPr>
                <w:rFonts w:ascii="Arial" w:hAnsi="Arial" w:cs="Arial" w:hint="eastAsia"/>
                <w:szCs w:val="21"/>
              </w:rPr>
              <w:t>地址</w:t>
            </w:r>
            <w:r w:rsidR="002204A5">
              <w:rPr>
                <w:rFonts w:ascii="Arial" w:hAnsi="Arial" w:cs="Arial"/>
                <w:szCs w:val="21"/>
              </w:rPr>
              <w:t>、</w:t>
            </w:r>
            <w:r w:rsidR="002204A5">
              <w:rPr>
                <w:rFonts w:ascii="Arial" w:hAnsi="Arial" w:cs="Arial" w:hint="eastAsia"/>
                <w:szCs w:val="21"/>
              </w:rPr>
              <w:t>封面</w:t>
            </w:r>
            <w:r w:rsidR="002204A5">
              <w:rPr>
                <w:rFonts w:ascii="Arial" w:hAnsi="Arial" w:cs="Arial"/>
                <w:szCs w:val="21"/>
              </w:rPr>
              <w:t>图片、</w:t>
            </w:r>
            <w:r w:rsidR="002204A5">
              <w:rPr>
                <w:rFonts w:ascii="Arial" w:hAnsi="Arial" w:cs="Arial" w:hint="eastAsia"/>
                <w:szCs w:val="21"/>
              </w:rPr>
              <w:t>联系电话</w:t>
            </w:r>
            <w:r w:rsidR="002204A5">
              <w:rPr>
                <w:rFonts w:ascii="Arial" w:hAnsi="Arial" w:cs="Arial"/>
                <w:szCs w:val="21"/>
              </w:rPr>
              <w:t>、</w:t>
            </w:r>
            <w:r w:rsidR="002204A5">
              <w:rPr>
                <w:rFonts w:ascii="Arial" w:hAnsi="Arial" w:cs="Arial" w:hint="eastAsia"/>
                <w:szCs w:val="21"/>
              </w:rPr>
              <w:t>营业时间</w:t>
            </w:r>
            <w:r w:rsidR="002204A5">
              <w:rPr>
                <w:rFonts w:hint="eastAsia"/>
              </w:rPr>
              <w:t>）</w:t>
            </w:r>
            <w:r>
              <w:rPr>
                <w:rFonts w:hint="eastAsia"/>
              </w:rPr>
              <w:t>进行修改，点击提交</w:t>
            </w:r>
          </w:p>
          <w:p w14:paraId="5F2F5CD8" w14:textId="77777777" w:rsidR="0091112A" w:rsidRDefault="002204A5" w:rsidP="0091112A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系统提示“已保存”，用例结束</w:t>
            </w:r>
          </w:p>
        </w:tc>
      </w:tr>
      <w:tr w:rsidR="00DD1B4C" w14:paraId="294E22A8" w14:textId="77777777" w:rsidTr="0091112A">
        <w:tc>
          <w:tcPr>
            <w:tcW w:w="1515" w:type="dxa"/>
            <w:shd w:val="clear" w:color="auto" w:fill="auto"/>
          </w:tcPr>
          <w:p w14:paraId="07954083" w14:textId="77777777" w:rsidR="00DD1B4C" w:rsidRDefault="00DD1B4C" w:rsidP="0091112A">
            <w:r>
              <w:rPr>
                <w:rFonts w:hint="eastAsia"/>
              </w:rPr>
              <w:t>备选流：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03D8A567" w14:textId="77777777" w:rsidR="00DD1B4C" w:rsidRPr="00F726D4" w:rsidRDefault="002204A5" w:rsidP="0091112A">
            <w:r>
              <w:rPr>
                <w:rFonts w:hint="eastAsia"/>
              </w:rPr>
              <w:t>3a</w:t>
            </w:r>
            <w:r>
              <w:t xml:space="preserve">. </w:t>
            </w:r>
            <w:r>
              <w:rPr>
                <w:rFonts w:hint="eastAsia"/>
              </w:rPr>
              <w:t>经销商对自己的个人信息（用户名，个人头像，密码）进行修改，点击提交，接着执行4</w:t>
            </w:r>
          </w:p>
        </w:tc>
      </w:tr>
      <w:tr w:rsidR="00DD1B4C" w14:paraId="4FB73F04" w14:textId="77777777" w:rsidTr="0091112A">
        <w:tc>
          <w:tcPr>
            <w:tcW w:w="1515" w:type="dxa"/>
            <w:shd w:val="clear" w:color="auto" w:fill="auto"/>
          </w:tcPr>
          <w:p w14:paraId="35945063" w14:textId="77777777" w:rsidR="00DD1B4C" w:rsidRDefault="00DD1B4C" w:rsidP="0091112A">
            <w:r>
              <w:rPr>
                <w:rFonts w:hint="eastAsia"/>
              </w:rPr>
              <w:t>扩展点：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15DCB923" w14:textId="77777777" w:rsidR="00DD1B4C" w:rsidRDefault="00DD1B4C" w:rsidP="0091112A">
            <w:r>
              <w:rPr>
                <w:rFonts w:hint="eastAsia"/>
              </w:rPr>
              <w:t>待定</w:t>
            </w:r>
          </w:p>
        </w:tc>
      </w:tr>
      <w:tr w:rsidR="00DD1B4C" w14:paraId="2D8DE80A" w14:textId="77777777" w:rsidTr="0091112A">
        <w:tc>
          <w:tcPr>
            <w:tcW w:w="1515" w:type="dxa"/>
            <w:shd w:val="clear" w:color="auto" w:fill="auto"/>
          </w:tcPr>
          <w:p w14:paraId="43F96B59" w14:textId="77777777" w:rsidR="00DD1B4C" w:rsidRDefault="00DD1B4C" w:rsidP="0091112A">
            <w:r>
              <w:rPr>
                <w:rFonts w:hint="eastAsia"/>
              </w:rPr>
              <w:t>非功能需求：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52980894" w14:textId="77777777" w:rsidR="00DD1B4C" w:rsidRDefault="002204A5" w:rsidP="0091112A">
            <w:r>
              <w:rPr>
                <w:rFonts w:hint="eastAsia"/>
              </w:rPr>
              <w:t>待定</w:t>
            </w:r>
          </w:p>
        </w:tc>
      </w:tr>
      <w:tr w:rsidR="00DD1B4C" w14:paraId="10C95D27" w14:textId="77777777" w:rsidTr="0091112A">
        <w:tc>
          <w:tcPr>
            <w:tcW w:w="1515" w:type="dxa"/>
            <w:shd w:val="clear" w:color="auto" w:fill="auto"/>
          </w:tcPr>
          <w:p w14:paraId="380B8C0B" w14:textId="77777777" w:rsidR="00DD1B4C" w:rsidRDefault="00DD1B4C" w:rsidP="0091112A">
            <w:r>
              <w:rPr>
                <w:rFonts w:hint="eastAsia"/>
              </w:rPr>
              <w:t>业务规则：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2E08559E" w14:textId="77777777" w:rsidR="00DD1B4C" w:rsidRDefault="002204A5" w:rsidP="0091112A">
            <w:r>
              <w:rPr>
                <w:rFonts w:hint="eastAsia"/>
              </w:rPr>
              <w:t>修改密码是要输入原密码和确认密码，并且两者要相同</w:t>
            </w:r>
          </w:p>
        </w:tc>
      </w:tr>
    </w:tbl>
    <w:p w14:paraId="180750FA" w14:textId="77777777" w:rsidR="00DD1B4C" w:rsidRDefault="006236F8" w:rsidP="00DD1B4C">
      <w:pPr>
        <w:pStyle w:val="3"/>
      </w:pPr>
      <w:bookmarkStart w:id="21" w:name="_Toc11357837"/>
      <w:r>
        <w:rPr>
          <w:rFonts w:hint="eastAsia"/>
        </w:rPr>
        <w:t>管理仓库</w:t>
      </w:r>
      <w:r w:rsidR="00DD1B4C">
        <w:rPr>
          <w:rFonts w:hint="eastAsia"/>
        </w:rPr>
        <w:t>规约</w:t>
      </w:r>
      <w:bookmarkEnd w:id="21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2913"/>
        <w:gridCol w:w="1339"/>
        <w:gridCol w:w="3089"/>
      </w:tblGrid>
      <w:tr w:rsidR="00DD1B4C" w14:paraId="0FE1AF59" w14:textId="77777777" w:rsidTr="0091112A">
        <w:tc>
          <w:tcPr>
            <w:tcW w:w="1515" w:type="dxa"/>
            <w:shd w:val="clear" w:color="auto" w:fill="auto"/>
          </w:tcPr>
          <w:p w14:paraId="6BBA35F3" w14:textId="77777777" w:rsidR="00DD1B4C" w:rsidRDefault="00DD1B4C" w:rsidP="0091112A">
            <w:r>
              <w:rPr>
                <w:rFonts w:hint="eastAsia"/>
              </w:rPr>
              <w:t>用例编号：</w:t>
            </w:r>
          </w:p>
        </w:tc>
        <w:tc>
          <w:tcPr>
            <w:tcW w:w="2913" w:type="dxa"/>
            <w:shd w:val="clear" w:color="auto" w:fill="auto"/>
          </w:tcPr>
          <w:p w14:paraId="61B48EC8" w14:textId="309A0602" w:rsidR="00DD1B4C" w:rsidRDefault="002204A5" w:rsidP="0091112A">
            <w:r>
              <w:rPr>
                <w:rFonts w:hint="eastAsia"/>
              </w:rPr>
              <w:t>UC</w:t>
            </w:r>
            <w:r>
              <w:t>0</w:t>
            </w:r>
            <w:r w:rsidR="00271C23">
              <w:rPr>
                <w:rFonts w:hint="eastAsia"/>
              </w:rPr>
              <w:t>5</w:t>
            </w:r>
          </w:p>
        </w:tc>
        <w:tc>
          <w:tcPr>
            <w:tcW w:w="1339" w:type="dxa"/>
            <w:shd w:val="clear" w:color="auto" w:fill="auto"/>
          </w:tcPr>
          <w:p w14:paraId="66D670E3" w14:textId="77777777" w:rsidR="00DD1B4C" w:rsidRDefault="00DD1B4C" w:rsidP="0091112A">
            <w:r>
              <w:rPr>
                <w:rFonts w:hint="eastAsia"/>
              </w:rPr>
              <w:t>用例名称：</w:t>
            </w:r>
          </w:p>
        </w:tc>
        <w:tc>
          <w:tcPr>
            <w:tcW w:w="3089" w:type="dxa"/>
            <w:shd w:val="clear" w:color="auto" w:fill="auto"/>
          </w:tcPr>
          <w:p w14:paraId="4BB59353" w14:textId="77777777" w:rsidR="00DD1B4C" w:rsidRDefault="002204A5" w:rsidP="0091112A">
            <w:r>
              <w:rPr>
                <w:rFonts w:hint="eastAsia"/>
              </w:rPr>
              <w:t>管理仓库</w:t>
            </w:r>
          </w:p>
        </w:tc>
      </w:tr>
      <w:tr w:rsidR="00DD1B4C" w14:paraId="78A73C19" w14:textId="77777777" w:rsidTr="0091112A">
        <w:tc>
          <w:tcPr>
            <w:tcW w:w="1515" w:type="dxa"/>
            <w:shd w:val="clear" w:color="auto" w:fill="auto"/>
          </w:tcPr>
          <w:p w14:paraId="601094CA" w14:textId="77777777" w:rsidR="00DD1B4C" w:rsidRDefault="00DD1B4C" w:rsidP="0091112A">
            <w:r>
              <w:rPr>
                <w:rFonts w:hint="eastAsia"/>
              </w:rPr>
              <w:t>描述：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7728F0B5" w14:textId="77777777" w:rsidR="00DD1B4C" w:rsidRDefault="002204A5" w:rsidP="0091112A">
            <w:r>
              <w:rPr>
                <w:rFonts w:hint="eastAsia"/>
              </w:rPr>
              <w:t>经销商</w:t>
            </w:r>
            <w:r>
              <w:t>可以进行商品的出入库操作，管理自己店铺里商品的种类和商品的数量</w:t>
            </w:r>
          </w:p>
        </w:tc>
      </w:tr>
      <w:tr w:rsidR="00DD1B4C" w14:paraId="3D68E14E" w14:textId="77777777" w:rsidTr="0091112A">
        <w:tc>
          <w:tcPr>
            <w:tcW w:w="1515" w:type="dxa"/>
            <w:shd w:val="clear" w:color="auto" w:fill="auto"/>
          </w:tcPr>
          <w:p w14:paraId="42B97E19" w14:textId="77777777" w:rsidR="00DD1B4C" w:rsidRDefault="00DD1B4C" w:rsidP="0091112A">
            <w:r>
              <w:rPr>
                <w:rFonts w:hint="eastAsia"/>
              </w:rPr>
              <w:t>执行者：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61275807" w14:textId="77777777" w:rsidR="00DD1B4C" w:rsidRDefault="002204A5" w:rsidP="0091112A">
            <w:r>
              <w:rPr>
                <w:rFonts w:hint="eastAsia"/>
              </w:rPr>
              <w:t>经销商</w:t>
            </w:r>
          </w:p>
        </w:tc>
      </w:tr>
      <w:tr w:rsidR="00DD1B4C" w14:paraId="5A5C5B6C" w14:textId="77777777" w:rsidTr="0091112A">
        <w:tc>
          <w:tcPr>
            <w:tcW w:w="1515" w:type="dxa"/>
            <w:shd w:val="clear" w:color="auto" w:fill="auto"/>
          </w:tcPr>
          <w:p w14:paraId="7B98423A" w14:textId="77777777" w:rsidR="00DD1B4C" w:rsidRDefault="00DD1B4C" w:rsidP="0091112A">
            <w:r>
              <w:rPr>
                <w:rFonts w:hint="eastAsia"/>
              </w:rPr>
              <w:t>前置条件：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1B31A38F" w14:textId="77777777" w:rsidR="00DD1B4C" w:rsidRDefault="004A33F0" w:rsidP="0091112A">
            <w:r>
              <w:rPr>
                <w:rFonts w:hint="eastAsia"/>
              </w:rPr>
              <w:t>以经销商身份登录系统</w:t>
            </w:r>
          </w:p>
        </w:tc>
      </w:tr>
      <w:tr w:rsidR="00DD1B4C" w14:paraId="40D3A5D7" w14:textId="77777777" w:rsidTr="0091112A">
        <w:tc>
          <w:tcPr>
            <w:tcW w:w="1515" w:type="dxa"/>
            <w:shd w:val="clear" w:color="auto" w:fill="auto"/>
          </w:tcPr>
          <w:p w14:paraId="242C1A19" w14:textId="77777777" w:rsidR="00DD1B4C" w:rsidRDefault="00DD1B4C" w:rsidP="0091112A">
            <w:r>
              <w:rPr>
                <w:rFonts w:hint="eastAsia"/>
              </w:rPr>
              <w:t>后置条件：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4AF1FF15" w14:textId="77777777" w:rsidR="00DD1B4C" w:rsidRDefault="004A33F0" w:rsidP="0091112A">
            <w:r>
              <w:rPr>
                <w:rFonts w:hint="eastAsia"/>
              </w:rPr>
              <w:t>商品属性修改写入数据库</w:t>
            </w:r>
          </w:p>
        </w:tc>
      </w:tr>
      <w:tr w:rsidR="00DD1B4C" w14:paraId="237D3F12" w14:textId="77777777" w:rsidTr="0091112A">
        <w:tc>
          <w:tcPr>
            <w:tcW w:w="1515" w:type="dxa"/>
            <w:shd w:val="clear" w:color="auto" w:fill="auto"/>
          </w:tcPr>
          <w:p w14:paraId="128E0173" w14:textId="77777777" w:rsidR="00DD1B4C" w:rsidRDefault="00DD1B4C" w:rsidP="0091112A">
            <w:r>
              <w:rPr>
                <w:rFonts w:hint="eastAsia"/>
              </w:rPr>
              <w:t>基本流：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6CDA522C" w14:textId="77777777" w:rsidR="00DD1B4C" w:rsidRDefault="004A33F0" w:rsidP="004A33F0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经销商登录系统</w:t>
            </w:r>
          </w:p>
          <w:p w14:paraId="0E8F4112" w14:textId="77777777" w:rsidR="004A33F0" w:rsidRDefault="004A33F0" w:rsidP="004A33F0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经销商点击导航栏中的“仓库管理”条目</w:t>
            </w:r>
          </w:p>
          <w:p w14:paraId="28C01659" w14:textId="77777777" w:rsidR="004A33F0" w:rsidRDefault="004A33F0" w:rsidP="004A33F0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经销商浏览仓库中的商品信息，在想要修改的商品条目上点击修改按钮</w:t>
            </w:r>
          </w:p>
          <w:p w14:paraId="6C2620C2" w14:textId="77777777" w:rsidR="004A33F0" w:rsidRDefault="004A33F0" w:rsidP="004A33F0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经销商填写修改的信息表单，点击提交</w:t>
            </w:r>
          </w:p>
          <w:p w14:paraId="0DC396CF" w14:textId="77777777" w:rsidR="004A33F0" w:rsidRDefault="004A33F0" w:rsidP="004A33F0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系统提示“修改成功</w:t>
            </w:r>
            <w:r w:rsidR="00A73AFF">
              <w:rPr>
                <w:rFonts w:hint="eastAsia"/>
              </w:rPr>
              <w:t>”</w:t>
            </w:r>
            <w:r>
              <w:rPr>
                <w:rFonts w:hint="eastAsia"/>
              </w:rPr>
              <w:t>，用例结束</w:t>
            </w:r>
          </w:p>
        </w:tc>
      </w:tr>
      <w:tr w:rsidR="00DD1B4C" w14:paraId="6FC1E4C2" w14:textId="77777777" w:rsidTr="0091112A">
        <w:tc>
          <w:tcPr>
            <w:tcW w:w="1515" w:type="dxa"/>
            <w:shd w:val="clear" w:color="auto" w:fill="auto"/>
          </w:tcPr>
          <w:p w14:paraId="16E94E0A" w14:textId="77777777" w:rsidR="00DD1B4C" w:rsidRDefault="00DD1B4C" w:rsidP="0091112A">
            <w:r>
              <w:rPr>
                <w:rFonts w:hint="eastAsia"/>
              </w:rPr>
              <w:t>备选流：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0F638777" w14:textId="77777777" w:rsidR="004A33F0" w:rsidRDefault="004A33F0" w:rsidP="0091112A">
            <w:r>
              <w:rPr>
                <w:rFonts w:hint="eastAsia"/>
              </w:rPr>
              <w:t>3a</w:t>
            </w:r>
            <w:r>
              <w:t xml:space="preserve">. </w:t>
            </w:r>
            <w:proofErr w:type="gramStart"/>
            <w:r>
              <w:rPr>
                <w:rFonts w:hint="eastAsia"/>
              </w:rPr>
              <w:t>经销商点击“</w:t>
            </w:r>
            <w:proofErr w:type="gramEnd"/>
            <w:r>
              <w:rPr>
                <w:rFonts w:hint="eastAsia"/>
              </w:rPr>
              <w:t>添加新商品</w:t>
            </w:r>
            <w:r w:rsidR="00A73AFF">
              <w:rPr>
                <w:rFonts w:hint="eastAsia"/>
              </w:rPr>
              <w:t>”</w:t>
            </w:r>
            <w:r>
              <w:rPr>
                <w:rFonts w:hint="eastAsia"/>
              </w:rPr>
              <w:t>按钮，转至4a</w:t>
            </w:r>
          </w:p>
          <w:p w14:paraId="78508BB0" w14:textId="77777777" w:rsidR="004A33F0" w:rsidRDefault="004A33F0" w:rsidP="0091112A">
            <w:r>
              <w:rPr>
                <w:rFonts w:hint="eastAsia"/>
              </w:rPr>
              <w:t>4a</w:t>
            </w:r>
            <w:r>
              <w:t xml:space="preserve">. </w:t>
            </w:r>
            <w:r>
              <w:rPr>
                <w:rFonts w:hint="eastAsia"/>
              </w:rPr>
              <w:t>经销商填写新商品的商品名，价格，库存，商品描述等信息，上传商品图片，点击提交按钮，转至5a</w:t>
            </w:r>
          </w:p>
          <w:p w14:paraId="450BC643" w14:textId="77777777" w:rsidR="004A33F0" w:rsidRPr="00F726D4" w:rsidRDefault="004A33F0" w:rsidP="0091112A">
            <w:r>
              <w:rPr>
                <w:rFonts w:hint="eastAsia"/>
              </w:rPr>
              <w:t>5a</w:t>
            </w:r>
            <w:r>
              <w:t xml:space="preserve">. </w:t>
            </w:r>
            <w:proofErr w:type="gramStart"/>
            <w:r>
              <w:rPr>
                <w:rFonts w:hint="eastAsia"/>
              </w:rPr>
              <w:t>系统提示“</w:t>
            </w:r>
            <w:proofErr w:type="gramEnd"/>
            <w:r>
              <w:rPr>
                <w:rFonts w:hint="eastAsia"/>
              </w:rPr>
              <w:t>新增商品成功“，用例结束</w:t>
            </w:r>
          </w:p>
        </w:tc>
      </w:tr>
      <w:tr w:rsidR="00DD1B4C" w14:paraId="0707B89B" w14:textId="77777777" w:rsidTr="0091112A">
        <w:tc>
          <w:tcPr>
            <w:tcW w:w="1515" w:type="dxa"/>
            <w:shd w:val="clear" w:color="auto" w:fill="auto"/>
          </w:tcPr>
          <w:p w14:paraId="7C71E04E" w14:textId="77777777" w:rsidR="00DD1B4C" w:rsidRDefault="00DD1B4C" w:rsidP="0091112A">
            <w:r>
              <w:rPr>
                <w:rFonts w:hint="eastAsia"/>
              </w:rPr>
              <w:t>扩展点：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37B71E07" w14:textId="77777777" w:rsidR="00DD1B4C" w:rsidRDefault="00DD1B4C" w:rsidP="0091112A">
            <w:r>
              <w:rPr>
                <w:rFonts w:hint="eastAsia"/>
              </w:rPr>
              <w:t>待定</w:t>
            </w:r>
          </w:p>
        </w:tc>
      </w:tr>
      <w:tr w:rsidR="00DD1B4C" w14:paraId="371413FC" w14:textId="77777777" w:rsidTr="0091112A">
        <w:tc>
          <w:tcPr>
            <w:tcW w:w="1515" w:type="dxa"/>
            <w:shd w:val="clear" w:color="auto" w:fill="auto"/>
          </w:tcPr>
          <w:p w14:paraId="4E41BF6A" w14:textId="77777777" w:rsidR="00DD1B4C" w:rsidRDefault="00DD1B4C" w:rsidP="0091112A">
            <w:r>
              <w:rPr>
                <w:rFonts w:hint="eastAsia"/>
              </w:rPr>
              <w:t>非功能需求：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4B592CAF" w14:textId="77777777" w:rsidR="00DD1B4C" w:rsidRDefault="004A33F0" w:rsidP="0091112A">
            <w:r w:rsidRPr="004A33F0">
              <w:rPr>
                <w:rFonts w:hint="eastAsia"/>
              </w:rPr>
              <w:t>易用性方面：</w:t>
            </w:r>
            <w:r>
              <w:rPr>
                <w:rFonts w:hint="eastAsia"/>
              </w:rPr>
              <w:t>经销商</w:t>
            </w:r>
            <w:r w:rsidRPr="004A33F0">
              <w:rPr>
                <w:rFonts w:hint="eastAsia"/>
              </w:rPr>
              <w:t>可以在经过1-3次操作后熟练使用</w:t>
            </w:r>
          </w:p>
        </w:tc>
      </w:tr>
      <w:tr w:rsidR="00DD1B4C" w14:paraId="0B29750B" w14:textId="77777777" w:rsidTr="0091112A">
        <w:tc>
          <w:tcPr>
            <w:tcW w:w="1515" w:type="dxa"/>
            <w:shd w:val="clear" w:color="auto" w:fill="auto"/>
          </w:tcPr>
          <w:p w14:paraId="184F7F4B" w14:textId="77777777" w:rsidR="00DD1B4C" w:rsidRDefault="00DD1B4C" w:rsidP="0091112A">
            <w:r>
              <w:rPr>
                <w:rFonts w:hint="eastAsia"/>
              </w:rPr>
              <w:t>业务规则：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3CD3246E" w14:textId="77777777" w:rsidR="00DD1B4C" w:rsidRDefault="00DD1B4C" w:rsidP="0091112A">
            <w:r>
              <w:rPr>
                <w:rFonts w:hint="eastAsia"/>
              </w:rPr>
              <w:t>无</w:t>
            </w:r>
          </w:p>
        </w:tc>
      </w:tr>
    </w:tbl>
    <w:p w14:paraId="507BDBBF" w14:textId="77777777" w:rsidR="00DD1B4C" w:rsidRDefault="006236F8" w:rsidP="0091112A">
      <w:pPr>
        <w:pStyle w:val="3"/>
      </w:pPr>
      <w:bookmarkStart w:id="22" w:name="_Toc11357838"/>
      <w:r>
        <w:rPr>
          <w:rFonts w:hint="eastAsia"/>
        </w:rPr>
        <w:t>上架商品规约</w:t>
      </w:r>
      <w:bookmarkEnd w:id="22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2913"/>
        <w:gridCol w:w="1339"/>
        <w:gridCol w:w="3089"/>
      </w:tblGrid>
      <w:tr w:rsidR="0091112A" w14:paraId="5A7E846F" w14:textId="77777777" w:rsidTr="0091112A">
        <w:tc>
          <w:tcPr>
            <w:tcW w:w="1515" w:type="dxa"/>
            <w:shd w:val="clear" w:color="auto" w:fill="auto"/>
          </w:tcPr>
          <w:p w14:paraId="3AAA036E" w14:textId="77777777" w:rsidR="0091112A" w:rsidRDefault="0091112A" w:rsidP="0091112A">
            <w:r>
              <w:rPr>
                <w:rFonts w:hint="eastAsia"/>
              </w:rPr>
              <w:t>用例编号：</w:t>
            </w:r>
          </w:p>
        </w:tc>
        <w:tc>
          <w:tcPr>
            <w:tcW w:w="2913" w:type="dxa"/>
            <w:shd w:val="clear" w:color="auto" w:fill="auto"/>
          </w:tcPr>
          <w:p w14:paraId="27527305" w14:textId="3A1E250A" w:rsidR="0091112A" w:rsidRDefault="004A33F0" w:rsidP="0091112A">
            <w:r>
              <w:rPr>
                <w:rFonts w:hint="eastAsia"/>
              </w:rPr>
              <w:t>UC0</w:t>
            </w:r>
            <w:r w:rsidR="00271C23">
              <w:rPr>
                <w:rFonts w:hint="eastAsia"/>
              </w:rPr>
              <w:t>6</w:t>
            </w:r>
          </w:p>
        </w:tc>
        <w:tc>
          <w:tcPr>
            <w:tcW w:w="1339" w:type="dxa"/>
            <w:shd w:val="clear" w:color="auto" w:fill="auto"/>
          </w:tcPr>
          <w:p w14:paraId="21135B6A" w14:textId="77777777" w:rsidR="0091112A" w:rsidRDefault="0091112A" w:rsidP="0091112A">
            <w:r>
              <w:rPr>
                <w:rFonts w:hint="eastAsia"/>
              </w:rPr>
              <w:t>用例名称：</w:t>
            </w:r>
          </w:p>
        </w:tc>
        <w:tc>
          <w:tcPr>
            <w:tcW w:w="3089" w:type="dxa"/>
            <w:shd w:val="clear" w:color="auto" w:fill="auto"/>
          </w:tcPr>
          <w:p w14:paraId="7EA6A7C1" w14:textId="77777777" w:rsidR="0091112A" w:rsidRDefault="004A33F0" w:rsidP="0091112A">
            <w:r>
              <w:rPr>
                <w:rFonts w:hint="eastAsia"/>
              </w:rPr>
              <w:t>上架商品</w:t>
            </w:r>
          </w:p>
        </w:tc>
      </w:tr>
      <w:tr w:rsidR="0091112A" w14:paraId="33C7EEFA" w14:textId="77777777" w:rsidTr="0091112A">
        <w:tc>
          <w:tcPr>
            <w:tcW w:w="1515" w:type="dxa"/>
            <w:shd w:val="clear" w:color="auto" w:fill="auto"/>
          </w:tcPr>
          <w:p w14:paraId="42AB70C3" w14:textId="77777777" w:rsidR="0091112A" w:rsidRDefault="0091112A" w:rsidP="0091112A">
            <w:r>
              <w:rPr>
                <w:rFonts w:hint="eastAsia"/>
              </w:rPr>
              <w:t>描述：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4611CBE5" w14:textId="77777777" w:rsidR="0091112A" w:rsidRDefault="004A33F0" w:rsidP="0091112A">
            <w:r>
              <w:rPr>
                <w:rFonts w:hint="eastAsia"/>
              </w:rPr>
              <w:t>经销商</w:t>
            </w:r>
            <w:r>
              <w:t>可以</w:t>
            </w:r>
            <w:r>
              <w:rPr>
                <w:rFonts w:hint="eastAsia"/>
              </w:rPr>
              <w:t>将</w:t>
            </w:r>
            <w:r>
              <w:t>货品上架</w:t>
            </w:r>
            <w:r>
              <w:rPr>
                <w:rFonts w:hint="eastAsia"/>
              </w:rPr>
              <w:t>到</w:t>
            </w:r>
            <w:proofErr w:type="gramStart"/>
            <w:r>
              <w:t>优</w:t>
            </w:r>
            <w:r>
              <w:rPr>
                <w:rFonts w:hint="eastAsia"/>
              </w:rPr>
              <w:t>邻购</w:t>
            </w:r>
            <w:proofErr w:type="gramEnd"/>
            <w:r>
              <w:t>平台上</w:t>
            </w:r>
          </w:p>
        </w:tc>
      </w:tr>
      <w:tr w:rsidR="0091112A" w14:paraId="262FBB24" w14:textId="77777777" w:rsidTr="0091112A">
        <w:tc>
          <w:tcPr>
            <w:tcW w:w="1515" w:type="dxa"/>
            <w:shd w:val="clear" w:color="auto" w:fill="auto"/>
          </w:tcPr>
          <w:p w14:paraId="1827BE0C" w14:textId="77777777" w:rsidR="0091112A" w:rsidRDefault="0091112A" w:rsidP="0091112A">
            <w:r>
              <w:rPr>
                <w:rFonts w:hint="eastAsia"/>
              </w:rPr>
              <w:t>执行者：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47B281F0" w14:textId="77777777" w:rsidR="0091112A" w:rsidRDefault="004A33F0" w:rsidP="0091112A">
            <w:r>
              <w:rPr>
                <w:rFonts w:hint="eastAsia"/>
              </w:rPr>
              <w:t>经销商</w:t>
            </w:r>
          </w:p>
        </w:tc>
      </w:tr>
      <w:tr w:rsidR="0091112A" w14:paraId="5A00ED38" w14:textId="77777777" w:rsidTr="0091112A">
        <w:tc>
          <w:tcPr>
            <w:tcW w:w="1515" w:type="dxa"/>
            <w:shd w:val="clear" w:color="auto" w:fill="auto"/>
          </w:tcPr>
          <w:p w14:paraId="102B1D96" w14:textId="77777777" w:rsidR="0091112A" w:rsidRDefault="0091112A" w:rsidP="0091112A">
            <w:r>
              <w:rPr>
                <w:rFonts w:hint="eastAsia"/>
              </w:rPr>
              <w:t>前置条件：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611ABE3C" w14:textId="77777777" w:rsidR="0091112A" w:rsidRDefault="004A33F0" w:rsidP="0091112A">
            <w:r>
              <w:rPr>
                <w:rFonts w:hint="eastAsia"/>
              </w:rPr>
              <w:t>以经销商身份登录系统</w:t>
            </w:r>
          </w:p>
        </w:tc>
      </w:tr>
      <w:tr w:rsidR="0091112A" w14:paraId="44B31209" w14:textId="77777777" w:rsidTr="0091112A">
        <w:tc>
          <w:tcPr>
            <w:tcW w:w="1515" w:type="dxa"/>
            <w:shd w:val="clear" w:color="auto" w:fill="auto"/>
          </w:tcPr>
          <w:p w14:paraId="70996CFC" w14:textId="77777777" w:rsidR="0091112A" w:rsidRDefault="0091112A" w:rsidP="0091112A">
            <w:r>
              <w:rPr>
                <w:rFonts w:hint="eastAsia"/>
              </w:rPr>
              <w:t>后置条件：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48F6F21D" w14:textId="77777777" w:rsidR="0091112A" w:rsidRDefault="004A33F0" w:rsidP="0091112A">
            <w:r>
              <w:rPr>
                <w:rFonts w:hint="eastAsia"/>
              </w:rPr>
              <w:t>商品上架到平台，用户可以在店铺的商品列表中看到该商品</w:t>
            </w:r>
          </w:p>
        </w:tc>
      </w:tr>
      <w:tr w:rsidR="0091112A" w14:paraId="5BEFE9E4" w14:textId="77777777" w:rsidTr="0091112A">
        <w:tc>
          <w:tcPr>
            <w:tcW w:w="1515" w:type="dxa"/>
            <w:shd w:val="clear" w:color="auto" w:fill="auto"/>
          </w:tcPr>
          <w:p w14:paraId="24C7B265" w14:textId="77777777" w:rsidR="0091112A" w:rsidRDefault="0091112A" w:rsidP="0091112A">
            <w:r>
              <w:rPr>
                <w:rFonts w:hint="eastAsia"/>
              </w:rPr>
              <w:t>基本流：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1C139F57" w14:textId="77777777" w:rsidR="0091112A" w:rsidRDefault="004A33F0" w:rsidP="004A33F0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经销商点击导航栏中的</w:t>
            </w:r>
            <w:r w:rsidR="00A73AFF">
              <w:rPr>
                <w:rFonts w:hint="eastAsia"/>
              </w:rPr>
              <w:t>“</w:t>
            </w:r>
            <w:r>
              <w:rPr>
                <w:rFonts w:hint="eastAsia"/>
              </w:rPr>
              <w:t>仓库管理</w:t>
            </w:r>
            <w:r w:rsidR="00A73AFF">
              <w:rPr>
                <w:rFonts w:hint="eastAsia"/>
              </w:rPr>
              <w:t>”</w:t>
            </w:r>
            <w:r>
              <w:rPr>
                <w:rFonts w:hint="eastAsia"/>
              </w:rPr>
              <w:t>条目</w:t>
            </w:r>
          </w:p>
          <w:p w14:paraId="37D48D7F" w14:textId="77777777" w:rsidR="00A73AFF" w:rsidRDefault="00A73AFF" w:rsidP="004A33F0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经销商浏览仓库的商品列表，选择想要上架的商品</w:t>
            </w:r>
          </w:p>
          <w:p w14:paraId="70450026" w14:textId="77777777" w:rsidR="00A73AFF" w:rsidRDefault="00A73AFF" w:rsidP="004A33F0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经销商点击商品条目的“上架”按钮</w:t>
            </w:r>
          </w:p>
          <w:p w14:paraId="2223A8CB" w14:textId="77777777" w:rsidR="00A73AFF" w:rsidRDefault="00A73AFF" w:rsidP="004A33F0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系统提示“确认上架？”，点击确认</w:t>
            </w:r>
          </w:p>
          <w:p w14:paraId="4D0F384E" w14:textId="77777777" w:rsidR="00A73AFF" w:rsidRDefault="00A73AFF" w:rsidP="004A33F0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系统提示“商品上架成功”，用例结束</w:t>
            </w:r>
          </w:p>
        </w:tc>
      </w:tr>
      <w:tr w:rsidR="0091112A" w14:paraId="655B135D" w14:textId="77777777" w:rsidTr="0091112A">
        <w:tc>
          <w:tcPr>
            <w:tcW w:w="1515" w:type="dxa"/>
            <w:shd w:val="clear" w:color="auto" w:fill="auto"/>
          </w:tcPr>
          <w:p w14:paraId="1DECBCB4" w14:textId="77777777" w:rsidR="0091112A" w:rsidRDefault="0091112A" w:rsidP="0091112A">
            <w:r>
              <w:rPr>
                <w:rFonts w:hint="eastAsia"/>
              </w:rPr>
              <w:t>备选流：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1E0FF5F2" w14:textId="77777777" w:rsidR="00A73AFF" w:rsidRPr="00F726D4" w:rsidRDefault="00A73AFF" w:rsidP="0091112A">
            <w:r>
              <w:rPr>
                <w:rFonts w:hint="eastAsia"/>
              </w:rPr>
              <w:t>4a.</w:t>
            </w:r>
            <w:r>
              <w:t xml:space="preserve"> </w:t>
            </w:r>
            <w:r>
              <w:rPr>
                <w:rFonts w:hint="eastAsia"/>
              </w:rPr>
              <w:t>经销商点击取消按钮，商品上架取消，用例结束</w:t>
            </w:r>
          </w:p>
        </w:tc>
      </w:tr>
      <w:tr w:rsidR="0091112A" w14:paraId="70BEFE9F" w14:textId="77777777" w:rsidTr="0091112A">
        <w:tc>
          <w:tcPr>
            <w:tcW w:w="1515" w:type="dxa"/>
            <w:shd w:val="clear" w:color="auto" w:fill="auto"/>
          </w:tcPr>
          <w:p w14:paraId="7202B771" w14:textId="77777777" w:rsidR="0091112A" w:rsidRDefault="0091112A" w:rsidP="0091112A">
            <w:r>
              <w:rPr>
                <w:rFonts w:hint="eastAsia"/>
              </w:rPr>
              <w:t>扩展点：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6D445007" w14:textId="77777777" w:rsidR="0091112A" w:rsidRDefault="0091112A" w:rsidP="0091112A">
            <w:r>
              <w:rPr>
                <w:rFonts w:hint="eastAsia"/>
              </w:rPr>
              <w:t>待定</w:t>
            </w:r>
          </w:p>
        </w:tc>
      </w:tr>
      <w:tr w:rsidR="0091112A" w14:paraId="3E3E5B95" w14:textId="77777777" w:rsidTr="0091112A">
        <w:tc>
          <w:tcPr>
            <w:tcW w:w="1515" w:type="dxa"/>
            <w:shd w:val="clear" w:color="auto" w:fill="auto"/>
          </w:tcPr>
          <w:p w14:paraId="6A3B111F" w14:textId="77777777" w:rsidR="0091112A" w:rsidRDefault="0091112A" w:rsidP="0091112A">
            <w:r>
              <w:rPr>
                <w:rFonts w:hint="eastAsia"/>
              </w:rPr>
              <w:t>非功能需求：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770CB9BC" w14:textId="77777777" w:rsidR="0091112A" w:rsidRDefault="00A73AFF" w:rsidP="0091112A">
            <w:r>
              <w:rPr>
                <w:rFonts w:hint="eastAsia"/>
              </w:rPr>
              <w:t>待定</w:t>
            </w:r>
          </w:p>
        </w:tc>
      </w:tr>
      <w:tr w:rsidR="0091112A" w14:paraId="2184633C" w14:textId="77777777" w:rsidTr="0091112A">
        <w:tc>
          <w:tcPr>
            <w:tcW w:w="1515" w:type="dxa"/>
            <w:shd w:val="clear" w:color="auto" w:fill="auto"/>
          </w:tcPr>
          <w:p w14:paraId="794C2763" w14:textId="77777777" w:rsidR="0091112A" w:rsidRDefault="0091112A" w:rsidP="0091112A">
            <w:r>
              <w:rPr>
                <w:rFonts w:hint="eastAsia"/>
              </w:rPr>
              <w:t>业务规则：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798FED02" w14:textId="77777777" w:rsidR="0091112A" w:rsidRDefault="0091112A" w:rsidP="0091112A">
            <w:r>
              <w:rPr>
                <w:rFonts w:hint="eastAsia"/>
              </w:rPr>
              <w:t>无</w:t>
            </w:r>
          </w:p>
        </w:tc>
      </w:tr>
    </w:tbl>
    <w:p w14:paraId="6EDFB1DC" w14:textId="77777777" w:rsidR="0091112A" w:rsidRPr="0091112A" w:rsidRDefault="0091112A" w:rsidP="0091112A"/>
    <w:p w14:paraId="16B7468D" w14:textId="77777777" w:rsidR="0091112A" w:rsidRDefault="006236F8" w:rsidP="0091112A">
      <w:pPr>
        <w:pStyle w:val="3"/>
      </w:pPr>
      <w:bookmarkStart w:id="23" w:name="_Toc11357839"/>
      <w:r>
        <w:rPr>
          <w:rFonts w:hint="eastAsia"/>
        </w:rPr>
        <w:t>接受订单通知规约</w:t>
      </w:r>
      <w:bookmarkEnd w:id="23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2913"/>
        <w:gridCol w:w="1339"/>
        <w:gridCol w:w="3089"/>
      </w:tblGrid>
      <w:tr w:rsidR="0091112A" w14:paraId="04631998" w14:textId="77777777" w:rsidTr="0091112A">
        <w:tc>
          <w:tcPr>
            <w:tcW w:w="1515" w:type="dxa"/>
            <w:shd w:val="clear" w:color="auto" w:fill="auto"/>
          </w:tcPr>
          <w:p w14:paraId="101A4BFE" w14:textId="77777777" w:rsidR="0091112A" w:rsidRDefault="0091112A" w:rsidP="0091112A">
            <w:r>
              <w:rPr>
                <w:rFonts w:hint="eastAsia"/>
              </w:rPr>
              <w:t>用例编号：</w:t>
            </w:r>
          </w:p>
        </w:tc>
        <w:tc>
          <w:tcPr>
            <w:tcW w:w="2913" w:type="dxa"/>
            <w:shd w:val="clear" w:color="auto" w:fill="auto"/>
          </w:tcPr>
          <w:p w14:paraId="5BE20EA9" w14:textId="0F8A09FE" w:rsidR="0091112A" w:rsidRDefault="00A73AFF" w:rsidP="0091112A">
            <w:r>
              <w:rPr>
                <w:rFonts w:hint="eastAsia"/>
              </w:rPr>
              <w:t>UC</w:t>
            </w:r>
            <w:r>
              <w:t>0</w:t>
            </w:r>
            <w:r w:rsidR="00271C23">
              <w:rPr>
                <w:rFonts w:hint="eastAsia"/>
              </w:rPr>
              <w:t>7</w:t>
            </w:r>
          </w:p>
        </w:tc>
        <w:tc>
          <w:tcPr>
            <w:tcW w:w="1339" w:type="dxa"/>
            <w:shd w:val="clear" w:color="auto" w:fill="auto"/>
          </w:tcPr>
          <w:p w14:paraId="0A595CDD" w14:textId="77777777" w:rsidR="0091112A" w:rsidRDefault="0091112A" w:rsidP="0091112A">
            <w:r>
              <w:rPr>
                <w:rFonts w:hint="eastAsia"/>
              </w:rPr>
              <w:t>用例名称：</w:t>
            </w:r>
          </w:p>
        </w:tc>
        <w:tc>
          <w:tcPr>
            <w:tcW w:w="3089" w:type="dxa"/>
            <w:shd w:val="clear" w:color="auto" w:fill="auto"/>
          </w:tcPr>
          <w:p w14:paraId="214C3A3E" w14:textId="77777777" w:rsidR="0091112A" w:rsidRDefault="00A73AFF" w:rsidP="0091112A">
            <w:r>
              <w:rPr>
                <w:rFonts w:hint="eastAsia"/>
              </w:rPr>
              <w:t>接受订单通知</w:t>
            </w:r>
          </w:p>
        </w:tc>
      </w:tr>
      <w:tr w:rsidR="0091112A" w14:paraId="26C4A58E" w14:textId="77777777" w:rsidTr="0091112A">
        <w:tc>
          <w:tcPr>
            <w:tcW w:w="1515" w:type="dxa"/>
            <w:shd w:val="clear" w:color="auto" w:fill="auto"/>
          </w:tcPr>
          <w:p w14:paraId="68D9911E" w14:textId="77777777" w:rsidR="0091112A" w:rsidRDefault="0091112A" w:rsidP="0091112A">
            <w:r>
              <w:rPr>
                <w:rFonts w:hint="eastAsia"/>
              </w:rPr>
              <w:t>描述：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7DA10EE0" w14:textId="77777777" w:rsidR="0091112A" w:rsidRDefault="00A73AFF" w:rsidP="0091112A">
            <w:r>
              <w:rPr>
                <w:rFonts w:ascii="Arial" w:hAnsi="Arial" w:cs="Arial"/>
                <w:szCs w:val="21"/>
              </w:rPr>
              <w:t>经销商</w:t>
            </w:r>
            <w:r w:rsidRPr="00080A28">
              <w:rPr>
                <w:rFonts w:ascii="Arial" w:hAnsi="Arial" w:cs="Arial"/>
                <w:szCs w:val="21"/>
              </w:rPr>
              <w:t>在用户下单</w:t>
            </w:r>
            <w:r>
              <w:rPr>
                <w:rFonts w:ascii="Arial" w:hAnsi="Arial" w:cs="Arial"/>
                <w:szCs w:val="21"/>
              </w:rPr>
              <w:t>并支付成功后</w:t>
            </w:r>
            <w:r>
              <w:rPr>
                <w:rFonts w:ascii="Arial" w:hAnsi="Arial" w:cs="Arial" w:hint="eastAsia"/>
                <w:szCs w:val="21"/>
              </w:rPr>
              <w:t>，</w:t>
            </w:r>
            <w:r>
              <w:rPr>
                <w:rFonts w:ascii="Arial" w:hAnsi="Arial" w:cs="Arial"/>
                <w:szCs w:val="21"/>
              </w:rPr>
              <w:t>收到订单</w:t>
            </w:r>
            <w:r>
              <w:rPr>
                <w:rFonts w:ascii="Arial" w:hAnsi="Arial" w:cs="Arial" w:hint="eastAsia"/>
                <w:szCs w:val="21"/>
              </w:rPr>
              <w:t>通知，开始进行</w:t>
            </w:r>
            <w:r>
              <w:rPr>
                <w:rFonts w:ascii="Arial" w:hAnsi="Arial" w:cs="Arial"/>
                <w:szCs w:val="21"/>
              </w:rPr>
              <w:t>线下的分拣</w:t>
            </w:r>
            <w:r>
              <w:rPr>
                <w:rFonts w:ascii="Arial" w:hAnsi="Arial" w:cs="Arial" w:hint="eastAsia"/>
                <w:szCs w:val="21"/>
              </w:rPr>
              <w:t>和</w:t>
            </w:r>
            <w:r>
              <w:rPr>
                <w:rFonts w:ascii="Arial" w:hAnsi="Arial" w:cs="Arial"/>
                <w:szCs w:val="21"/>
              </w:rPr>
              <w:t>配送</w:t>
            </w:r>
          </w:p>
        </w:tc>
      </w:tr>
      <w:tr w:rsidR="0091112A" w14:paraId="70DFAC03" w14:textId="77777777" w:rsidTr="0091112A">
        <w:tc>
          <w:tcPr>
            <w:tcW w:w="1515" w:type="dxa"/>
            <w:shd w:val="clear" w:color="auto" w:fill="auto"/>
          </w:tcPr>
          <w:p w14:paraId="61100DED" w14:textId="77777777" w:rsidR="0091112A" w:rsidRDefault="0091112A" w:rsidP="0091112A">
            <w:r>
              <w:rPr>
                <w:rFonts w:hint="eastAsia"/>
              </w:rPr>
              <w:t>执行者：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3FF33908" w14:textId="77777777" w:rsidR="0091112A" w:rsidRDefault="00A73AFF" w:rsidP="0091112A">
            <w:r>
              <w:rPr>
                <w:rFonts w:hint="eastAsia"/>
              </w:rPr>
              <w:t>经销商</w:t>
            </w:r>
          </w:p>
        </w:tc>
      </w:tr>
      <w:tr w:rsidR="0091112A" w14:paraId="41E36187" w14:textId="77777777" w:rsidTr="0091112A">
        <w:tc>
          <w:tcPr>
            <w:tcW w:w="1515" w:type="dxa"/>
            <w:shd w:val="clear" w:color="auto" w:fill="auto"/>
          </w:tcPr>
          <w:p w14:paraId="4FD6F390" w14:textId="77777777" w:rsidR="0091112A" w:rsidRDefault="0091112A" w:rsidP="0091112A">
            <w:r>
              <w:rPr>
                <w:rFonts w:hint="eastAsia"/>
              </w:rPr>
              <w:t>前置条件：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044ABA8D" w14:textId="77777777" w:rsidR="0091112A" w:rsidRDefault="00A73AFF" w:rsidP="0091112A">
            <w:r>
              <w:rPr>
                <w:rFonts w:hint="eastAsia"/>
              </w:rPr>
              <w:t>用户已经下单并支付成功</w:t>
            </w:r>
          </w:p>
        </w:tc>
      </w:tr>
      <w:tr w:rsidR="0091112A" w14:paraId="6DD1771A" w14:textId="77777777" w:rsidTr="0091112A">
        <w:tc>
          <w:tcPr>
            <w:tcW w:w="1515" w:type="dxa"/>
            <w:shd w:val="clear" w:color="auto" w:fill="auto"/>
          </w:tcPr>
          <w:p w14:paraId="4B215B9F" w14:textId="77777777" w:rsidR="0091112A" w:rsidRDefault="0091112A" w:rsidP="0091112A">
            <w:r>
              <w:rPr>
                <w:rFonts w:hint="eastAsia"/>
              </w:rPr>
              <w:t>后置条件：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59C4CBF6" w14:textId="77777777" w:rsidR="0091112A" w:rsidRDefault="00A73AFF" w:rsidP="0091112A">
            <w:r>
              <w:rPr>
                <w:rFonts w:hint="eastAsia"/>
              </w:rPr>
              <w:t>无</w:t>
            </w:r>
          </w:p>
        </w:tc>
      </w:tr>
      <w:tr w:rsidR="0091112A" w14:paraId="2CA1DBA5" w14:textId="77777777" w:rsidTr="0091112A">
        <w:tc>
          <w:tcPr>
            <w:tcW w:w="1515" w:type="dxa"/>
            <w:shd w:val="clear" w:color="auto" w:fill="auto"/>
          </w:tcPr>
          <w:p w14:paraId="17D31F60" w14:textId="77777777" w:rsidR="0091112A" w:rsidRDefault="0091112A" w:rsidP="0091112A">
            <w:r>
              <w:rPr>
                <w:rFonts w:hint="eastAsia"/>
              </w:rPr>
              <w:t>基本流：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19677454" w14:textId="77777777" w:rsidR="0091112A" w:rsidRDefault="00A73AFF" w:rsidP="00A73AFF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经销商登录系统</w:t>
            </w:r>
          </w:p>
          <w:p w14:paraId="30E674D0" w14:textId="77777777" w:rsidR="00A73AFF" w:rsidRDefault="00A73AFF" w:rsidP="00A73AFF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经销商在首页可以看到“新消息提示”，显示了用户新支付的订单</w:t>
            </w:r>
          </w:p>
          <w:p w14:paraId="141C0F2E" w14:textId="77777777" w:rsidR="00BE2B5D" w:rsidRDefault="00BE2B5D" w:rsidP="00A73AFF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经销商点击“订单详情”链接，转至订单处理页面</w:t>
            </w:r>
          </w:p>
          <w:p w14:paraId="137F135B" w14:textId="77777777" w:rsidR="00A73AFF" w:rsidRDefault="00A73AFF" w:rsidP="00A73AFF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经销商在进行配送发货后，点击“发货按钮”</w:t>
            </w:r>
          </w:p>
          <w:p w14:paraId="0D165404" w14:textId="77777777" w:rsidR="00A73AFF" w:rsidRDefault="00BE2B5D" w:rsidP="00A73AFF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系统将订单的状态改为“已发货”，用例结束</w:t>
            </w:r>
          </w:p>
        </w:tc>
      </w:tr>
      <w:tr w:rsidR="0091112A" w14:paraId="545B0D3E" w14:textId="77777777" w:rsidTr="0091112A">
        <w:tc>
          <w:tcPr>
            <w:tcW w:w="1515" w:type="dxa"/>
            <w:shd w:val="clear" w:color="auto" w:fill="auto"/>
          </w:tcPr>
          <w:p w14:paraId="587419A3" w14:textId="77777777" w:rsidR="0091112A" w:rsidRDefault="0091112A" w:rsidP="0091112A">
            <w:r>
              <w:rPr>
                <w:rFonts w:hint="eastAsia"/>
              </w:rPr>
              <w:t>备选流：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7908741A" w14:textId="77777777" w:rsidR="0091112A" w:rsidRPr="00F726D4" w:rsidRDefault="00BE2B5D" w:rsidP="0091112A">
            <w:r>
              <w:rPr>
                <w:rFonts w:hint="eastAsia"/>
              </w:rPr>
              <w:t>无</w:t>
            </w:r>
          </w:p>
        </w:tc>
      </w:tr>
      <w:tr w:rsidR="0091112A" w14:paraId="63E58F77" w14:textId="77777777" w:rsidTr="0091112A">
        <w:tc>
          <w:tcPr>
            <w:tcW w:w="1515" w:type="dxa"/>
            <w:shd w:val="clear" w:color="auto" w:fill="auto"/>
          </w:tcPr>
          <w:p w14:paraId="4417F0D8" w14:textId="77777777" w:rsidR="0091112A" w:rsidRDefault="0091112A" w:rsidP="0091112A">
            <w:r>
              <w:rPr>
                <w:rFonts w:hint="eastAsia"/>
              </w:rPr>
              <w:t>扩展点：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657F68D5" w14:textId="77777777" w:rsidR="0091112A" w:rsidRDefault="0091112A" w:rsidP="0091112A">
            <w:r>
              <w:rPr>
                <w:rFonts w:hint="eastAsia"/>
              </w:rPr>
              <w:t>待定</w:t>
            </w:r>
          </w:p>
        </w:tc>
      </w:tr>
      <w:tr w:rsidR="0091112A" w14:paraId="081623DB" w14:textId="77777777" w:rsidTr="0091112A">
        <w:tc>
          <w:tcPr>
            <w:tcW w:w="1515" w:type="dxa"/>
            <w:shd w:val="clear" w:color="auto" w:fill="auto"/>
          </w:tcPr>
          <w:p w14:paraId="78BDAB22" w14:textId="77777777" w:rsidR="0091112A" w:rsidRDefault="0091112A" w:rsidP="0091112A">
            <w:r>
              <w:rPr>
                <w:rFonts w:hint="eastAsia"/>
              </w:rPr>
              <w:t>非功能需求：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1F5B2E91" w14:textId="77777777" w:rsidR="0091112A" w:rsidRDefault="00BE2B5D" w:rsidP="0091112A">
            <w:r>
              <w:rPr>
                <w:rFonts w:hint="eastAsia"/>
              </w:rPr>
              <w:t>待定</w:t>
            </w:r>
          </w:p>
        </w:tc>
      </w:tr>
      <w:tr w:rsidR="0091112A" w14:paraId="5DCE278D" w14:textId="77777777" w:rsidTr="0091112A">
        <w:tc>
          <w:tcPr>
            <w:tcW w:w="1515" w:type="dxa"/>
            <w:shd w:val="clear" w:color="auto" w:fill="auto"/>
          </w:tcPr>
          <w:p w14:paraId="546A3E5B" w14:textId="77777777" w:rsidR="0091112A" w:rsidRDefault="0091112A" w:rsidP="0091112A">
            <w:r>
              <w:rPr>
                <w:rFonts w:hint="eastAsia"/>
              </w:rPr>
              <w:t>业务规则：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0AE712F0" w14:textId="77777777" w:rsidR="0091112A" w:rsidRDefault="00BE2B5D" w:rsidP="0091112A">
            <w:r>
              <w:rPr>
                <w:rFonts w:hint="eastAsia"/>
              </w:rPr>
              <w:t>无</w:t>
            </w:r>
          </w:p>
        </w:tc>
      </w:tr>
    </w:tbl>
    <w:p w14:paraId="48D02610" w14:textId="77777777" w:rsidR="0091112A" w:rsidRPr="0091112A" w:rsidRDefault="0091112A" w:rsidP="0091112A"/>
    <w:p w14:paraId="7451057B" w14:textId="77777777" w:rsidR="0091112A" w:rsidRDefault="006236F8" w:rsidP="0091112A">
      <w:pPr>
        <w:pStyle w:val="3"/>
      </w:pPr>
      <w:bookmarkStart w:id="24" w:name="_Toc11357840"/>
      <w:r>
        <w:rPr>
          <w:rFonts w:hint="eastAsia"/>
        </w:rPr>
        <w:t>管理配送规约</w:t>
      </w:r>
      <w:bookmarkEnd w:id="24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2913"/>
        <w:gridCol w:w="1339"/>
        <w:gridCol w:w="3089"/>
      </w:tblGrid>
      <w:tr w:rsidR="0091112A" w14:paraId="70B01002" w14:textId="77777777" w:rsidTr="0091112A">
        <w:tc>
          <w:tcPr>
            <w:tcW w:w="1515" w:type="dxa"/>
            <w:shd w:val="clear" w:color="auto" w:fill="auto"/>
          </w:tcPr>
          <w:p w14:paraId="634C3F6F" w14:textId="77777777" w:rsidR="0091112A" w:rsidRDefault="0091112A" w:rsidP="0091112A">
            <w:r>
              <w:rPr>
                <w:rFonts w:hint="eastAsia"/>
              </w:rPr>
              <w:t>用例编号：</w:t>
            </w:r>
          </w:p>
        </w:tc>
        <w:tc>
          <w:tcPr>
            <w:tcW w:w="2913" w:type="dxa"/>
            <w:shd w:val="clear" w:color="auto" w:fill="auto"/>
          </w:tcPr>
          <w:p w14:paraId="7F2A79FC" w14:textId="5A69EA36" w:rsidR="0091112A" w:rsidRDefault="00BE2B5D" w:rsidP="0091112A">
            <w:r>
              <w:rPr>
                <w:rFonts w:hint="eastAsia"/>
              </w:rPr>
              <w:t>U</w:t>
            </w:r>
            <w:r>
              <w:t>C0</w:t>
            </w:r>
            <w:r w:rsidR="00271C23">
              <w:rPr>
                <w:rFonts w:hint="eastAsia"/>
              </w:rPr>
              <w:t>8</w:t>
            </w:r>
          </w:p>
        </w:tc>
        <w:tc>
          <w:tcPr>
            <w:tcW w:w="1339" w:type="dxa"/>
            <w:shd w:val="clear" w:color="auto" w:fill="auto"/>
          </w:tcPr>
          <w:p w14:paraId="1B96B1A2" w14:textId="77777777" w:rsidR="0091112A" w:rsidRDefault="0091112A" w:rsidP="0091112A">
            <w:r>
              <w:rPr>
                <w:rFonts w:hint="eastAsia"/>
              </w:rPr>
              <w:t>用例名称：</w:t>
            </w:r>
          </w:p>
        </w:tc>
        <w:tc>
          <w:tcPr>
            <w:tcW w:w="3089" w:type="dxa"/>
            <w:shd w:val="clear" w:color="auto" w:fill="auto"/>
          </w:tcPr>
          <w:p w14:paraId="7F295BB4" w14:textId="77777777" w:rsidR="0091112A" w:rsidRDefault="00BE2B5D" w:rsidP="0091112A">
            <w:r>
              <w:rPr>
                <w:rFonts w:hint="eastAsia"/>
              </w:rPr>
              <w:t>管理配送</w:t>
            </w:r>
          </w:p>
        </w:tc>
      </w:tr>
      <w:tr w:rsidR="0091112A" w14:paraId="68AEDE4B" w14:textId="77777777" w:rsidTr="0091112A">
        <w:tc>
          <w:tcPr>
            <w:tcW w:w="1515" w:type="dxa"/>
            <w:shd w:val="clear" w:color="auto" w:fill="auto"/>
          </w:tcPr>
          <w:p w14:paraId="2D63143D" w14:textId="77777777" w:rsidR="0091112A" w:rsidRDefault="0091112A" w:rsidP="0091112A">
            <w:r>
              <w:rPr>
                <w:rFonts w:hint="eastAsia"/>
              </w:rPr>
              <w:t>描述：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4D0C3736" w14:textId="77777777" w:rsidR="0091112A" w:rsidRDefault="00BE2B5D" w:rsidP="0091112A">
            <w:r w:rsidRPr="00543C86">
              <w:rPr>
                <w:rFonts w:ascii="Arial" w:hAnsi="Arial" w:cs="Arial"/>
                <w:szCs w:val="21"/>
              </w:rPr>
              <w:t>经销商可以选择</w:t>
            </w:r>
            <w:r>
              <w:rPr>
                <w:rFonts w:ascii="Arial" w:hAnsi="Arial" w:cs="Arial"/>
                <w:szCs w:val="21"/>
              </w:rPr>
              <w:t>默认的配送方式，包括自己配送或者第三方配送</w:t>
            </w:r>
          </w:p>
        </w:tc>
      </w:tr>
      <w:tr w:rsidR="0091112A" w14:paraId="7B6B0B8F" w14:textId="77777777" w:rsidTr="0091112A">
        <w:tc>
          <w:tcPr>
            <w:tcW w:w="1515" w:type="dxa"/>
            <w:shd w:val="clear" w:color="auto" w:fill="auto"/>
          </w:tcPr>
          <w:p w14:paraId="1792CE9F" w14:textId="77777777" w:rsidR="0091112A" w:rsidRDefault="0091112A" w:rsidP="0091112A">
            <w:r>
              <w:rPr>
                <w:rFonts w:hint="eastAsia"/>
              </w:rPr>
              <w:t>执行者：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760D6866" w14:textId="77777777" w:rsidR="0091112A" w:rsidRDefault="00BE2B5D" w:rsidP="0091112A">
            <w:r>
              <w:rPr>
                <w:rFonts w:hint="eastAsia"/>
              </w:rPr>
              <w:t>经销商</w:t>
            </w:r>
          </w:p>
        </w:tc>
      </w:tr>
      <w:tr w:rsidR="0091112A" w14:paraId="29C79C3E" w14:textId="77777777" w:rsidTr="0091112A">
        <w:tc>
          <w:tcPr>
            <w:tcW w:w="1515" w:type="dxa"/>
            <w:shd w:val="clear" w:color="auto" w:fill="auto"/>
          </w:tcPr>
          <w:p w14:paraId="54A76C8D" w14:textId="77777777" w:rsidR="0091112A" w:rsidRDefault="0091112A" w:rsidP="0091112A">
            <w:r>
              <w:rPr>
                <w:rFonts w:hint="eastAsia"/>
              </w:rPr>
              <w:t>前置条件：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35FC43F3" w14:textId="77777777" w:rsidR="0091112A" w:rsidRDefault="00BE2B5D" w:rsidP="0091112A">
            <w:r>
              <w:rPr>
                <w:rFonts w:hint="eastAsia"/>
              </w:rPr>
              <w:t>以经销商身份登录系统</w:t>
            </w:r>
          </w:p>
        </w:tc>
      </w:tr>
      <w:tr w:rsidR="0091112A" w14:paraId="0B75663B" w14:textId="77777777" w:rsidTr="0091112A">
        <w:tc>
          <w:tcPr>
            <w:tcW w:w="1515" w:type="dxa"/>
            <w:shd w:val="clear" w:color="auto" w:fill="auto"/>
          </w:tcPr>
          <w:p w14:paraId="69C1BDA1" w14:textId="77777777" w:rsidR="0091112A" w:rsidRDefault="0091112A" w:rsidP="0091112A">
            <w:r>
              <w:rPr>
                <w:rFonts w:hint="eastAsia"/>
              </w:rPr>
              <w:t>后置条件：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4894B1CA" w14:textId="77777777" w:rsidR="0091112A" w:rsidRDefault="00BE2B5D" w:rsidP="0091112A">
            <w:r>
              <w:rPr>
                <w:rFonts w:hint="eastAsia"/>
              </w:rPr>
              <w:t>无</w:t>
            </w:r>
          </w:p>
        </w:tc>
      </w:tr>
      <w:tr w:rsidR="0091112A" w14:paraId="6159DD74" w14:textId="77777777" w:rsidTr="0091112A">
        <w:tc>
          <w:tcPr>
            <w:tcW w:w="1515" w:type="dxa"/>
            <w:shd w:val="clear" w:color="auto" w:fill="auto"/>
          </w:tcPr>
          <w:p w14:paraId="31DFA2BA" w14:textId="77777777" w:rsidR="0091112A" w:rsidRDefault="0091112A" w:rsidP="0091112A">
            <w:r>
              <w:rPr>
                <w:rFonts w:hint="eastAsia"/>
              </w:rPr>
              <w:t>基本流：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6B72835F" w14:textId="77777777" w:rsidR="0091112A" w:rsidRDefault="00BE2B5D" w:rsidP="00BE2B5D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经销商登录系统</w:t>
            </w:r>
          </w:p>
          <w:p w14:paraId="2326D07F" w14:textId="77777777" w:rsidR="00BE2B5D" w:rsidRDefault="00AE16B6" w:rsidP="00BE2B5D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经销商在订单管理页面点击“配送方式管理”按钮</w:t>
            </w:r>
          </w:p>
          <w:p w14:paraId="23194AB7" w14:textId="77777777" w:rsidR="00AE16B6" w:rsidRDefault="00AE16B6" w:rsidP="00BE2B5D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经销商选择配送方式，点击保存</w:t>
            </w:r>
          </w:p>
          <w:p w14:paraId="1C541943" w14:textId="77777777" w:rsidR="00AE16B6" w:rsidRDefault="00AE16B6" w:rsidP="00BE2B5D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系统提示“保存成功”，用例结束</w:t>
            </w:r>
          </w:p>
        </w:tc>
      </w:tr>
      <w:tr w:rsidR="0091112A" w14:paraId="4C391E79" w14:textId="77777777" w:rsidTr="0091112A">
        <w:tc>
          <w:tcPr>
            <w:tcW w:w="1515" w:type="dxa"/>
            <w:shd w:val="clear" w:color="auto" w:fill="auto"/>
          </w:tcPr>
          <w:p w14:paraId="4F919B3C" w14:textId="77777777" w:rsidR="0091112A" w:rsidRDefault="0091112A" w:rsidP="0091112A">
            <w:r>
              <w:rPr>
                <w:rFonts w:hint="eastAsia"/>
              </w:rPr>
              <w:t>备选流：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1FFD1C73" w14:textId="77777777" w:rsidR="0091112A" w:rsidRPr="00F726D4" w:rsidRDefault="00AE16B6" w:rsidP="0091112A">
            <w:r>
              <w:rPr>
                <w:rFonts w:hint="eastAsia"/>
              </w:rPr>
              <w:t>无</w:t>
            </w:r>
          </w:p>
        </w:tc>
      </w:tr>
      <w:tr w:rsidR="0091112A" w14:paraId="00FA0498" w14:textId="77777777" w:rsidTr="0091112A">
        <w:tc>
          <w:tcPr>
            <w:tcW w:w="1515" w:type="dxa"/>
            <w:shd w:val="clear" w:color="auto" w:fill="auto"/>
          </w:tcPr>
          <w:p w14:paraId="4652F8B9" w14:textId="77777777" w:rsidR="0091112A" w:rsidRDefault="0091112A" w:rsidP="0091112A">
            <w:r>
              <w:rPr>
                <w:rFonts w:hint="eastAsia"/>
              </w:rPr>
              <w:t>扩展点：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781CB934" w14:textId="77777777" w:rsidR="0091112A" w:rsidRDefault="0091112A" w:rsidP="0091112A">
            <w:r>
              <w:rPr>
                <w:rFonts w:hint="eastAsia"/>
              </w:rPr>
              <w:t>待定</w:t>
            </w:r>
          </w:p>
        </w:tc>
      </w:tr>
      <w:tr w:rsidR="0091112A" w14:paraId="13133DA1" w14:textId="77777777" w:rsidTr="0091112A">
        <w:tc>
          <w:tcPr>
            <w:tcW w:w="1515" w:type="dxa"/>
            <w:shd w:val="clear" w:color="auto" w:fill="auto"/>
          </w:tcPr>
          <w:p w14:paraId="128EE2B6" w14:textId="77777777" w:rsidR="0091112A" w:rsidRDefault="0091112A" w:rsidP="0091112A">
            <w:r>
              <w:rPr>
                <w:rFonts w:hint="eastAsia"/>
              </w:rPr>
              <w:t>非功能需求：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0E9C0908" w14:textId="77777777" w:rsidR="0091112A" w:rsidRDefault="00AE16B6" w:rsidP="0091112A">
            <w:r>
              <w:rPr>
                <w:rFonts w:hint="eastAsia"/>
              </w:rPr>
              <w:t>无</w:t>
            </w:r>
          </w:p>
        </w:tc>
      </w:tr>
      <w:tr w:rsidR="0091112A" w14:paraId="6C4DEDEC" w14:textId="77777777" w:rsidTr="0091112A">
        <w:tc>
          <w:tcPr>
            <w:tcW w:w="1515" w:type="dxa"/>
            <w:shd w:val="clear" w:color="auto" w:fill="auto"/>
          </w:tcPr>
          <w:p w14:paraId="643010C8" w14:textId="77777777" w:rsidR="0091112A" w:rsidRDefault="0091112A" w:rsidP="0091112A">
            <w:r>
              <w:rPr>
                <w:rFonts w:hint="eastAsia"/>
              </w:rPr>
              <w:t>业务规则：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2300AF33" w14:textId="77777777" w:rsidR="0091112A" w:rsidRDefault="0091112A" w:rsidP="0091112A">
            <w:r>
              <w:rPr>
                <w:rFonts w:hint="eastAsia"/>
              </w:rPr>
              <w:t>无</w:t>
            </w:r>
          </w:p>
        </w:tc>
      </w:tr>
    </w:tbl>
    <w:p w14:paraId="04AD71FF" w14:textId="77777777" w:rsidR="0091112A" w:rsidRPr="0091112A" w:rsidRDefault="0091112A" w:rsidP="0091112A"/>
    <w:p w14:paraId="0CFAEF79" w14:textId="77777777" w:rsidR="0091112A" w:rsidRDefault="006236F8" w:rsidP="0091112A">
      <w:pPr>
        <w:pStyle w:val="3"/>
      </w:pPr>
      <w:bookmarkStart w:id="25" w:name="_Toc11357841"/>
      <w:r>
        <w:rPr>
          <w:rFonts w:hint="eastAsia"/>
        </w:rPr>
        <w:t>管理商品标签规约</w:t>
      </w:r>
      <w:bookmarkEnd w:id="2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2913"/>
        <w:gridCol w:w="1339"/>
        <w:gridCol w:w="3089"/>
      </w:tblGrid>
      <w:tr w:rsidR="0091112A" w14:paraId="29235E66" w14:textId="77777777" w:rsidTr="0091112A">
        <w:tc>
          <w:tcPr>
            <w:tcW w:w="1515" w:type="dxa"/>
            <w:shd w:val="clear" w:color="auto" w:fill="auto"/>
          </w:tcPr>
          <w:p w14:paraId="11C1B267" w14:textId="77777777" w:rsidR="0091112A" w:rsidRDefault="0091112A" w:rsidP="0091112A">
            <w:r>
              <w:rPr>
                <w:rFonts w:hint="eastAsia"/>
              </w:rPr>
              <w:t>用例编号：</w:t>
            </w:r>
          </w:p>
        </w:tc>
        <w:tc>
          <w:tcPr>
            <w:tcW w:w="2913" w:type="dxa"/>
            <w:shd w:val="clear" w:color="auto" w:fill="auto"/>
          </w:tcPr>
          <w:p w14:paraId="4EE5CACC" w14:textId="548CC89A" w:rsidR="0091112A" w:rsidRDefault="00AE16B6" w:rsidP="0091112A">
            <w:r>
              <w:rPr>
                <w:rFonts w:hint="eastAsia"/>
              </w:rPr>
              <w:t>UC</w:t>
            </w:r>
            <w:r>
              <w:t>0</w:t>
            </w:r>
            <w:r w:rsidR="00271C23">
              <w:rPr>
                <w:rFonts w:hint="eastAsia"/>
              </w:rPr>
              <w:t>9</w:t>
            </w:r>
          </w:p>
        </w:tc>
        <w:tc>
          <w:tcPr>
            <w:tcW w:w="1339" w:type="dxa"/>
            <w:shd w:val="clear" w:color="auto" w:fill="auto"/>
          </w:tcPr>
          <w:p w14:paraId="60A1C27C" w14:textId="77777777" w:rsidR="0091112A" w:rsidRDefault="0091112A" w:rsidP="0091112A">
            <w:r>
              <w:rPr>
                <w:rFonts w:hint="eastAsia"/>
              </w:rPr>
              <w:t>用例名称：</w:t>
            </w:r>
          </w:p>
        </w:tc>
        <w:tc>
          <w:tcPr>
            <w:tcW w:w="3089" w:type="dxa"/>
            <w:shd w:val="clear" w:color="auto" w:fill="auto"/>
          </w:tcPr>
          <w:p w14:paraId="38AEE8BD" w14:textId="77777777" w:rsidR="0091112A" w:rsidRDefault="00AE16B6" w:rsidP="0091112A">
            <w:r>
              <w:rPr>
                <w:rFonts w:hint="eastAsia"/>
              </w:rPr>
              <w:t>管理商品标签</w:t>
            </w:r>
          </w:p>
        </w:tc>
      </w:tr>
      <w:tr w:rsidR="0091112A" w14:paraId="0F72164A" w14:textId="77777777" w:rsidTr="0091112A">
        <w:tc>
          <w:tcPr>
            <w:tcW w:w="1515" w:type="dxa"/>
            <w:shd w:val="clear" w:color="auto" w:fill="auto"/>
          </w:tcPr>
          <w:p w14:paraId="4CE92A53" w14:textId="77777777" w:rsidR="0091112A" w:rsidRDefault="0091112A" w:rsidP="0091112A">
            <w:r>
              <w:rPr>
                <w:rFonts w:hint="eastAsia"/>
              </w:rPr>
              <w:t>描述：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28097FA1" w14:textId="77777777" w:rsidR="0091112A" w:rsidRDefault="00777A1C" w:rsidP="0091112A">
            <w:r>
              <w:rPr>
                <w:rFonts w:hint="eastAsia"/>
              </w:rPr>
              <w:t>经销商管理商品的分类标签</w:t>
            </w:r>
          </w:p>
        </w:tc>
      </w:tr>
      <w:tr w:rsidR="0091112A" w14:paraId="3087FB2F" w14:textId="77777777" w:rsidTr="0091112A">
        <w:tc>
          <w:tcPr>
            <w:tcW w:w="1515" w:type="dxa"/>
            <w:shd w:val="clear" w:color="auto" w:fill="auto"/>
          </w:tcPr>
          <w:p w14:paraId="26CDBD59" w14:textId="77777777" w:rsidR="0091112A" w:rsidRDefault="0091112A" w:rsidP="0091112A">
            <w:r>
              <w:rPr>
                <w:rFonts w:hint="eastAsia"/>
              </w:rPr>
              <w:t>执行者：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3DE5B61B" w14:textId="77777777" w:rsidR="0091112A" w:rsidRDefault="00777A1C" w:rsidP="0091112A">
            <w:r>
              <w:rPr>
                <w:rFonts w:hint="eastAsia"/>
              </w:rPr>
              <w:t>经销商</w:t>
            </w:r>
          </w:p>
        </w:tc>
      </w:tr>
      <w:tr w:rsidR="0091112A" w14:paraId="60D196EE" w14:textId="77777777" w:rsidTr="0091112A">
        <w:tc>
          <w:tcPr>
            <w:tcW w:w="1515" w:type="dxa"/>
            <w:shd w:val="clear" w:color="auto" w:fill="auto"/>
          </w:tcPr>
          <w:p w14:paraId="6BBBF797" w14:textId="77777777" w:rsidR="0091112A" w:rsidRDefault="0091112A" w:rsidP="0091112A">
            <w:r>
              <w:rPr>
                <w:rFonts w:hint="eastAsia"/>
              </w:rPr>
              <w:t>前置条件：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25163A91" w14:textId="77777777" w:rsidR="0091112A" w:rsidRDefault="00777A1C" w:rsidP="0091112A">
            <w:r>
              <w:rPr>
                <w:rFonts w:hint="eastAsia"/>
              </w:rPr>
              <w:t>以经销商身份登录系统</w:t>
            </w:r>
          </w:p>
        </w:tc>
      </w:tr>
      <w:tr w:rsidR="0091112A" w14:paraId="45277201" w14:textId="77777777" w:rsidTr="0091112A">
        <w:tc>
          <w:tcPr>
            <w:tcW w:w="1515" w:type="dxa"/>
            <w:shd w:val="clear" w:color="auto" w:fill="auto"/>
          </w:tcPr>
          <w:p w14:paraId="63980286" w14:textId="77777777" w:rsidR="0091112A" w:rsidRDefault="0091112A" w:rsidP="0091112A">
            <w:r>
              <w:rPr>
                <w:rFonts w:hint="eastAsia"/>
              </w:rPr>
              <w:t>后置条件：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59A5B541" w14:textId="77777777" w:rsidR="0091112A" w:rsidRDefault="00777A1C" w:rsidP="0091112A">
            <w:r>
              <w:rPr>
                <w:rFonts w:hint="eastAsia"/>
              </w:rPr>
              <w:t>无</w:t>
            </w:r>
          </w:p>
        </w:tc>
      </w:tr>
      <w:tr w:rsidR="0091112A" w14:paraId="745791B2" w14:textId="77777777" w:rsidTr="0091112A">
        <w:tc>
          <w:tcPr>
            <w:tcW w:w="1515" w:type="dxa"/>
            <w:shd w:val="clear" w:color="auto" w:fill="auto"/>
          </w:tcPr>
          <w:p w14:paraId="154D5FB7" w14:textId="77777777" w:rsidR="0091112A" w:rsidRDefault="0091112A" w:rsidP="0091112A">
            <w:r>
              <w:rPr>
                <w:rFonts w:hint="eastAsia"/>
              </w:rPr>
              <w:t>基本流：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545DB0AB" w14:textId="77777777" w:rsidR="0091112A" w:rsidRDefault="00777A1C" w:rsidP="00777A1C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经销商点击导航栏中“仓库管理”条目</w:t>
            </w:r>
          </w:p>
          <w:p w14:paraId="294F6B03" w14:textId="77777777" w:rsidR="00777A1C" w:rsidRDefault="00777A1C" w:rsidP="00777A1C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经销商在需要</w:t>
            </w:r>
            <w:r w:rsidR="006236F8">
              <w:rPr>
                <w:rFonts w:hint="eastAsia"/>
              </w:rPr>
              <w:t>管理标签的商品上点击“管理”按钮</w:t>
            </w:r>
          </w:p>
          <w:p w14:paraId="66C9123A" w14:textId="77777777" w:rsidR="006236F8" w:rsidRDefault="006236F8" w:rsidP="00777A1C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系统给出商品原来的标签以及全部标签</w:t>
            </w:r>
          </w:p>
          <w:p w14:paraId="4ACD277E" w14:textId="77777777" w:rsidR="006236F8" w:rsidRDefault="006236F8" w:rsidP="00777A1C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经销商选择新标签后点击确定</w:t>
            </w:r>
          </w:p>
          <w:p w14:paraId="3B70E03F" w14:textId="77777777" w:rsidR="006236F8" w:rsidRDefault="006236F8" w:rsidP="00777A1C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系统提示“保存成功”</w:t>
            </w:r>
          </w:p>
        </w:tc>
      </w:tr>
      <w:tr w:rsidR="0091112A" w14:paraId="3B023D82" w14:textId="77777777" w:rsidTr="0091112A">
        <w:tc>
          <w:tcPr>
            <w:tcW w:w="1515" w:type="dxa"/>
            <w:shd w:val="clear" w:color="auto" w:fill="auto"/>
          </w:tcPr>
          <w:p w14:paraId="5E7D5E6F" w14:textId="77777777" w:rsidR="0091112A" w:rsidRDefault="0091112A" w:rsidP="0091112A">
            <w:r>
              <w:rPr>
                <w:rFonts w:hint="eastAsia"/>
              </w:rPr>
              <w:t>备选流：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0A9CC36F" w14:textId="77777777" w:rsidR="0091112A" w:rsidRPr="00F726D4" w:rsidRDefault="006236F8" w:rsidP="0091112A">
            <w:r>
              <w:rPr>
                <w:rFonts w:hint="eastAsia"/>
              </w:rPr>
              <w:t>4a</w:t>
            </w:r>
            <w:r>
              <w:t xml:space="preserve">. </w:t>
            </w:r>
            <w:r>
              <w:rPr>
                <w:rFonts w:hint="eastAsia"/>
              </w:rPr>
              <w:t>如果没有经销商需要的标签，</w:t>
            </w:r>
            <w:proofErr w:type="gramStart"/>
            <w:r>
              <w:rPr>
                <w:rFonts w:hint="eastAsia"/>
              </w:rPr>
              <w:t>可以点击“</w:t>
            </w:r>
            <w:proofErr w:type="gramEnd"/>
            <w:r>
              <w:rPr>
                <w:rFonts w:hint="eastAsia"/>
              </w:rPr>
              <w:t>新建标签”，输入标签内容，转至第4步</w:t>
            </w:r>
          </w:p>
        </w:tc>
      </w:tr>
      <w:tr w:rsidR="0091112A" w14:paraId="18A920D3" w14:textId="77777777" w:rsidTr="0091112A">
        <w:tc>
          <w:tcPr>
            <w:tcW w:w="1515" w:type="dxa"/>
            <w:shd w:val="clear" w:color="auto" w:fill="auto"/>
          </w:tcPr>
          <w:p w14:paraId="5FFE894E" w14:textId="77777777" w:rsidR="0091112A" w:rsidRDefault="0091112A" w:rsidP="0091112A">
            <w:r>
              <w:rPr>
                <w:rFonts w:hint="eastAsia"/>
              </w:rPr>
              <w:t>扩展点：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42E65073" w14:textId="77777777" w:rsidR="0091112A" w:rsidRDefault="0091112A" w:rsidP="0091112A">
            <w:r>
              <w:rPr>
                <w:rFonts w:hint="eastAsia"/>
              </w:rPr>
              <w:t>待定</w:t>
            </w:r>
          </w:p>
        </w:tc>
      </w:tr>
      <w:tr w:rsidR="0091112A" w14:paraId="0D045AB6" w14:textId="77777777" w:rsidTr="0091112A">
        <w:tc>
          <w:tcPr>
            <w:tcW w:w="1515" w:type="dxa"/>
            <w:shd w:val="clear" w:color="auto" w:fill="auto"/>
          </w:tcPr>
          <w:p w14:paraId="2B5CF859" w14:textId="77777777" w:rsidR="0091112A" w:rsidRDefault="0091112A" w:rsidP="0091112A">
            <w:r>
              <w:rPr>
                <w:rFonts w:hint="eastAsia"/>
              </w:rPr>
              <w:lastRenderedPageBreak/>
              <w:t>非功能需求：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28B042EE" w14:textId="77777777" w:rsidR="0091112A" w:rsidRDefault="006236F8" w:rsidP="0091112A">
            <w:r>
              <w:rPr>
                <w:rFonts w:hint="eastAsia"/>
              </w:rPr>
              <w:t>待定</w:t>
            </w:r>
          </w:p>
        </w:tc>
      </w:tr>
      <w:tr w:rsidR="0091112A" w14:paraId="30CE0AF1" w14:textId="77777777" w:rsidTr="0091112A">
        <w:tc>
          <w:tcPr>
            <w:tcW w:w="1515" w:type="dxa"/>
            <w:shd w:val="clear" w:color="auto" w:fill="auto"/>
          </w:tcPr>
          <w:p w14:paraId="7B18BF12" w14:textId="77777777" w:rsidR="0091112A" w:rsidRDefault="0091112A" w:rsidP="0091112A">
            <w:r>
              <w:rPr>
                <w:rFonts w:hint="eastAsia"/>
              </w:rPr>
              <w:t>业务规则：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7F671643" w14:textId="77777777" w:rsidR="0091112A" w:rsidRDefault="0091112A" w:rsidP="0091112A">
            <w:r>
              <w:rPr>
                <w:rFonts w:hint="eastAsia"/>
              </w:rPr>
              <w:t>无</w:t>
            </w:r>
          </w:p>
        </w:tc>
      </w:tr>
    </w:tbl>
    <w:p w14:paraId="6B868A1A" w14:textId="77777777" w:rsidR="0091112A" w:rsidRPr="0091112A" w:rsidRDefault="0091112A" w:rsidP="0091112A"/>
    <w:p w14:paraId="236CFD62" w14:textId="77777777" w:rsidR="0091112A" w:rsidRDefault="006236F8" w:rsidP="0091112A">
      <w:pPr>
        <w:pStyle w:val="3"/>
      </w:pPr>
      <w:bookmarkStart w:id="26" w:name="_Toc11357842"/>
      <w:r>
        <w:rPr>
          <w:rFonts w:hint="eastAsia"/>
        </w:rPr>
        <w:t>统计销售情况规约</w:t>
      </w:r>
      <w:bookmarkEnd w:id="2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2913"/>
        <w:gridCol w:w="1339"/>
        <w:gridCol w:w="3089"/>
      </w:tblGrid>
      <w:tr w:rsidR="0091112A" w14:paraId="6245D23D" w14:textId="77777777" w:rsidTr="0091112A">
        <w:tc>
          <w:tcPr>
            <w:tcW w:w="1515" w:type="dxa"/>
            <w:shd w:val="clear" w:color="auto" w:fill="auto"/>
          </w:tcPr>
          <w:p w14:paraId="27416ED9" w14:textId="77777777" w:rsidR="0091112A" w:rsidRDefault="0091112A" w:rsidP="0091112A">
            <w:r>
              <w:rPr>
                <w:rFonts w:hint="eastAsia"/>
              </w:rPr>
              <w:t>用例编号：</w:t>
            </w:r>
          </w:p>
        </w:tc>
        <w:tc>
          <w:tcPr>
            <w:tcW w:w="2913" w:type="dxa"/>
            <w:shd w:val="clear" w:color="auto" w:fill="auto"/>
          </w:tcPr>
          <w:p w14:paraId="144630EF" w14:textId="53F4EC8B" w:rsidR="0091112A" w:rsidRDefault="00E44040" w:rsidP="0091112A">
            <w:r>
              <w:rPr>
                <w:rFonts w:hint="eastAsia"/>
              </w:rPr>
              <w:t>UC</w:t>
            </w:r>
            <w:r w:rsidR="00271C23">
              <w:rPr>
                <w:rFonts w:hint="eastAsia"/>
              </w:rPr>
              <w:t>10</w:t>
            </w:r>
          </w:p>
        </w:tc>
        <w:tc>
          <w:tcPr>
            <w:tcW w:w="1339" w:type="dxa"/>
            <w:shd w:val="clear" w:color="auto" w:fill="auto"/>
          </w:tcPr>
          <w:p w14:paraId="63CFF9D8" w14:textId="77777777" w:rsidR="0091112A" w:rsidRDefault="0091112A" w:rsidP="0091112A">
            <w:r>
              <w:rPr>
                <w:rFonts w:hint="eastAsia"/>
              </w:rPr>
              <w:t>用例名称：</w:t>
            </w:r>
          </w:p>
        </w:tc>
        <w:tc>
          <w:tcPr>
            <w:tcW w:w="3089" w:type="dxa"/>
            <w:shd w:val="clear" w:color="auto" w:fill="auto"/>
          </w:tcPr>
          <w:p w14:paraId="3CB0B613" w14:textId="77777777" w:rsidR="0091112A" w:rsidRDefault="00E44040" w:rsidP="0091112A">
            <w:r>
              <w:rPr>
                <w:rFonts w:hint="eastAsia"/>
              </w:rPr>
              <w:t>统计销售情况</w:t>
            </w:r>
          </w:p>
        </w:tc>
      </w:tr>
      <w:tr w:rsidR="0091112A" w14:paraId="032F035F" w14:textId="77777777" w:rsidTr="0091112A">
        <w:tc>
          <w:tcPr>
            <w:tcW w:w="1515" w:type="dxa"/>
            <w:shd w:val="clear" w:color="auto" w:fill="auto"/>
          </w:tcPr>
          <w:p w14:paraId="2B9F581C" w14:textId="77777777" w:rsidR="0091112A" w:rsidRDefault="0091112A" w:rsidP="0091112A">
            <w:r>
              <w:rPr>
                <w:rFonts w:hint="eastAsia"/>
              </w:rPr>
              <w:t>描述：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1B03FDDF" w14:textId="77777777" w:rsidR="0091112A" w:rsidRDefault="00E44040" w:rsidP="0091112A">
            <w:r>
              <w:rPr>
                <w:rFonts w:ascii="Arial" w:hAnsi="Arial" w:cs="Arial" w:hint="eastAsia"/>
                <w:szCs w:val="21"/>
              </w:rPr>
              <w:t>经销商</w:t>
            </w:r>
            <w:r>
              <w:rPr>
                <w:rFonts w:ascii="Arial" w:hAnsi="Arial" w:cs="Arial"/>
                <w:szCs w:val="21"/>
              </w:rPr>
              <w:t>可以</w:t>
            </w:r>
            <w:r>
              <w:rPr>
                <w:rFonts w:ascii="Arial" w:hAnsi="Arial" w:cs="Arial" w:hint="eastAsia"/>
                <w:szCs w:val="21"/>
              </w:rPr>
              <w:t>按</w:t>
            </w:r>
            <w:r>
              <w:rPr>
                <w:rFonts w:ascii="Arial" w:hAnsi="Arial" w:cs="Arial"/>
                <w:szCs w:val="21"/>
              </w:rPr>
              <w:t>天、</w:t>
            </w:r>
            <w:r>
              <w:rPr>
                <w:rFonts w:ascii="Arial" w:hAnsi="Arial" w:cs="Arial" w:hint="eastAsia"/>
                <w:szCs w:val="21"/>
              </w:rPr>
              <w:t>周</w:t>
            </w:r>
            <w:r>
              <w:rPr>
                <w:rFonts w:ascii="Arial" w:hAnsi="Arial" w:cs="Arial"/>
                <w:szCs w:val="21"/>
              </w:rPr>
              <w:t>、</w:t>
            </w:r>
            <w:r>
              <w:rPr>
                <w:rFonts w:ascii="Arial" w:hAnsi="Arial" w:cs="Arial" w:hint="eastAsia"/>
                <w:szCs w:val="21"/>
              </w:rPr>
              <w:t>月</w:t>
            </w:r>
            <w:r>
              <w:rPr>
                <w:rFonts w:ascii="Arial" w:hAnsi="Arial" w:cs="Arial"/>
                <w:szCs w:val="21"/>
              </w:rPr>
              <w:t>查看自己的收入情况、</w:t>
            </w:r>
            <w:r>
              <w:rPr>
                <w:rFonts w:ascii="Arial" w:hAnsi="Arial" w:cs="Arial" w:hint="eastAsia"/>
                <w:szCs w:val="21"/>
              </w:rPr>
              <w:t>销售</w:t>
            </w:r>
            <w:r>
              <w:rPr>
                <w:rFonts w:ascii="Arial" w:hAnsi="Arial" w:cs="Arial"/>
                <w:szCs w:val="21"/>
              </w:rPr>
              <w:t>情况等。</w:t>
            </w:r>
          </w:p>
        </w:tc>
      </w:tr>
      <w:tr w:rsidR="0091112A" w14:paraId="7693E4E4" w14:textId="77777777" w:rsidTr="0091112A">
        <w:tc>
          <w:tcPr>
            <w:tcW w:w="1515" w:type="dxa"/>
            <w:shd w:val="clear" w:color="auto" w:fill="auto"/>
          </w:tcPr>
          <w:p w14:paraId="3DA0FF32" w14:textId="77777777" w:rsidR="0091112A" w:rsidRDefault="0091112A" w:rsidP="0091112A">
            <w:r>
              <w:rPr>
                <w:rFonts w:hint="eastAsia"/>
              </w:rPr>
              <w:t>执行者：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646AF708" w14:textId="77777777" w:rsidR="0091112A" w:rsidRDefault="00E44040" w:rsidP="0091112A">
            <w:r>
              <w:rPr>
                <w:rFonts w:hint="eastAsia"/>
              </w:rPr>
              <w:t>经销商</w:t>
            </w:r>
          </w:p>
        </w:tc>
      </w:tr>
      <w:tr w:rsidR="0091112A" w14:paraId="34831914" w14:textId="77777777" w:rsidTr="0091112A">
        <w:tc>
          <w:tcPr>
            <w:tcW w:w="1515" w:type="dxa"/>
            <w:shd w:val="clear" w:color="auto" w:fill="auto"/>
          </w:tcPr>
          <w:p w14:paraId="22C0E9C1" w14:textId="77777777" w:rsidR="0091112A" w:rsidRDefault="0091112A" w:rsidP="0091112A">
            <w:r>
              <w:rPr>
                <w:rFonts w:hint="eastAsia"/>
              </w:rPr>
              <w:t>前置条件：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5DD44C61" w14:textId="77777777" w:rsidR="0091112A" w:rsidRDefault="00E44040" w:rsidP="0091112A">
            <w:r>
              <w:rPr>
                <w:rFonts w:hint="eastAsia"/>
              </w:rPr>
              <w:t>无</w:t>
            </w:r>
          </w:p>
        </w:tc>
      </w:tr>
      <w:tr w:rsidR="0091112A" w14:paraId="59F08D59" w14:textId="77777777" w:rsidTr="0091112A">
        <w:tc>
          <w:tcPr>
            <w:tcW w:w="1515" w:type="dxa"/>
            <w:shd w:val="clear" w:color="auto" w:fill="auto"/>
          </w:tcPr>
          <w:p w14:paraId="2465E710" w14:textId="77777777" w:rsidR="0091112A" w:rsidRDefault="0091112A" w:rsidP="0091112A">
            <w:r>
              <w:rPr>
                <w:rFonts w:hint="eastAsia"/>
              </w:rPr>
              <w:t>后置条件：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745E1FA2" w14:textId="77777777" w:rsidR="0091112A" w:rsidRDefault="00E44040" w:rsidP="0091112A">
            <w:r>
              <w:rPr>
                <w:rFonts w:hint="eastAsia"/>
              </w:rPr>
              <w:t>无</w:t>
            </w:r>
          </w:p>
        </w:tc>
      </w:tr>
      <w:tr w:rsidR="0091112A" w14:paraId="7EB33725" w14:textId="77777777" w:rsidTr="0091112A">
        <w:tc>
          <w:tcPr>
            <w:tcW w:w="1515" w:type="dxa"/>
            <w:shd w:val="clear" w:color="auto" w:fill="auto"/>
          </w:tcPr>
          <w:p w14:paraId="7C6B8724" w14:textId="77777777" w:rsidR="0091112A" w:rsidRDefault="0091112A" w:rsidP="0091112A">
            <w:r>
              <w:rPr>
                <w:rFonts w:hint="eastAsia"/>
              </w:rPr>
              <w:t>基本流：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442C5AED" w14:textId="77777777" w:rsidR="0091112A" w:rsidRDefault="00E44040" w:rsidP="00E4404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经销商登录系统</w:t>
            </w:r>
          </w:p>
          <w:p w14:paraId="74A910D5" w14:textId="77777777" w:rsidR="006236F8" w:rsidRDefault="006236F8" w:rsidP="00E4404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经销商点击导航栏中的“销售统计按钮”</w:t>
            </w:r>
          </w:p>
          <w:p w14:paraId="14F7BA4F" w14:textId="77777777" w:rsidR="006236F8" w:rsidRDefault="006236F8" w:rsidP="00E4404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系统将收入，销售额相关数据展示给经销商，用例结束</w:t>
            </w:r>
          </w:p>
        </w:tc>
      </w:tr>
      <w:tr w:rsidR="0091112A" w14:paraId="361D7938" w14:textId="77777777" w:rsidTr="0091112A">
        <w:tc>
          <w:tcPr>
            <w:tcW w:w="1515" w:type="dxa"/>
            <w:shd w:val="clear" w:color="auto" w:fill="auto"/>
          </w:tcPr>
          <w:p w14:paraId="3C578D76" w14:textId="77777777" w:rsidR="0091112A" w:rsidRDefault="0091112A" w:rsidP="0091112A">
            <w:r>
              <w:rPr>
                <w:rFonts w:hint="eastAsia"/>
              </w:rPr>
              <w:t>备选流：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05DACE00" w14:textId="77777777" w:rsidR="0091112A" w:rsidRPr="00F726D4" w:rsidRDefault="006236F8" w:rsidP="0091112A">
            <w:r>
              <w:rPr>
                <w:rFonts w:hint="eastAsia"/>
              </w:rPr>
              <w:t>无</w:t>
            </w:r>
          </w:p>
        </w:tc>
      </w:tr>
      <w:tr w:rsidR="0091112A" w14:paraId="34063EFC" w14:textId="77777777" w:rsidTr="0091112A">
        <w:tc>
          <w:tcPr>
            <w:tcW w:w="1515" w:type="dxa"/>
            <w:shd w:val="clear" w:color="auto" w:fill="auto"/>
          </w:tcPr>
          <w:p w14:paraId="23C01B0F" w14:textId="77777777" w:rsidR="0091112A" w:rsidRDefault="0091112A" w:rsidP="0091112A">
            <w:r>
              <w:rPr>
                <w:rFonts w:hint="eastAsia"/>
              </w:rPr>
              <w:t>扩展点：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1BDACD64" w14:textId="77777777" w:rsidR="0091112A" w:rsidRDefault="0091112A" w:rsidP="0091112A">
            <w:r>
              <w:rPr>
                <w:rFonts w:hint="eastAsia"/>
              </w:rPr>
              <w:t>待定</w:t>
            </w:r>
          </w:p>
        </w:tc>
      </w:tr>
      <w:tr w:rsidR="0091112A" w14:paraId="4433B3B8" w14:textId="77777777" w:rsidTr="0091112A">
        <w:tc>
          <w:tcPr>
            <w:tcW w:w="1515" w:type="dxa"/>
            <w:shd w:val="clear" w:color="auto" w:fill="auto"/>
          </w:tcPr>
          <w:p w14:paraId="6EAB123A" w14:textId="77777777" w:rsidR="0091112A" w:rsidRDefault="0091112A" w:rsidP="0091112A">
            <w:r>
              <w:rPr>
                <w:rFonts w:hint="eastAsia"/>
              </w:rPr>
              <w:t>非功能需求：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33E71C41" w14:textId="77777777" w:rsidR="0091112A" w:rsidRDefault="006236F8" w:rsidP="0091112A">
            <w:r>
              <w:rPr>
                <w:rFonts w:hint="eastAsia"/>
              </w:rPr>
              <w:t>无</w:t>
            </w:r>
          </w:p>
        </w:tc>
      </w:tr>
      <w:tr w:rsidR="0091112A" w14:paraId="6FE4E248" w14:textId="77777777" w:rsidTr="0091112A">
        <w:tc>
          <w:tcPr>
            <w:tcW w:w="1515" w:type="dxa"/>
            <w:shd w:val="clear" w:color="auto" w:fill="auto"/>
          </w:tcPr>
          <w:p w14:paraId="0E8265F9" w14:textId="77777777" w:rsidR="0091112A" w:rsidRDefault="0091112A" w:rsidP="0091112A">
            <w:r>
              <w:rPr>
                <w:rFonts w:hint="eastAsia"/>
              </w:rPr>
              <w:t>业务规则：</w:t>
            </w:r>
          </w:p>
        </w:tc>
        <w:tc>
          <w:tcPr>
            <w:tcW w:w="7341" w:type="dxa"/>
            <w:gridSpan w:val="3"/>
            <w:shd w:val="clear" w:color="auto" w:fill="auto"/>
          </w:tcPr>
          <w:p w14:paraId="3B8EC9EA" w14:textId="77777777" w:rsidR="0091112A" w:rsidRDefault="0091112A" w:rsidP="0091112A">
            <w:r>
              <w:rPr>
                <w:rFonts w:hint="eastAsia"/>
              </w:rPr>
              <w:t>无</w:t>
            </w:r>
          </w:p>
        </w:tc>
      </w:tr>
    </w:tbl>
    <w:p w14:paraId="3AC9E0EA" w14:textId="77777777" w:rsidR="0091112A" w:rsidRPr="0091112A" w:rsidRDefault="0091112A" w:rsidP="0091112A"/>
    <w:p w14:paraId="6DC6351D" w14:textId="77777777" w:rsidR="0091112A" w:rsidRPr="0091112A" w:rsidRDefault="004402D8" w:rsidP="0091112A">
      <w:pPr>
        <w:pStyle w:val="3"/>
      </w:pPr>
      <w:bookmarkStart w:id="27" w:name="_Toc11357843"/>
      <w:r>
        <w:rPr>
          <w:rFonts w:hint="eastAsia"/>
        </w:rPr>
        <w:t>用户登录规约</w:t>
      </w:r>
      <w:bookmarkEnd w:id="27"/>
    </w:p>
    <w:tbl>
      <w:tblPr>
        <w:tblW w:w="8773" w:type="dxa"/>
        <w:tblInd w:w="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2254"/>
        <w:gridCol w:w="1290"/>
        <w:gridCol w:w="3686"/>
      </w:tblGrid>
      <w:tr w:rsidR="004402D8" w14:paraId="118CD109" w14:textId="77777777" w:rsidTr="0078556D">
        <w:tc>
          <w:tcPr>
            <w:tcW w:w="1543" w:type="dxa"/>
            <w:shd w:val="clear" w:color="auto" w:fill="auto"/>
          </w:tcPr>
          <w:p w14:paraId="67F09E02" w14:textId="77777777" w:rsidR="004402D8" w:rsidRDefault="004402D8" w:rsidP="004402D8">
            <w:r>
              <w:rPr>
                <w:rFonts w:hint="eastAsia"/>
              </w:rPr>
              <w:t>用例编号：</w:t>
            </w:r>
          </w:p>
        </w:tc>
        <w:tc>
          <w:tcPr>
            <w:tcW w:w="2254" w:type="dxa"/>
            <w:shd w:val="clear" w:color="auto" w:fill="auto"/>
          </w:tcPr>
          <w:p w14:paraId="14EA91F7" w14:textId="07332EE1" w:rsidR="004402D8" w:rsidRDefault="004402D8" w:rsidP="004402D8">
            <w:r>
              <w:rPr>
                <w:rFonts w:hint="eastAsia"/>
              </w:rPr>
              <w:t>UC1</w:t>
            </w:r>
            <w:r w:rsidR="00271C23">
              <w:rPr>
                <w:rFonts w:hint="eastAsia"/>
              </w:rPr>
              <w:t>1</w:t>
            </w:r>
          </w:p>
        </w:tc>
        <w:tc>
          <w:tcPr>
            <w:tcW w:w="1290" w:type="dxa"/>
            <w:shd w:val="clear" w:color="auto" w:fill="auto"/>
          </w:tcPr>
          <w:p w14:paraId="05EE5F0A" w14:textId="77777777" w:rsidR="004402D8" w:rsidRDefault="004402D8" w:rsidP="004402D8">
            <w:r>
              <w:rPr>
                <w:rFonts w:hint="eastAsia"/>
              </w:rPr>
              <w:t>用例名称：</w:t>
            </w:r>
          </w:p>
        </w:tc>
        <w:tc>
          <w:tcPr>
            <w:tcW w:w="3686" w:type="dxa"/>
            <w:shd w:val="clear" w:color="auto" w:fill="auto"/>
          </w:tcPr>
          <w:p w14:paraId="24C0BFDA" w14:textId="77777777" w:rsidR="004402D8" w:rsidRDefault="004402D8" w:rsidP="004402D8">
            <w:r>
              <w:rPr>
                <w:rFonts w:hint="eastAsia"/>
              </w:rPr>
              <w:t>用户登录</w:t>
            </w:r>
          </w:p>
        </w:tc>
      </w:tr>
      <w:tr w:rsidR="004402D8" w14:paraId="7A1B9D86" w14:textId="77777777" w:rsidTr="0078556D">
        <w:tc>
          <w:tcPr>
            <w:tcW w:w="1543" w:type="dxa"/>
            <w:shd w:val="clear" w:color="auto" w:fill="auto"/>
          </w:tcPr>
          <w:p w14:paraId="623BFAA5" w14:textId="77777777" w:rsidR="004402D8" w:rsidRDefault="004402D8" w:rsidP="004402D8">
            <w:r>
              <w:rPr>
                <w:rFonts w:hint="eastAsia"/>
              </w:rPr>
              <w:t>描述：</w:t>
            </w:r>
          </w:p>
        </w:tc>
        <w:tc>
          <w:tcPr>
            <w:tcW w:w="7230" w:type="dxa"/>
            <w:gridSpan w:val="3"/>
            <w:shd w:val="clear" w:color="auto" w:fill="auto"/>
          </w:tcPr>
          <w:p w14:paraId="320B6482" w14:textId="77777777" w:rsidR="004402D8" w:rsidRDefault="004402D8" w:rsidP="004402D8">
            <w:r>
              <w:rPr>
                <w:rFonts w:hint="eastAsia"/>
              </w:rPr>
              <w:t>商家、经销商和普通用户进行登</w:t>
            </w:r>
          </w:p>
        </w:tc>
      </w:tr>
      <w:tr w:rsidR="004402D8" w14:paraId="7DE791B4" w14:textId="77777777" w:rsidTr="0078556D">
        <w:tc>
          <w:tcPr>
            <w:tcW w:w="1543" w:type="dxa"/>
            <w:shd w:val="clear" w:color="auto" w:fill="auto"/>
          </w:tcPr>
          <w:p w14:paraId="107716C4" w14:textId="77777777" w:rsidR="004402D8" w:rsidRDefault="004402D8" w:rsidP="004402D8">
            <w:r>
              <w:rPr>
                <w:rFonts w:hint="eastAsia"/>
              </w:rPr>
              <w:t>执行者：</w:t>
            </w:r>
          </w:p>
        </w:tc>
        <w:tc>
          <w:tcPr>
            <w:tcW w:w="7230" w:type="dxa"/>
            <w:gridSpan w:val="3"/>
            <w:shd w:val="clear" w:color="auto" w:fill="auto"/>
          </w:tcPr>
          <w:p w14:paraId="43B1250F" w14:textId="77777777" w:rsidR="004402D8" w:rsidRDefault="004402D8" w:rsidP="004402D8">
            <w:r>
              <w:rPr>
                <w:rFonts w:hint="eastAsia"/>
              </w:rPr>
              <w:t>商家、经销商和普通用户</w:t>
            </w:r>
          </w:p>
        </w:tc>
      </w:tr>
      <w:tr w:rsidR="004402D8" w14:paraId="6940A2FD" w14:textId="77777777" w:rsidTr="0078556D">
        <w:tc>
          <w:tcPr>
            <w:tcW w:w="1543" w:type="dxa"/>
            <w:shd w:val="clear" w:color="auto" w:fill="auto"/>
          </w:tcPr>
          <w:p w14:paraId="37CD9DC1" w14:textId="77777777" w:rsidR="004402D8" w:rsidRDefault="004402D8" w:rsidP="004402D8">
            <w:r>
              <w:rPr>
                <w:rFonts w:hint="eastAsia"/>
              </w:rPr>
              <w:t>前置条件：</w:t>
            </w:r>
          </w:p>
        </w:tc>
        <w:tc>
          <w:tcPr>
            <w:tcW w:w="7230" w:type="dxa"/>
            <w:gridSpan w:val="3"/>
            <w:shd w:val="clear" w:color="auto" w:fill="auto"/>
          </w:tcPr>
          <w:p w14:paraId="6629B639" w14:textId="77777777" w:rsidR="004402D8" w:rsidRDefault="004402D8" w:rsidP="004402D8">
            <w:r>
              <w:rPr>
                <w:rFonts w:hint="eastAsia"/>
              </w:rPr>
              <w:t>无</w:t>
            </w:r>
          </w:p>
        </w:tc>
      </w:tr>
      <w:tr w:rsidR="004402D8" w14:paraId="07E4D049" w14:textId="77777777" w:rsidTr="0078556D">
        <w:tc>
          <w:tcPr>
            <w:tcW w:w="1543" w:type="dxa"/>
            <w:shd w:val="clear" w:color="auto" w:fill="auto"/>
          </w:tcPr>
          <w:p w14:paraId="6FB9AE88" w14:textId="77777777" w:rsidR="004402D8" w:rsidRDefault="004402D8" w:rsidP="004402D8">
            <w:r>
              <w:rPr>
                <w:rFonts w:hint="eastAsia"/>
              </w:rPr>
              <w:t>后置条件：</w:t>
            </w:r>
          </w:p>
        </w:tc>
        <w:tc>
          <w:tcPr>
            <w:tcW w:w="7230" w:type="dxa"/>
            <w:gridSpan w:val="3"/>
            <w:shd w:val="clear" w:color="auto" w:fill="auto"/>
          </w:tcPr>
          <w:p w14:paraId="41698374" w14:textId="77777777" w:rsidR="004402D8" w:rsidRDefault="004402D8" w:rsidP="004402D8">
            <w:r>
              <w:rPr>
                <w:rFonts w:hint="eastAsia"/>
              </w:rPr>
              <w:t>用户根据用户类别进入主页面</w:t>
            </w:r>
          </w:p>
        </w:tc>
      </w:tr>
      <w:tr w:rsidR="004402D8" w14:paraId="194C2135" w14:textId="77777777" w:rsidTr="0078556D">
        <w:tc>
          <w:tcPr>
            <w:tcW w:w="1543" w:type="dxa"/>
            <w:shd w:val="clear" w:color="auto" w:fill="auto"/>
          </w:tcPr>
          <w:p w14:paraId="70173D82" w14:textId="77777777" w:rsidR="004402D8" w:rsidRDefault="004402D8" w:rsidP="004402D8">
            <w:r>
              <w:rPr>
                <w:rFonts w:hint="eastAsia"/>
              </w:rPr>
              <w:t>基本流：</w:t>
            </w:r>
          </w:p>
        </w:tc>
        <w:tc>
          <w:tcPr>
            <w:tcW w:w="7230" w:type="dxa"/>
            <w:gridSpan w:val="3"/>
            <w:shd w:val="clear" w:color="auto" w:fill="auto"/>
          </w:tcPr>
          <w:p w14:paraId="469F9EE2" w14:textId="77777777" w:rsidR="004402D8" w:rsidRDefault="004402D8" w:rsidP="004402D8">
            <w:pPr>
              <w:pStyle w:val="af1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输入用户名和密码</w:t>
            </w:r>
          </w:p>
          <w:p w14:paraId="749F2B46" w14:textId="77777777" w:rsidR="004402D8" w:rsidRDefault="004402D8" w:rsidP="004402D8">
            <w:pPr>
              <w:pStyle w:val="af1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用户成功登录</w:t>
            </w:r>
          </w:p>
        </w:tc>
      </w:tr>
      <w:tr w:rsidR="004402D8" w14:paraId="45BD7722" w14:textId="77777777" w:rsidTr="0078556D">
        <w:tc>
          <w:tcPr>
            <w:tcW w:w="1543" w:type="dxa"/>
            <w:shd w:val="clear" w:color="auto" w:fill="auto"/>
          </w:tcPr>
          <w:p w14:paraId="18A29CA3" w14:textId="77777777" w:rsidR="004402D8" w:rsidRDefault="004402D8" w:rsidP="004402D8">
            <w:r>
              <w:rPr>
                <w:rFonts w:hint="eastAsia"/>
              </w:rPr>
              <w:t>备选流：</w:t>
            </w:r>
          </w:p>
        </w:tc>
        <w:tc>
          <w:tcPr>
            <w:tcW w:w="7230" w:type="dxa"/>
            <w:gridSpan w:val="3"/>
            <w:shd w:val="clear" w:color="auto" w:fill="auto"/>
          </w:tcPr>
          <w:p w14:paraId="315FDD67" w14:textId="77777777" w:rsidR="004402D8" w:rsidRPr="00F726D4" w:rsidRDefault="004402D8" w:rsidP="004402D8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用户信息错误，显示错误信息</w:t>
            </w:r>
          </w:p>
        </w:tc>
      </w:tr>
      <w:tr w:rsidR="004402D8" w:rsidRPr="007E26AE" w14:paraId="6F8637F9" w14:textId="77777777" w:rsidTr="0078556D">
        <w:tc>
          <w:tcPr>
            <w:tcW w:w="1543" w:type="dxa"/>
            <w:shd w:val="clear" w:color="auto" w:fill="auto"/>
          </w:tcPr>
          <w:p w14:paraId="10902E78" w14:textId="77777777" w:rsidR="004402D8" w:rsidRDefault="004402D8" w:rsidP="004402D8">
            <w:r>
              <w:rPr>
                <w:rFonts w:hint="eastAsia"/>
              </w:rPr>
              <w:t>扩展点：</w:t>
            </w:r>
          </w:p>
        </w:tc>
        <w:tc>
          <w:tcPr>
            <w:tcW w:w="7230" w:type="dxa"/>
            <w:gridSpan w:val="3"/>
            <w:shd w:val="clear" w:color="auto" w:fill="auto"/>
          </w:tcPr>
          <w:p w14:paraId="06536047" w14:textId="77777777" w:rsidR="004402D8" w:rsidRDefault="004402D8" w:rsidP="004402D8">
            <w:pPr>
              <w:pStyle w:val="af1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用户可通过手机验证码登录</w:t>
            </w:r>
          </w:p>
          <w:p w14:paraId="47A13D7D" w14:textId="77777777" w:rsidR="004402D8" w:rsidRDefault="004402D8" w:rsidP="004402D8">
            <w:pPr>
              <w:pStyle w:val="af1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用户可以通过手机验证码找回账号</w:t>
            </w:r>
          </w:p>
          <w:p w14:paraId="0FC0B902" w14:textId="77777777" w:rsidR="004402D8" w:rsidRDefault="004402D8" w:rsidP="004402D8">
            <w:pPr>
              <w:pStyle w:val="af1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用户可根据</w:t>
            </w:r>
            <w:proofErr w:type="gramStart"/>
            <w:r>
              <w:rPr>
                <w:rFonts w:hint="eastAsia"/>
              </w:rPr>
              <w:t>微信账号</w:t>
            </w:r>
            <w:proofErr w:type="gramEnd"/>
            <w:r>
              <w:rPr>
                <w:rFonts w:hint="eastAsia"/>
              </w:rPr>
              <w:t>授权登陆</w:t>
            </w:r>
          </w:p>
        </w:tc>
      </w:tr>
      <w:tr w:rsidR="004402D8" w14:paraId="21435CFE" w14:textId="77777777" w:rsidTr="0078556D">
        <w:tc>
          <w:tcPr>
            <w:tcW w:w="1543" w:type="dxa"/>
            <w:shd w:val="clear" w:color="auto" w:fill="auto"/>
          </w:tcPr>
          <w:p w14:paraId="0B1E38C8" w14:textId="77777777" w:rsidR="004402D8" w:rsidRDefault="004402D8" w:rsidP="004402D8">
            <w:r>
              <w:rPr>
                <w:rFonts w:hint="eastAsia"/>
              </w:rPr>
              <w:t>非功能需求：</w:t>
            </w:r>
          </w:p>
        </w:tc>
        <w:tc>
          <w:tcPr>
            <w:tcW w:w="7230" w:type="dxa"/>
            <w:gridSpan w:val="3"/>
            <w:shd w:val="clear" w:color="auto" w:fill="auto"/>
          </w:tcPr>
          <w:p w14:paraId="217504BC" w14:textId="77777777" w:rsidR="004402D8" w:rsidRDefault="004402D8" w:rsidP="004402D8">
            <w:r>
              <w:rPr>
                <w:rFonts w:hint="eastAsia"/>
              </w:rPr>
              <w:t>登录应在5</w:t>
            </w:r>
            <w:r>
              <w:t>s</w:t>
            </w:r>
            <w:r>
              <w:rPr>
                <w:rFonts w:hint="eastAsia"/>
              </w:rPr>
              <w:t>内响应</w:t>
            </w:r>
          </w:p>
        </w:tc>
      </w:tr>
      <w:tr w:rsidR="004402D8" w14:paraId="7FCD1767" w14:textId="77777777" w:rsidTr="0078556D">
        <w:tc>
          <w:tcPr>
            <w:tcW w:w="1543" w:type="dxa"/>
            <w:shd w:val="clear" w:color="auto" w:fill="auto"/>
          </w:tcPr>
          <w:p w14:paraId="305334B2" w14:textId="77777777" w:rsidR="004402D8" w:rsidRDefault="004402D8" w:rsidP="004402D8">
            <w:r>
              <w:rPr>
                <w:rFonts w:hint="eastAsia"/>
              </w:rPr>
              <w:t>业务规则：</w:t>
            </w:r>
          </w:p>
        </w:tc>
        <w:tc>
          <w:tcPr>
            <w:tcW w:w="7230" w:type="dxa"/>
            <w:gridSpan w:val="3"/>
            <w:shd w:val="clear" w:color="auto" w:fill="auto"/>
          </w:tcPr>
          <w:p w14:paraId="031961E4" w14:textId="77777777" w:rsidR="004402D8" w:rsidRDefault="004402D8" w:rsidP="004402D8">
            <w:r>
              <w:rPr>
                <w:rFonts w:hint="eastAsia"/>
              </w:rPr>
              <w:t>无</w:t>
            </w:r>
          </w:p>
        </w:tc>
      </w:tr>
    </w:tbl>
    <w:p w14:paraId="7A07D7BB" w14:textId="77777777" w:rsidR="004402D8" w:rsidRDefault="004402D8" w:rsidP="004402D8">
      <w:pPr>
        <w:pStyle w:val="3"/>
      </w:pPr>
      <w:bookmarkStart w:id="28" w:name="_Toc11357844"/>
      <w:r w:rsidRPr="004402D8">
        <w:rPr>
          <w:rFonts w:hint="eastAsia"/>
        </w:rPr>
        <w:t>用户注册</w:t>
      </w:r>
      <w:r>
        <w:rPr>
          <w:rFonts w:hint="eastAsia"/>
        </w:rPr>
        <w:t>规约</w:t>
      </w:r>
      <w:bookmarkEnd w:id="28"/>
    </w:p>
    <w:tbl>
      <w:tblPr>
        <w:tblW w:w="878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2254"/>
        <w:gridCol w:w="1290"/>
        <w:gridCol w:w="3799"/>
      </w:tblGrid>
      <w:tr w:rsidR="004402D8" w14:paraId="212878B0" w14:textId="77777777" w:rsidTr="0078556D">
        <w:tc>
          <w:tcPr>
            <w:tcW w:w="1446" w:type="dxa"/>
            <w:shd w:val="clear" w:color="auto" w:fill="auto"/>
          </w:tcPr>
          <w:p w14:paraId="19EC27E2" w14:textId="77777777" w:rsidR="004402D8" w:rsidRDefault="004402D8" w:rsidP="004402D8">
            <w:r>
              <w:rPr>
                <w:rFonts w:hint="eastAsia"/>
              </w:rPr>
              <w:t>用例编号：</w:t>
            </w:r>
          </w:p>
        </w:tc>
        <w:tc>
          <w:tcPr>
            <w:tcW w:w="2254" w:type="dxa"/>
            <w:shd w:val="clear" w:color="auto" w:fill="auto"/>
          </w:tcPr>
          <w:p w14:paraId="13C2C1D3" w14:textId="1F8EDCF3" w:rsidR="004402D8" w:rsidRDefault="004402D8" w:rsidP="004402D8">
            <w:r>
              <w:rPr>
                <w:rFonts w:hint="eastAsia"/>
              </w:rPr>
              <w:t>UC1</w:t>
            </w:r>
            <w:r w:rsidR="00271C23">
              <w:rPr>
                <w:rFonts w:hint="eastAsia"/>
              </w:rPr>
              <w:t>2</w:t>
            </w:r>
          </w:p>
        </w:tc>
        <w:tc>
          <w:tcPr>
            <w:tcW w:w="1290" w:type="dxa"/>
            <w:shd w:val="clear" w:color="auto" w:fill="auto"/>
          </w:tcPr>
          <w:p w14:paraId="31928263" w14:textId="77777777" w:rsidR="004402D8" w:rsidRDefault="004402D8" w:rsidP="004402D8">
            <w:r>
              <w:rPr>
                <w:rFonts w:hint="eastAsia"/>
              </w:rPr>
              <w:t>用例名称：</w:t>
            </w:r>
          </w:p>
        </w:tc>
        <w:tc>
          <w:tcPr>
            <w:tcW w:w="3799" w:type="dxa"/>
            <w:shd w:val="clear" w:color="auto" w:fill="auto"/>
          </w:tcPr>
          <w:p w14:paraId="5CA0D56C" w14:textId="77777777" w:rsidR="004402D8" w:rsidRDefault="004402D8" w:rsidP="004402D8">
            <w:r>
              <w:rPr>
                <w:rFonts w:hint="eastAsia"/>
              </w:rPr>
              <w:t>用户注册</w:t>
            </w:r>
          </w:p>
        </w:tc>
      </w:tr>
      <w:tr w:rsidR="004402D8" w14:paraId="63A03D82" w14:textId="77777777" w:rsidTr="0078556D">
        <w:tc>
          <w:tcPr>
            <w:tcW w:w="1446" w:type="dxa"/>
            <w:shd w:val="clear" w:color="auto" w:fill="auto"/>
          </w:tcPr>
          <w:p w14:paraId="28AAB35B" w14:textId="77777777" w:rsidR="004402D8" w:rsidRDefault="004402D8" w:rsidP="004402D8">
            <w:r>
              <w:rPr>
                <w:rFonts w:hint="eastAsia"/>
              </w:rPr>
              <w:t>描述：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37AF8579" w14:textId="77777777" w:rsidR="004402D8" w:rsidRDefault="004402D8" w:rsidP="004402D8">
            <w:r>
              <w:rPr>
                <w:rFonts w:hint="eastAsia"/>
              </w:rPr>
              <w:t>普通用户可用手机号码进行注册</w:t>
            </w:r>
          </w:p>
        </w:tc>
      </w:tr>
      <w:tr w:rsidR="004402D8" w14:paraId="3FA23238" w14:textId="77777777" w:rsidTr="0078556D">
        <w:tc>
          <w:tcPr>
            <w:tcW w:w="1446" w:type="dxa"/>
            <w:shd w:val="clear" w:color="auto" w:fill="auto"/>
          </w:tcPr>
          <w:p w14:paraId="15649A2B" w14:textId="77777777" w:rsidR="004402D8" w:rsidRDefault="004402D8" w:rsidP="004402D8">
            <w:r>
              <w:rPr>
                <w:rFonts w:hint="eastAsia"/>
              </w:rPr>
              <w:t>执行者：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4F7B135A" w14:textId="77777777" w:rsidR="004402D8" w:rsidRDefault="004402D8" w:rsidP="004402D8">
            <w:r>
              <w:rPr>
                <w:rFonts w:hint="eastAsia"/>
              </w:rPr>
              <w:t>普通用户</w:t>
            </w:r>
          </w:p>
        </w:tc>
      </w:tr>
      <w:tr w:rsidR="004402D8" w14:paraId="065328A9" w14:textId="77777777" w:rsidTr="0078556D">
        <w:tc>
          <w:tcPr>
            <w:tcW w:w="1446" w:type="dxa"/>
            <w:shd w:val="clear" w:color="auto" w:fill="auto"/>
          </w:tcPr>
          <w:p w14:paraId="4C6D75F8" w14:textId="77777777" w:rsidR="004402D8" w:rsidRDefault="004402D8" w:rsidP="004402D8">
            <w:r>
              <w:rPr>
                <w:rFonts w:hint="eastAsia"/>
              </w:rPr>
              <w:t>前置条件：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1E538CF4" w14:textId="77777777" w:rsidR="004402D8" w:rsidRDefault="004402D8" w:rsidP="004402D8">
            <w:r>
              <w:rPr>
                <w:rFonts w:hint="eastAsia"/>
              </w:rPr>
              <w:t>用户名未被注册</w:t>
            </w:r>
          </w:p>
        </w:tc>
      </w:tr>
      <w:tr w:rsidR="004402D8" w14:paraId="3F9A034D" w14:textId="77777777" w:rsidTr="0078556D">
        <w:tc>
          <w:tcPr>
            <w:tcW w:w="1446" w:type="dxa"/>
            <w:shd w:val="clear" w:color="auto" w:fill="auto"/>
          </w:tcPr>
          <w:p w14:paraId="3F4BA1D4" w14:textId="77777777" w:rsidR="004402D8" w:rsidRDefault="004402D8" w:rsidP="004402D8">
            <w:r>
              <w:rPr>
                <w:rFonts w:hint="eastAsia"/>
              </w:rPr>
              <w:t>后置条件：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538C11F7" w14:textId="77777777" w:rsidR="004402D8" w:rsidRDefault="004402D8" w:rsidP="004402D8">
            <w:r>
              <w:rPr>
                <w:rFonts w:hint="eastAsia"/>
              </w:rPr>
              <w:t>新的普通用户信息存储</w:t>
            </w:r>
          </w:p>
        </w:tc>
      </w:tr>
      <w:tr w:rsidR="004402D8" w14:paraId="4FA6132D" w14:textId="77777777" w:rsidTr="0078556D">
        <w:tc>
          <w:tcPr>
            <w:tcW w:w="1446" w:type="dxa"/>
            <w:shd w:val="clear" w:color="auto" w:fill="auto"/>
          </w:tcPr>
          <w:p w14:paraId="127D8142" w14:textId="77777777" w:rsidR="004402D8" w:rsidRDefault="004402D8" w:rsidP="004402D8">
            <w:r>
              <w:rPr>
                <w:rFonts w:hint="eastAsia"/>
              </w:rPr>
              <w:t>基本流：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73D4841C" w14:textId="77777777" w:rsidR="004402D8" w:rsidRDefault="004402D8" w:rsidP="004402D8">
            <w:pPr>
              <w:pStyle w:val="af1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用户输入用户名、密码、确认密码和手机号</w:t>
            </w:r>
          </w:p>
          <w:p w14:paraId="3ADD1CC9" w14:textId="77777777" w:rsidR="004402D8" w:rsidRDefault="004402D8" w:rsidP="004402D8">
            <w:pPr>
              <w:pStyle w:val="af1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用户成功注册账号</w:t>
            </w:r>
          </w:p>
        </w:tc>
      </w:tr>
      <w:tr w:rsidR="004402D8" w14:paraId="0D065F3A" w14:textId="77777777" w:rsidTr="0078556D">
        <w:tc>
          <w:tcPr>
            <w:tcW w:w="1446" w:type="dxa"/>
            <w:shd w:val="clear" w:color="auto" w:fill="auto"/>
          </w:tcPr>
          <w:p w14:paraId="313A7C1E" w14:textId="77777777" w:rsidR="004402D8" w:rsidRDefault="004402D8" w:rsidP="004402D8">
            <w:r>
              <w:rPr>
                <w:rFonts w:hint="eastAsia"/>
              </w:rPr>
              <w:t>备选流：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2BB84B6A" w14:textId="77777777" w:rsidR="004402D8" w:rsidRDefault="004402D8" w:rsidP="004402D8">
            <w:r>
              <w:rPr>
                <w:rFonts w:hint="eastAsia"/>
              </w:rPr>
              <w:t>1a.</w:t>
            </w:r>
            <w:r>
              <w:t xml:space="preserve"> </w:t>
            </w:r>
            <w:r>
              <w:rPr>
                <w:rFonts w:hint="eastAsia"/>
              </w:rPr>
              <w:t>用户名已注册，提示用户名已被注册</w:t>
            </w:r>
          </w:p>
          <w:p w14:paraId="5831E40B" w14:textId="77777777" w:rsidR="004402D8" w:rsidRPr="00F726D4" w:rsidRDefault="004402D8" w:rsidP="004402D8">
            <w:r>
              <w:rPr>
                <w:rFonts w:hint="eastAsia"/>
              </w:rPr>
              <w:t>1</w:t>
            </w:r>
            <w:r>
              <w:t xml:space="preserve">b. </w:t>
            </w:r>
            <w:r>
              <w:rPr>
                <w:rFonts w:hint="eastAsia"/>
              </w:rPr>
              <w:t>密码不一致或密码违反规范，提示密码错误信息</w:t>
            </w:r>
          </w:p>
        </w:tc>
      </w:tr>
      <w:tr w:rsidR="004402D8" w14:paraId="1F7DAD9A" w14:textId="77777777" w:rsidTr="0078556D">
        <w:tc>
          <w:tcPr>
            <w:tcW w:w="1446" w:type="dxa"/>
            <w:shd w:val="clear" w:color="auto" w:fill="auto"/>
          </w:tcPr>
          <w:p w14:paraId="487FF6C2" w14:textId="77777777" w:rsidR="004402D8" w:rsidRDefault="004402D8" w:rsidP="004402D8">
            <w:r>
              <w:rPr>
                <w:rFonts w:hint="eastAsia"/>
              </w:rPr>
              <w:t>扩展点：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702A3D47" w14:textId="77777777" w:rsidR="004402D8" w:rsidRDefault="004402D8" w:rsidP="004402D8">
            <w:pPr>
              <w:pStyle w:val="af1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可通过绑定微信号实现注册</w:t>
            </w:r>
          </w:p>
        </w:tc>
      </w:tr>
      <w:tr w:rsidR="004402D8" w14:paraId="400F2F9F" w14:textId="77777777" w:rsidTr="0078556D">
        <w:tc>
          <w:tcPr>
            <w:tcW w:w="1446" w:type="dxa"/>
            <w:shd w:val="clear" w:color="auto" w:fill="auto"/>
          </w:tcPr>
          <w:p w14:paraId="3379BA7F" w14:textId="77777777" w:rsidR="004402D8" w:rsidRDefault="004402D8" w:rsidP="004402D8">
            <w:r>
              <w:rPr>
                <w:rFonts w:hint="eastAsia"/>
              </w:rPr>
              <w:t>非功能需求：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5FF473E6" w14:textId="77777777" w:rsidR="004402D8" w:rsidRDefault="004402D8" w:rsidP="004402D8">
            <w:r>
              <w:rPr>
                <w:rFonts w:hint="eastAsia"/>
              </w:rPr>
              <w:t>注册应在5s内完成响应</w:t>
            </w:r>
          </w:p>
        </w:tc>
      </w:tr>
      <w:tr w:rsidR="004402D8" w14:paraId="372FBC6E" w14:textId="77777777" w:rsidTr="0078556D">
        <w:tc>
          <w:tcPr>
            <w:tcW w:w="1446" w:type="dxa"/>
            <w:shd w:val="clear" w:color="auto" w:fill="auto"/>
          </w:tcPr>
          <w:p w14:paraId="21A2C446" w14:textId="77777777" w:rsidR="004402D8" w:rsidRDefault="004402D8" w:rsidP="004402D8">
            <w:r>
              <w:rPr>
                <w:rFonts w:hint="eastAsia"/>
              </w:rPr>
              <w:t>业务规则：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7C507F47" w14:textId="77777777" w:rsidR="004402D8" w:rsidRDefault="004402D8" w:rsidP="004402D8">
            <w:r>
              <w:rPr>
                <w:rFonts w:hint="eastAsia"/>
              </w:rPr>
              <w:t>无</w:t>
            </w:r>
          </w:p>
        </w:tc>
      </w:tr>
    </w:tbl>
    <w:p w14:paraId="3D5CA8B2" w14:textId="77777777" w:rsidR="004402D8" w:rsidRPr="004402D8" w:rsidRDefault="004402D8" w:rsidP="004402D8"/>
    <w:p w14:paraId="26C07B40" w14:textId="77777777" w:rsidR="004402D8" w:rsidRDefault="004402D8" w:rsidP="004402D8">
      <w:pPr>
        <w:pStyle w:val="3"/>
      </w:pPr>
      <w:bookmarkStart w:id="29" w:name="_Toc11357845"/>
      <w:r w:rsidRPr="004402D8">
        <w:rPr>
          <w:rFonts w:hint="eastAsia"/>
        </w:rPr>
        <w:lastRenderedPageBreak/>
        <w:t>修改个人信息</w:t>
      </w:r>
      <w:r>
        <w:rPr>
          <w:rFonts w:hint="eastAsia"/>
        </w:rPr>
        <w:t>规约</w:t>
      </w:r>
      <w:bookmarkEnd w:id="29"/>
    </w:p>
    <w:tbl>
      <w:tblPr>
        <w:tblW w:w="878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2254"/>
        <w:gridCol w:w="1290"/>
        <w:gridCol w:w="3799"/>
      </w:tblGrid>
      <w:tr w:rsidR="004402D8" w14:paraId="144B737A" w14:textId="77777777" w:rsidTr="0078556D">
        <w:tc>
          <w:tcPr>
            <w:tcW w:w="1446" w:type="dxa"/>
            <w:shd w:val="clear" w:color="auto" w:fill="auto"/>
          </w:tcPr>
          <w:p w14:paraId="4144FDC6" w14:textId="77777777" w:rsidR="004402D8" w:rsidRDefault="004402D8" w:rsidP="004402D8">
            <w:r>
              <w:rPr>
                <w:rFonts w:hint="eastAsia"/>
              </w:rPr>
              <w:t>用例编号：</w:t>
            </w:r>
          </w:p>
        </w:tc>
        <w:tc>
          <w:tcPr>
            <w:tcW w:w="2254" w:type="dxa"/>
            <w:shd w:val="clear" w:color="auto" w:fill="auto"/>
          </w:tcPr>
          <w:p w14:paraId="0EC85F43" w14:textId="2CE86021" w:rsidR="004402D8" w:rsidRDefault="004402D8" w:rsidP="004402D8">
            <w:r>
              <w:rPr>
                <w:rFonts w:hint="eastAsia"/>
              </w:rPr>
              <w:t>UC1</w:t>
            </w:r>
            <w:r w:rsidR="00271C23">
              <w:rPr>
                <w:rFonts w:hint="eastAsia"/>
              </w:rPr>
              <w:t>3</w:t>
            </w:r>
          </w:p>
        </w:tc>
        <w:tc>
          <w:tcPr>
            <w:tcW w:w="1290" w:type="dxa"/>
            <w:shd w:val="clear" w:color="auto" w:fill="auto"/>
          </w:tcPr>
          <w:p w14:paraId="37FB4802" w14:textId="77777777" w:rsidR="004402D8" w:rsidRDefault="004402D8" w:rsidP="004402D8">
            <w:r>
              <w:rPr>
                <w:rFonts w:hint="eastAsia"/>
              </w:rPr>
              <w:t>用例名称：</w:t>
            </w:r>
          </w:p>
        </w:tc>
        <w:tc>
          <w:tcPr>
            <w:tcW w:w="3799" w:type="dxa"/>
            <w:shd w:val="clear" w:color="auto" w:fill="auto"/>
          </w:tcPr>
          <w:p w14:paraId="3E06572F" w14:textId="77777777" w:rsidR="004402D8" w:rsidRDefault="004402D8" w:rsidP="004402D8">
            <w:r>
              <w:rPr>
                <w:rFonts w:hint="eastAsia"/>
              </w:rPr>
              <w:t>修改个人信息</w:t>
            </w:r>
          </w:p>
        </w:tc>
      </w:tr>
      <w:tr w:rsidR="004402D8" w14:paraId="79F78982" w14:textId="77777777" w:rsidTr="0078556D">
        <w:tc>
          <w:tcPr>
            <w:tcW w:w="1446" w:type="dxa"/>
            <w:shd w:val="clear" w:color="auto" w:fill="auto"/>
          </w:tcPr>
          <w:p w14:paraId="2D99DB26" w14:textId="77777777" w:rsidR="004402D8" w:rsidRDefault="004402D8" w:rsidP="004402D8">
            <w:r>
              <w:rPr>
                <w:rFonts w:hint="eastAsia"/>
              </w:rPr>
              <w:t>描述：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027913C1" w14:textId="77777777" w:rsidR="004402D8" w:rsidRDefault="004402D8" w:rsidP="004402D8">
            <w:r>
              <w:rPr>
                <w:rFonts w:hint="eastAsia"/>
              </w:rPr>
              <w:t>普通用户可以更改个人信息，如（</w:t>
            </w:r>
            <w:r>
              <w:rPr>
                <w:rFonts w:ascii="Arial" w:hAnsi="Arial" w:cs="Arial"/>
                <w:szCs w:val="21"/>
              </w:rPr>
              <w:t>修改密码、</w:t>
            </w:r>
            <w:r>
              <w:rPr>
                <w:rFonts w:ascii="Arial" w:hAnsi="Arial" w:cs="Arial" w:hint="eastAsia"/>
                <w:szCs w:val="21"/>
              </w:rPr>
              <w:t>上传</w:t>
            </w:r>
            <w:r>
              <w:rPr>
                <w:rFonts w:ascii="Arial" w:hAnsi="Arial" w:cs="Arial"/>
                <w:szCs w:val="21"/>
              </w:rPr>
              <w:t>头像、</w:t>
            </w:r>
            <w:r>
              <w:rPr>
                <w:rFonts w:ascii="Arial" w:hAnsi="Arial" w:cs="Arial" w:hint="eastAsia"/>
                <w:szCs w:val="21"/>
              </w:rPr>
              <w:t>修改手机号</w:t>
            </w:r>
            <w:r>
              <w:rPr>
                <w:rFonts w:hint="eastAsia"/>
              </w:rPr>
              <w:t>）</w:t>
            </w:r>
          </w:p>
        </w:tc>
      </w:tr>
      <w:tr w:rsidR="004402D8" w14:paraId="1FB084C2" w14:textId="77777777" w:rsidTr="0078556D">
        <w:tc>
          <w:tcPr>
            <w:tcW w:w="1446" w:type="dxa"/>
            <w:shd w:val="clear" w:color="auto" w:fill="auto"/>
          </w:tcPr>
          <w:p w14:paraId="28633B7D" w14:textId="77777777" w:rsidR="004402D8" w:rsidRDefault="004402D8" w:rsidP="004402D8">
            <w:r>
              <w:rPr>
                <w:rFonts w:hint="eastAsia"/>
              </w:rPr>
              <w:t>执行者：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01EDED2D" w14:textId="77777777" w:rsidR="004402D8" w:rsidRDefault="004402D8" w:rsidP="004402D8">
            <w:r>
              <w:rPr>
                <w:rFonts w:hint="eastAsia"/>
              </w:rPr>
              <w:t>普通用户</w:t>
            </w:r>
          </w:p>
        </w:tc>
      </w:tr>
      <w:tr w:rsidR="004402D8" w14:paraId="294AE199" w14:textId="77777777" w:rsidTr="0078556D">
        <w:tc>
          <w:tcPr>
            <w:tcW w:w="1446" w:type="dxa"/>
            <w:shd w:val="clear" w:color="auto" w:fill="auto"/>
          </w:tcPr>
          <w:p w14:paraId="51E1BCCD" w14:textId="77777777" w:rsidR="004402D8" w:rsidRDefault="004402D8" w:rsidP="004402D8">
            <w:r>
              <w:rPr>
                <w:rFonts w:hint="eastAsia"/>
              </w:rPr>
              <w:t>前置条件：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5C14E966" w14:textId="77777777" w:rsidR="004402D8" w:rsidRDefault="004402D8" w:rsidP="004402D8">
            <w:r>
              <w:rPr>
                <w:rFonts w:hint="eastAsia"/>
              </w:rPr>
              <w:t>普通用户已登录</w:t>
            </w:r>
          </w:p>
        </w:tc>
      </w:tr>
      <w:tr w:rsidR="004402D8" w14:paraId="79CC809E" w14:textId="77777777" w:rsidTr="0078556D">
        <w:tc>
          <w:tcPr>
            <w:tcW w:w="1446" w:type="dxa"/>
            <w:shd w:val="clear" w:color="auto" w:fill="auto"/>
          </w:tcPr>
          <w:p w14:paraId="38BD6181" w14:textId="77777777" w:rsidR="004402D8" w:rsidRDefault="004402D8" w:rsidP="004402D8">
            <w:r>
              <w:rPr>
                <w:rFonts w:hint="eastAsia"/>
              </w:rPr>
              <w:t>后置条件：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5452712C" w14:textId="77777777" w:rsidR="004402D8" w:rsidRDefault="004402D8" w:rsidP="004402D8">
            <w:r>
              <w:rPr>
                <w:rFonts w:hint="eastAsia"/>
              </w:rPr>
              <w:t>用户信息完成更改</w:t>
            </w:r>
          </w:p>
        </w:tc>
      </w:tr>
      <w:tr w:rsidR="004402D8" w14:paraId="63693881" w14:textId="77777777" w:rsidTr="0078556D">
        <w:tc>
          <w:tcPr>
            <w:tcW w:w="1446" w:type="dxa"/>
            <w:shd w:val="clear" w:color="auto" w:fill="auto"/>
          </w:tcPr>
          <w:p w14:paraId="356F3339" w14:textId="77777777" w:rsidR="004402D8" w:rsidRDefault="004402D8" w:rsidP="004402D8">
            <w:r>
              <w:rPr>
                <w:rFonts w:hint="eastAsia"/>
              </w:rPr>
              <w:t>基本流：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060CD512" w14:textId="77777777" w:rsidR="004402D8" w:rsidRDefault="004402D8" w:rsidP="004402D8">
            <w:pPr>
              <w:pStyle w:val="af1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普通用户点击更改个人信息</w:t>
            </w:r>
          </w:p>
          <w:p w14:paraId="3556D254" w14:textId="77777777" w:rsidR="004402D8" w:rsidRDefault="004402D8" w:rsidP="004402D8">
            <w:pPr>
              <w:pStyle w:val="af1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普通用户填写新的个人信息</w:t>
            </w:r>
          </w:p>
          <w:p w14:paraId="5ECFC298" w14:textId="77777777" w:rsidR="004402D8" w:rsidRDefault="004402D8" w:rsidP="004402D8">
            <w:pPr>
              <w:pStyle w:val="af1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用户信息更改成功</w:t>
            </w:r>
          </w:p>
        </w:tc>
      </w:tr>
      <w:tr w:rsidR="004402D8" w14:paraId="75E29A94" w14:textId="77777777" w:rsidTr="0078556D">
        <w:tc>
          <w:tcPr>
            <w:tcW w:w="1446" w:type="dxa"/>
            <w:shd w:val="clear" w:color="auto" w:fill="auto"/>
          </w:tcPr>
          <w:p w14:paraId="56A98D4C" w14:textId="77777777" w:rsidR="004402D8" w:rsidRDefault="004402D8" w:rsidP="004402D8">
            <w:r>
              <w:rPr>
                <w:rFonts w:hint="eastAsia"/>
              </w:rPr>
              <w:t>备选流：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419E6DAF" w14:textId="77777777" w:rsidR="004402D8" w:rsidRPr="00F726D4" w:rsidRDefault="004402D8" w:rsidP="004402D8">
            <w:r>
              <w:rPr>
                <w:rFonts w:hint="eastAsia"/>
              </w:rPr>
              <w:t>2</w:t>
            </w:r>
            <w:r>
              <w:t xml:space="preserve">a. </w:t>
            </w:r>
            <w:r>
              <w:rPr>
                <w:rFonts w:hint="eastAsia"/>
              </w:rPr>
              <w:t>新的信息不符合规范，提示信息错误</w:t>
            </w:r>
          </w:p>
        </w:tc>
      </w:tr>
      <w:tr w:rsidR="004402D8" w14:paraId="3CB8D96A" w14:textId="77777777" w:rsidTr="0078556D">
        <w:tc>
          <w:tcPr>
            <w:tcW w:w="1446" w:type="dxa"/>
            <w:shd w:val="clear" w:color="auto" w:fill="auto"/>
          </w:tcPr>
          <w:p w14:paraId="11510EF6" w14:textId="77777777" w:rsidR="004402D8" w:rsidRDefault="004402D8" w:rsidP="004402D8">
            <w:r>
              <w:rPr>
                <w:rFonts w:hint="eastAsia"/>
              </w:rPr>
              <w:t>扩展点：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6DB7BC1F" w14:textId="77777777" w:rsidR="004402D8" w:rsidRDefault="004402D8" w:rsidP="004402D8">
            <w:r>
              <w:rPr>
                <w:rFonts w:hint="eastAsia"/>
              </w:rPr>
              <w:t>无</w:t>
            </w:r>
          </w:p>
        </w:tc>
      </w:tr>
      <w:tr w:rsidR="004402D8" w14:paraId="55602D9E" w14:textId="77777777" w:rsidTr="0078556D">
        <w:tc>
          <w:tcPr>
            <w:tcW w:w="1446" w:type="dxa"/>
            <w:shd w:val="clear" w:color="auto" w:fill="auto"/>
          </w:tcPr>
          <w:p w14:paraId="1A797D92" w14:textId="77777777" w:rsidR="004402D8" w:rsidRDefault="004402D8" w:rsidP="004402D8">
            <w:r>
              <w:rPr>
                <w:rFonts w:hint="eastAsia"/>
              </w:rPr>
              <w:t>非功能需求：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41D2F725" w14:textId="77777777" w:rsidR="004402D8" w:rsidRDefault="004402D8" w:rsidP="004402D8">
            <w:r>
              <w:rPr>
                <w:rFonts w:hint="eastAsia"/>
              </w:rPr>
              <w:t>信息更改后应在5s内响应</w:t>
            </w:r>
          </w:p>
        </w:tc>
      </w:tr>
      <w:tr w:rsidR="004402D8" w14:paraId="60ADE119" w14:textId="77777777" w:rsidTr="0078556D">
        <w:tc>
          <w:tcPr>
            <w:tcW w:w="1446" w:type="dxa"/>
            <w:shd w:val="clear" w:color="auto" w:fill="auto"/>
          </w:tcPr>
          <w:p w14:paraId="65C2E4CE" w14:textId="77777777" w:rsidR="004402D8" w:rsidRDefault="004402D8" w:rsidP="004402D8">
            <w:r>
              <w:rPr>
                <w:rFonts w:hint="eastAsia"/>
              </w:rPr>
              <w:t>业务规则：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00D0ADF3" w14:textId="77777777" w:rsidR="004402D8" w:rsidRDefault="004402D8" w:rsidP="004402D8">
            <w:r>
              <w:rPr>
                <w:rFonts w:hint="eastAsia"/>
              </w:rPr>
              <w:t>手机号应符合实际</w:t>
            </w:r>
          </w:p>
        </w:tc>
      </w:tr>
    </w:tbl>
    <w:p w14:paraId="09A1612A" w14:textId="77777777" w:rsidR="004402D8" w:rsidRPr="004402D8" w:rsidRDefault="004402D8" w:rsidP="004402D8"/>
    <w:p w14:paraId="0F19487A" w14:textId="77777777" w:rsidR="004402D8" w:rsidRDefault="004402D8" w:rsidP="004402D8">
      <w:pPr>
        <w:pStyle w:val="3"/>
      </w:pPr>
      <w:bookmarkStart w:id="30" w:name="_Toc11357846"/>
      <w:r w:rsidRPr="004402D8">
        <w:rPr>
          <w:rFonts w:hint="eastAsia"/>
        </w:rPr>
        <w:t>查看零售店</w:t>
      </w:r>
      <w:r>
        <w:rPr>
          <w:rFonts w:hint="eastAsia"/>
        </w:rPr>
        <w:t>规约</w:t>
      </w:r>
      <w:bookmarkEnd w:id="30"/>
    </w:p>
    <w:tbl>
      <w:tblPr>
        <w:tblW w:w="878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2254"/>
        <w:gridCol w:w="1290"/>
        <w:gridCol w:w="3799"/>
      </w:tblGrid>
      <w:tr w:rsidR="004402D8" w14:paraId="4946C025" w14:textId="77777777" w:rsidTr="0078556D">
        <w:tc>
          <w:tcPr>
            <w:tcW w:w="1446" w:type="dxa"/>
            <w:shd w:val="clear" w:color="auto" w:fill="auto"/>
          </w:tcPr>
          <w:p w14:paraId="57FE16FB" w14:textId="77777777" w:rsidR="004402D8" w:rsidRDefault="004402D8" w:rsidP="004402D8">
            <w:r>
              <w:rPr>
                <w:rFonts w:hint="eastAsia"/>
              </w:rPr>
              <w:t>用例编号：</w:t>
            </w:r>
          </w:p>
        </w:tc>
        <w:tc>
          <w:tcPr>
            <w:tcW w:w="2254" w:type="dxa"/>
            <w:shd w:val="clear" w:color="auto" w:fill="auto"/>
          </w:tcPr>
          <w:p w14:paraId="49C490E5" w14:textId="017E2AB7" w:rsidR="004402D8" w:rsidRDefault="004402D8" w:rsidP="004402D8">
            <w:r>
              <w:rPr>
                <w:rFonts w:hint="eastAsia"/>
              </w:rPr>
              <w:t>UC1</w:t>
            </w:r>
            <w:r w:rsidR="00271C23">
              <w:rPr>
                <w:rFonts w:hint="eastAsia"/>
              </w:rPr>
              <w:t>4</w:t>
            </w:r>
          </w:p>
        </w:tc>
        <w:tc>
          <w:tcPr>
            <w:tcW w:w="1290" w:type="dxa"/>
            <w:shd w:val="clear" w:color="auto" w:fill="auto"/>
          </w:tcPr>
          <w:p w14:paraId="14F788BF" w14:textId="77777777" w:rsidR="004402D8" w:rsidRDefault="004402D8" w:rsidP="004402D8">
            <w:r>
              <w:rPr>
                <w:rFonts w:hint="eastAsia"/>
              </w:rPr>
              <w:t>用例名称：</w:t>
            </w:r>
          </w:p>
        </w:tc>
        <w:tc>
          <w:tcPr>
            <w:tcW w:w="3799" w:type="dxa"/>
            <w:shd w:val="clear" w:color="auto" w:fill="auto"/>
          </w:tcPr>
          <w:p w14:paraId="7745BBE9" w14:textId="77777777" w:rsidR="004402D8" w:rsidRDefault="004402D8" w:rsidP="004402D8">
            <w:r>
              <w:rPr>
                <w:rFonts w:hint="eastAsia"/>
              </w:rPr>
              <w:t>查看零售店</w:t>
            </w:r>
          </w:p>
        </w:tc>
      </w:tr>
      <w:tr w:rsidR="004402D8" w14:paraId="6D5C8F49" w14:textId="77777777" w:rsidTr="0078556D">
        <w:tc>
          <w:tcPr>
            <w:tcW w:w="1446" w:type="dxa"/>
            <w:shd w:val="clear" w:color="auto" w:fill="auto"/>
          </w:tcPr>
          <w:p w14:paraId="3A4637DD" w14:textId="77777777" w:rsidR="004402D8" w:rsidRDefault="004402D8" w:rsidP="004402D8">
            <w:r>
              <w:rPr>
                <w:rFonts w:hint="eastAsia"/>
              </w:rPr>
              <w:t>描述：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32D9ECC2" w14:textId="77777777" w:rsidR="004402D8" w:rsidRPr="00455EBF" w:rsidRDefault="004402D8" w:rsidP="004402D8">
            <w:r>
              <w:rPr>
                <w:rFonts w:hint="eastAsia"/>
              </w:rPr>
              <w:t>普通</w:t>
            </w:r>
            <w:r w:rsidRPr="00455EBF">
              <w:rPr>
                <w:rFonts w:hint="eastAsia"/>
              </w:rPr>
              <w:t>用户打开APP/小程序后，可以按距离优先、好评优先、销量优先展示附近的零售店</w:t>
            </w:r>
          </w:p>
        </w:tc>
      </w:tr>
      <w:tr w:rsidR="004402D8" w14:paraId="15AE2976" w14:textId="77777777" w:rsidTr="0078556D">
        <w:tc>
          <w:tcPr>
            <w:tcW w:w="1446" w:type="dxa"/>
            <w:shd w:val="clear" w:color="auto" w:fill="auto"/>
          </w:tcPr>
          <w:p w14:paraId="12F1E84C" w14:textId="77777777" w:rsidR="004402D8" w:rsidRDefault="004402D8" w:rsidP="004402D8">
            <w:r>
              <w:rPr>
                <w:rFonts w:hint="eastAsia"/>
              </w:rPr>
              <w:t>执行者：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656959FD" w14:textId="77777777" w:rsidR="004402D8" w:rsidRDefault="004402D8" w:rsidP="004402D8">
            <w:r>
              <w:rPr>
                <w:rFonts w:hint="eastAsia"/>
              </w:rPr>
              <w:t>普通用户</w:t>
            </w:r>
          </w:p>
        </w:tc>
      </w:tr>
      <w:tr w:rsidR="004402D8" w14:paraId="0BA39492" w14:textId="77777777" w:rsidTr="0078556D">
        <w:tc>
          <w:tcPr>
            <w:tcW w:w="1446" w:type="dxa"/>
            <w:shd w:val="clear" w:color="auto" w:fill="auto"/>
          </w:tcPr>
          <w:p w14:paraId="55795295" w14:textId="77777777" w:rsidR="004402D8" w:rsidRDefault="004402D8" w:rsidP="004402D8">
            <w:r>
              <w:rPr>
                <w:rFonts w:hint="eastAsia"/>
              </w:rPr>
              <w:t>前置条件：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2A61F93E" w14:textId="77777777" w:rsidR="004402D8" w:rsidRDefault="004402D8" w:rsidP="004402D8">
            <w:r>
              <w:rPr>
                <w:rFonts w:hint="eastAsia"/>
              </w:rPr>
              <w:t>普通用户已登录</w:t>
            </w:r>
          </w:p>
        </w:tc>
      </w:tr>
      <w:tr w:rsidR="004402D8" w14:paraId="50C2D570" w14:textId="77777777" w:rsidTr="0078556D">
        <w:tc>
          <w:tcPr>
            <w:tcW w:w="1446" w:type="dxa"/>
            <w:shd w:val="clear" w:color="auto" w:fill="auto"/>
          </w:tcPr>
          <w:p w14:paraId="1D875EBC" w14:textId="77777777" w:rsidR="004402D8" w:rsidRDefault="004402D8" w:rsidP="004402D8">
            <w:r>
              <w:rPr>
                <w:rFonts w:hint="eastAsia"/>
              </w:rPr>
              <w:t>后置条件：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6D4A26E3" w14:textId="77777777" w:rsidR="004402D8" w:rsidRDefault="004402D8" w:rsidP="004402D8">
            <w:r>
              <w:rPr>
                <w:rFonts w:hint="eastAsia"/>
              </w:rPr>
              <w:t>无</w:t>
            </w:r>
          </w:p>
        </w:tc>
      </w:tr>
      <w:tr w:rsidR="004402D8" w14:paraId="3F898871" w14:textId="77777777" w:rsidTr="0078556D">
        <w:tc>
          <w:tcPr>
            <w:tcW w:w="1446" w:type="dxa"/>
            <w:shd w:val="clear" w:color="auto" w:fill="auto"/>
          </w:tcPr>
          <w:p w14:paraId="5D831702" w14:textId="77777777" w:rsidR="004402D8" w:rsidRDefault="004402D8" w:rsidP="004402D8">
            <w:r>
              <w:rPr>
                <w:rFonts w:hint="eastAsia"/>
              </w:rPr>
              <w:t>基本流：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09168218" w14:textId="77777777" w:rsidR="004402D8" w:rsidRDefault="004402D8" w:rsidP="004402D8">
            <w:pPr>
              <w:pStyle w:val="af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按照综合排序显示店铺</w:t>
            </w:r>
          </w:p>
        </w:tc>
      </w:tr>
      <w:tr w:rsidR="004402D8" w14:paraId="5ADB50A9" w14:textId="77777777" w:rsidTr="0078556D">
        <w:tc>
          <w:tcPr>
            <w:tcW w:w="1446" w:type="dxa"/>
            <w:shd w:val="clear" w:color="auto" w:fill="auto"/>
          </w:tcPr>
          <w:p w14:paraId="1A4439F5" w14:textId="77777777" w:rsidR="004402D8" w:rsidRDefault="004402D8" w:rsidP="004402D8">
            <w:r>
              <w:rPr>
                <w:rFonts w:hint="eastAsia"/>
              </w:rPr>
              <w:t>备选流：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46703CDA" w14:textId="77777777" w:rsidR="004402D8" w:rsidRPr="00F726D4" w:rsidRDefault="004402D8" w:rsidP="004402D8">
            <w:r>
              <w:rPr>
                <w:rFonts w:hint="eastAsia"/>
              </w:rPr>
              <w:t>无</w:t>
            </w:r>
          </w:p>
        </w:tc>
      </w:tr>
      <w:tr w:rsidR="004402D8" w14:paraId="7D0747CD" w14:textId="77777777" w:rsidTr="0078556D">
        <w:tc>
          <w:tcPr>
            <w:tcW w:w="1446" w:type="dxa"/>
            <w:shd w:val="clear" w:color="auto" w:fill="auto"/>
          </w:tcPr>
          <w:p w14:paraId="2AB23897" w14:textId="77777777" w:rsidR="004402D8" w:rsidRDefault="004402D8" w:rsidP="004402D8">
            <w:r>
              <w:rPr>
                <w:rFonts w:hint="eastAsia"/>
              </w:rPr>
              <w:t>扩展点：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1231C07D" w14:textId="77777777" w:rsidR="004402D8" w:rsidRDefault="004402D8" w:rsidP="004402D8">
            <w:pPr>
              <w:pStyle w:val="af1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用户可自行根据距离、好评、销量对商家排序</w:t>
            </w:r>
          </w:p>
          <w:p w14:paraId="19B247C4" w14:textId="77777777" w:rsidR="004402D8" w:rsidRDefault="004402D8" w:rsidP="004402D8">
            <w:pPr>
              <w:pStyle w:val="af1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用户可通过搜索商品进行店铺过滤</w:t>
            </w:r>
          </w:p>
          <w:p w14:paraId="6777E133" w14:textId="77777777" w:rsidR="00383DE1" w:rsidRDefault="00383DE1" w:rsidP="004402D8">
            <w:pPr>
              <w:pStyle w:val="af1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系统的只能推荐算法帮助用户推荐店铺与商品</w:t>
            </w:r>
          </w:p>
        </w:tc>
      </w:tr>
      <w:tr w:rsidR="004402D8" w14:paraId="67A8D618" w14:textId="77777777" w:rsidTr="0078556D">
        <w:tc>
          <w:tcPr>
            <w:tcW w:w="1446" w:type="dxa"/>
            <w:shd w:val="clear" w:color="auto" w:fill="auto"/>
          </w:tcPr>
          <w:p w14:paraId="1B5A815B" w14:textId="77777777" w:rsidR="004402D8" w:rsidRDefault="004402D8" w:rsidP="004402D8">
            <w:r>
              <w:rPr>
                <w:rFonts w:hint="eastAsia"/>
              </w:rPr>
              <w:t>非功能需求：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7A213986" w14:textId="77777777" w:rsidR="004402D8" w:rsidRDefault="004402D8" w:rsidP="004402D8">
            <w:r>
              <w:rPr>
                <w:rFonts w:hint="eastAsia"/>
              </w:rPr>
              <w:t>页面应在5s内加载完成</w:t>
            </w:r>
          </w:p>
        </w:tc>
      </w:tr>
      <w:tr w:rsidR="004402D8" w14:paraId="2D9BA1D9" w14:textId="77777777" w:rsidTr="0078556D">
        <w:tc>
          <w:tcPr>
            <w:tcW w:w="1446" w:type="dxa"/>
            <w:shd w:val="clear" w:color="auto" w:fill="auto"/>
          </w:tcPr>
          <w:p w14:paraId="532A3FD8" w14:textId="77777777" w:rsidR="004402D8" w:rsidRDefault="004402D8" w:rsidP="004402D8">
            <w:r>
              <w:rPr>
                <w:rFonts w:hint="eastAsia"/>
              </w:rPr>
              <w:t>业务规则：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16E0153E" w14:textId="77777777" w:rsidR="004402D8" w:rsidRDefault="004402D8" w:rsidP="004402D8">
            <w:r w:rsidRPr="00455EBF">
              <w:rPr>
                <w:rFonts w:hint="eastAsia"/>
              </w:rPr>
              <w:t>超过配送距离的不予展示</w:t>
            </w:r>
          </w:p>
        </w:tc>
      </w:tr>
    </w:tbl>
    <w:p w14:paraId="469CCFC2" w14:textId="77777777" w:rsidR="004402D8" w:rsidRPr="004402D8" w:rsidRDefault="004402D8" w:rsidP="004402D8"/>
    <w:p w14:paraId="08DB1BB9" w14:textId="77777777" w:rsidR="004402D8" w:rsidRDefault="004402D8" w:rsidP="004402D8">
      <w:pPr>
        <w:pStyle w:val="3"/>
      </w:pPr>
      <w:bookmarkStart w:id="31" w:name="_Toc11357847"/>
      <w:r w:rsidRPr="004402D8">
        <w:rPr>
          <w:rFonts w:hint="eastAsia"/>
        </w:rPr>
        <w:t>浏览/加购物车</w:t>
      </w:r>
      <w:r>
        <w:rPr>
          <w:rFonts w:hint="eastAsia"/>
        </w:rPr>
        <w:t>规约</w:t>
      </w:r>
      <w:bookmarkEnd w:id="31"/>
    </w:p>
    <w:tbl>
      <w:tblPr>
        <w:tblW w:w="878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2254"/>
        <w:gridCol w:w="1290"/>
        <w:gridCol w:w="3799"/>
      </w:tblGrid>
      <w:tr w:rsidR="004402D8" w14:paraId="4218E37C" w14:textId="77777777" w:rsidTr="0078556D">
        <w:tc>
          <w:tcPr>
            <w:tcW w:w="1446" w:type="dxa"/>
            <w:shd w:val="clear" w:color="auto" w:fill="auto"/>
          </w:tcPr>
          <w:p w14:paraId="58C33E4E" w14:textId="77777777" w:rsidR="004402D8" w:rsidRDefault="004402D8" w:rsidP="004402D8">
            <w:r>
              <w:rPr>
                <w:rFonts w:hint="eastAsia"/>
              </w:rPr>
              <w:t>用例编号：</w:t>
            </w:r>
          </w:p>
        </w:tc>
        <w:tc>
          <w:tcPr>
            <w:tcW w:w="2254" w:type="dxa"/>
            <w:shd w:val="clear" w:color="auto" w:fill="auto"/>
          </w:tcPr>
          <w:p w14:paraId="553A15B8" w14:textId="149DC39C" w:rsidR="004402D8" w:rsidRDefault="004402D8" w:rsidP="004402D8">
            <w:r>
              <w:rPr>
                <w:rFonts w:hint="eastAsia"/>
              </w:rPr>
              <w:t>UC1</w:t>
            </w:r>
            <w:r w:rsidR="00271C23">
              <w:rPr>
                <w:rFonts w:hint="eastAsia"/>
              </w:rPr>
              <w:t>5</w:t>
            </w:r>
          </w:p>
        </w:tc>
        <w:tc>
          <w:tcPr>
            <w:tcW w:w="1290" w:type="dxa"/>
            <w:shd w:val="clear" w:color="auto" w:fill="auto"/>
          </w:tcPr>
          <w:p w14:paraId="30601673" w14:textId="77777777" w:rsidR="004402D8" w:rsidRDefault="004402D8" w:rsidP="004402D8">
            <w:r>
              <w:rPr>
                <w:rFonts w:hint="eastAsia"/>
              </w:rPr>
              <w:t>用例名称：</w:t>
            </w:r>
          </w:p>
        </w:tc>
        <w:tc>
          <w:tcPr>
            <w:tcW w:w="3799" w:type="dxa"/>
            <w:shd w:val="clear" w:color="auto" w:fill="auto"/>
          </w:tcPr>
          <w:p w14:paraId="714A151D" w14:textId="77777777" w:rsidR="004402D8" w:rsidRDefault="004402D8" w:rsidP="004402D8">
            <w:r>
              <w:rPr>
                <w:rFonts w:hint="eastAsia"/>
              </w:rPr>
              <w:t>浏览/加购物车</w:t>
            </w:r>
          </w:p>
        </w:tc>
      </w:tr>
      <w:tr w:rsidR="004402D8" w14:paraId="5F908BDA" w14:textId="77777777" w:rsidTr="0078556D">
        <w:tc>
          <w:tcPr>
            <w:tcW w:w="1446" w:type="dxa"/>
            <w:shd w:val="clear" w:color="auto" w:fill="auto"/>
          </w:tcPr>
          <w:p w14:paraId="4FDBDFE4" w14:textId="77777777" w:rsidR="004402D8" w:rsidRDefault="004402D8" w:rsidP="004402D8">
            <w:r>
              <w:rPr>
                <w:rFonts w:hint="eastAsia"/>
              </w:rPr>
              <w:t>描述：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4129117C" w14:textId="77777777" w:rsidR="004402D8" w:rsidRPr="00455EBF" w:rsidRDefault="004402D8" w:rsidP="004402D8">
            <w:r>
              <w:rPr>
                <w:rFonts w:hint="eastAsia"/>
              </w:rPr>
              <w:t>普通</w:t>
            </w:r>
            <w:r w:rsidRPr="00455EBF">
              <w:rPr>
                <w:rFonts w:hint="eastAsia"/>
              </w:rPr>
              <w:t>用户进入一家零售店的界面后，系统展示该店铺的基本信息以及商品列表。用户选择需要购买的商品加入购物车。</w:t>
            </w:r>
          </w:p>
        </w:tc>
      </w:tr>
      <w:tr w:rsidR="004402D8" w14:paraId="0C1793A5" w14:textId="77777777" w:rsidTr="0078556D">
        <w:tc>
          <w:tcPr>
            <w:tcW w:w="1446" w:type="dxa"/>
            <w:shd w:val="clear" w:color="auto" w:fill="auto"/>
          </w:tcPr>
          <w:p w14:paraId="475200D0" w14:textId="77777777" w:rsidR="004402D8" w:rsidRDefault="004402D8" w:rsidP="004402D8">
            <w:r>
              <w:rPr>
                <w:rFonts w:hint="eastAsia"/>
              </w:rPr>
              <w:t>执行者：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2FF60481" w14:textId="77777777" w:rsidR="004402D8" w:rsidRDefault="004402D8" w:rsidP="004402D8">
            <w:r>
              <w:rPr>
                <w:rFonts w:hint="eastAsia"/>
              </w:rPr>
              <w:t>普通用户</w:t>
            </w:r>
          </w:p>
        </w:tc>
      </w:tr>
      <w:tr w:rsidR="004402D8" w14:paraId="7D31105B" w14:textId="77777777" w:rsidTr="0078556D">
        <w:tc>
          <w:tcPr>
            <w:tcW w:w="1446" w:type="dxa"/>
            <w:shd w:val="clear" w:color="auto" w:fill="auto"/>
          </w:tcPr>
          <w:p w14:paraId="7F87DF0E" w14:textId="77777777" w:rsidR="004402D8" w:rsidRDefault="004402D8" w:rsidP="004402D8">
            <w:r>
              <w:rPr>
                <w:rFonts w:hint="eastAsia"/>
              </w:rPr>
              <w:t>前置条件：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1A850C2E" w14:textId="77777777" w:rsidR="004402D8" w:rsidRDefault="004402D8" w:rsidP="004402D8">
            <w:r>
              <w:rPr>
                <w:rFonts w:hint="eastAsia"/>
              </w:rPr>
              <w:t>普通用户已登录且已选择店铺</w:t>
            </w:r>
          </w:p>
        </w:tc>
      </w:tr>
      <w:tr w:rsidR="004402D8" w14:paraId="62930C84" w14:textId="77777777" w:rsidTr="0078556D">
        <w:tc>
          <w:tcPr>
            <w:tcW w:w="1446" w:type="dxa"/>
            <w:shd w:val="clear" w:color="auto" w:fill="auto"/>
          </w:tcPr>
          <w:p w14:paraId="5E4D767B" w14:textId="77777777" w:rsidR="004402D8" w:rsidRDefault="004402D8" w:rsidP="004402D8">
            <w:r>
              <w:rPr>
                <w:rFonts w:hint="eastAsia"/>
              </w:rPr>
              <w:t>后置条件：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5CC73D99" w14:textId="77777777" w:rsidR="004402D8" w:rsidRDefault="004402D8" w:rsidP="004402D8">
            <w:r>
              <w:rPr>
                <w:rFonts w:hint="eastAsia"/>
              </w:rPr>
              <w:t>商品信息加进购物车</w:t>
            </w:r>
          </w:p>
        </w:tc>
      </w:tr>
      <w:tr w:rsidR="004402D8" w14:paraId="6B27DAE7" w14:textId="77777777" w:rsidTr="0078556D">
        <w:tc>
          <w:tcPr>
            <w:tcW w:w="1446" w:type="dxa"/>
            <w:shd w:val="clear" w:color="auto" w:fill="auto"/>
          </w:tcPr>
          <w:p w14:paraId="3E542069" w14:textId="77777777" w:rsidR="004402D8" w:rsidRDefault="004402D8" w:rsidP="004402D8">
            <w:r>
              <w:rPr>
                <w:rFonts w:hint="eastAsia"/>
              </w:rPr>
              <w:t>基本流：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3C6C2AAC" w14:textId="77777777" w:rsidR="004402D8" w:rsidRDefault="004402D8" w:rsidP="004402D8">
            <w:pPr>
              <w:pStyle w:val="af1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浏览并选择商品</w:t>
            </w:r>
          </w:p>
          <w:p w14:paraId="1CADC9C0" w14:textId="77777777" w:rsidR="004402D8" w:rsidRDefault="004402D8" w:rsidP="004402D8">
            <w:pPr>
              <w:pStyle w:val="af1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选择商品数量</w:t>
            </w:r>
          </w:p>
          <w:p w14:paraId="5221863E" w14:textId="77777777" w:rsidR="004402D8" w:rsidRDefault="004402D8" w:rsidP="004402D8">
            <w:pPr>
              <w:pStyle w:val="af1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商品加入购物车</w:t>
            </w:r>
          </w:p>
        </w:tc>
      </w:tr>
      <w:tr w:rsidR="004402D8" w14:paraId="473D3F8F" w14:textId="77777777" w:rsidTr="0078556D">
        <w:tc>
          <w:tcPr>
            <w:tcW w:w="1446" w:type="dxa"/>
            <w:shd w:val="clear" w:color="auto" w:fill="auto"/>
          </w:tcPr>
          <w:p w14:paraId="7305BCB6" w14:textId="77777777" w:rsidR="004402D8" w:rsidRDefault="004402D8" w:rsidP="004402D8">
            <w:r>
              <w:rPr>
                <w:rFonts w:hint="eastAsia"/>
              </w:rPr>
              <w:t>备选流：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3E25886E" w14:textId="77777777" w:rsidR="004402D8" w:rsidRDefault="004402D8" w:rsidP="004402D8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用户退出该店铺，返回店铺界面</w:t>
            </w:r>
          </w:p>
          <w:p w14:paraId="40EFB69B" w14:textId="77777777" w:rsidR="004402D8" w:rsidRPr="00F726D4" w:rsidRDefault="004402D8" w:rsidP="004402D8">
            <w:r>
              <w:rPr>
                <w:rFonts w:hint="eastAsia"/>
              </w:rPr>
              <w:t>2a.</w:t>
            </w:r>
            <w:r>
              <w:t xml:space="preserve"> </w:t>
            </w:r>
            <w:r>
              <w:rPr>
                <w:rFonts w:hint="eastAsia"/>
              </w:rPr>
              <w:t>商品库存不足，显示库存不足</w:t>
            </w:r>
          </w:p>
        </w:tc>
      </w:tr>
      <w:tr w:rsidR="004402D8" w14:paraId="753AFAA2" w14:textId="77777777" w:rsidTr="0078556D">
        <w:tc>
          <w:tcPr>
            <w:tcW w:w="1446" w:type="dxa"/>
            <w:shd w:val="clear" w:color="auto" w:fill="auto"/>
          </w:tcPr>
          <w:p w14:paraId="13BC3655" w14:textId="77777777" w:rsidR="004402D8" w:rsidRDefault="004402D8" w:rsidP="004402D8">
            <w:r>
              <w:rPr>
                <w:rFonts w:hint="eastAsia"/>
              </w:rPr>
              <w:t>扩展点：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367D0524" w14:textId="77777777" w:rsidR="004402D8" w:rsidRDefault="004402D8" w:rsidP="004402D8">
            <w:pPr>
              <w:pStyle w:val="af1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可以在购物车进行商品数量的更改</w:t>
            </w:r>
          </w:p>
        </w:tc>
      </w:tr>
      <w:tr w:rsidR="004402D8" w14:paraId="3ED1E96C" w14:textId="77777777" w:rsidTr="0078556D">
        <w:tc>
          <w:tcPr>
            <w:tcW w:w="1446" w:type="dxa"/>
            <w:shd w:val="clear" w:color="auto" w:fill="auto"/>
          </w:tcPr>
          <w:p w14:paraId="72AE20C5" w14:textId="77777777" w:rsidR="004402D8" w:rsidRDefault="004402D8" w:rsidP="004402D8">
            <w:r>
              <w:rPr>
                <w:rFonts w:hint="eastAsia"/>
              </w:rPr>
              <w:t>非功能需求：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1D2C1297" w14:textId="77777777" w:rsidR="004402D8" w:rsidRDefault="004402D8" w:rsidP="004402D8">
            <w:r>
              <w:rPr>
                <w:rFonts w:hint="eastAsia"/>
              </w:rPr>
              <w:t>添加商品后3s内应成功加入购物车</w:t>
            </w:r>
          </w:p>
        </w:tc>
      </w:tr>
      <w:tr w:rsidR="004402D8" w14:paraId="2A265945" w14:textId="77777777" w:rsidTr="0078556D">
        <w:tc>
          <w:tcPr>
            <w:tcW w:w="1446" w:type="dxa"/>
            <w:shd w:val="clear" w:color="auto" w:fill="auto"/>
          </w:tcPr>
          <w:p w14:paraId="15F4A16A" w14:textId="77777777" w:rsidR="004402D8" w:rsidRDefault="004402D8" w:rsidP="004402D8">
            <w:r>
              <w:rPr>
                <w:rFonts w:hint="eastAsia"/>
              </w:rPr>
              <w:t>业务规则：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64E1166E" w14:textId="77777777" w:rsidR="004402D8" w:rsidRDefault="004402D8" w:rsidP="004402D8">
            <w:r>
              <w:rPr>
                <w:rFonts w:hint="eastAsia"/>
              </w:rPr>
              <w:t>商品购买数量不应超过库存</w:t>
            </w:r>
          </w:p>
        </w:tc>
      </w:tr>
    </w:tbl>
    <w:p w14:paraId="1C3B87B5" w14:textId="77777777" w:rsidR="004402D8" w:rsidRPr="004402D8" w:rsidRDefault="004402D8" w:rsidP="004402D8"/>
    <w:p w14:paraId="32D1E3DA" w14:textId="77777777" w:rsidR="004402D8" w:rsidRDefault="004402D8" w:rsidP="004402D8">
      <w:pPr>
        <w:pStyle w:val="3"/>
      </w:pPr>
      <w:bookmarkStart w:id="32" w:name="_Toc11357848"/>
      <w:r w:rsidRPr="004402D8">
        <w:rPr>
          <w:rFonts w:hint="eastAsia"/>
        </w:rPr>
        <w:lastRenderedPageBreak/>
        <w:t>下单商品并支付</w:t>
      </w:r>
      <w:r>
        <w:rPr>
          <w:rFonts w:hint="eastAsia"/>
        </w:rPr>
        <w:t>规约</w:t>
      </w:r>
      <w:bookmarkEnd w:id="32"/>
    </w:p>
    <w:tbl>
      <w:tblPr>
        <w:tblW w:w="878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2254"/>
        <w:gridCol w:w="1290"/>
        <w:gridCol w:w="3799"/>
      </w:tblGrid>
      <w:tr w:rsidR="004402D8" w14:paraId="45EC7F7B" w14:textId="77777777" w:rsidTr="0078556D">
        <w:tc>
          <w:tcPr>
            <w:tcW w:w="1446" w:type="dxa"/>
            <w:shd w:val="clear" w:color="auto" w:fill="auto"/>
          </w:tcPr>
          <w:p w14:paraId="391EE568" w14:textId="77777777" w:rsidR="004402D8" w:rsidRDefault="004402D8" w:rsidP="004402D8">
            <w:r>
              <w:rPr>
                <w:rFonts w:hint="eastAsia"/>
              </w:rPr>
              <w:t>用例编号：</w:t>
            </w:r>
          </w:p>
        </w:tc>
        <w:tc>
          <w:tcPr>
            <w:tcW w:w="2254" w:type="dxa"/>
            <w:shd w:val="clear" w:color="auto" w:fill="auto"/>
          </w:tcPr>
          <w:p w14:paraId="71539DFF" w14:textId="7B3F5CD7" w:rsidR="004402D8" w:rsidRDefault="004402D8" w:rsidP="004402D8">
            <w:r>
              <w:rPr>
                <w:rFonts w:hint="eastAsia"/>
              </w:rPr>
              <w:t>UC1</w:t>
            </w:r>
            <w:r w:rsidR="00271C23">
              <w:rPr>
                <w:rFonts w:hint="eastAsia"/>
              </w:rPr>
              <w:t>6</w:t>
            </w:r>
          </w:p>
        </w:tc>
        <w:tc>
          <w:tcPr>
            <w:tcW w:w="1290" w:type="dxa"/>
            <w:shd w:val="clear" w:color="auto" w:fill="auto"/>
          </w:tcPr>
          <w:p w14:paraId="2FE129F6" w14:textId="77777777" w:rsidR="004402D8" w:rsidRDefault="004402D8" w:rsidP="004402D8">
            <w:r>
              <w:rPr>
                <w:rFonts w:hint="eastAsia"/>
              </w:rPr>
              <w:t>用例名称：</w:t>
            </w:r>
          </w:p>
        </w:tc>
        <w:tc>
          <w:tcPr>
            <w:tcW w:w="3799" w:type="dxa"/>
            <w:shd w:val="clear" w:color="auto" w:fill="auto"/>
          </w:tcPr>
          <w:p w14:paraId="6C13929D" w14:textId="77777777" w:rsidR="004402D8" w:rsidRDefault="004402D8" w:rsidP="004402D8">
            <w:r>
              <w:rPr>
                <w:rFonts w:hint="eastAsia"/>
              </w:rPr>
              <w:t>下单商品并支付</w:t>
            </w:r>
          </w:p>
        </w:tc>
      </w:tr>
      <w:tr w:rsidR="004402D8" w14:paraId="65714D84" w14:textId="77777777" w:rsidTr="0078556D">
        <w:tc>
          <w:tcPr>
            <w:tcW w:w="1446" w:type="dxa"/>
            <w:shd w:val="clear" w:color="auto" w:fill="auto"/>
          </w:tcPr>
          <w:p w14:paraId="1CE361A2" w14:textId="77777777" w:rsidR="004402D8" w:rsidRDefault="004402D8" w:rsidP="004402D8">
            <w:r>
              <w:rPr>
                <w:rFonts w:hint="eastAsia"/>
              </w:rPr>
              <w:t>描述：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5A25566C" w14:textId="77777777" w:rsidR="004402D8" w:rsidRDefault="004402D8" w:rsidP="004402D8">
            <w:r>
              <w:rPr>
                <w:rFonts w:hint="eastAsia"/>
              </w:rPr>
              <w:t>普通</w:t>
            </w:r>
            <w:r>
              <w:t>用户进入购物车，</w:t>
            </w:r>
            <w:r>
              <w:rPr>
                <w:rFonts w:hint="eastAsia"/>
              </w:rPr>
              <w:t>选择</w:t>
            </w:r>
            <w:r>
              <w:t>下单，通过</w:t>
            </w:r>
            <w:proofErr w:type="gramStart"/>
            <w:r>
              <w:t>微信</w:t>
            </w:r>
            <w:r>
              <w:rPr>
                <w:rFonts w:hint="eastAsia"/>
              </w:rPr>
              <w:t>支付</w:t>
            </w:r>
            <w:proofErr w:type="gramEnd"/>
            <w:r>
              <w:t>进行付款。</w:t>
            </w:r>
          </w:p>
        </w:tc>
      </w:tr>
      <w:tr w:rsidR="004402D8" w14:paraId="65366868" w14:textId="77777777" w:rsidTr="0078556D">
        <w:tc>
          <w:tcPr>
            <w:tcW w:w="1446" w:type="dxa"/>
            <w:shd w:val="clear" w:color="auto" w:fill="auto"/>
          </w:tcPr>
          <w:p w14:paraId="46B7AA74" w14:textId="77777777" w:rsidR="004402D8" w:rsidRDefault="004402D8" w:rsidP="004402D8">
            <w:r>
              <w:rPr>
                <w:rFonts w:hint="eastAsia"/>
              </w:rPr>
              <w:t>执行者：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0F12F464" w14:textId="77777777" w:rsidR="004402D8" w:rsidRDefault="004402D8" w:rsidP="004402D8">
            <w:r>
              <w:rPr>
                <w:rFonts w:hint="eastAsia"/>
              </w:rPr>
              <w:t>普通用户</w:t>
            </w:r>
          </w:p>
        </w:tc>
      </w:tr>
      <w:tr w:rsidR="004402D8" w14:paraId="0779F663" w14:textId="77777777" w:rsidTr="0078556D">
        <w:tc>
          <w:tcPr>
            <w:tcW w:w="1446" w:type="dxa"/>
            <w:shd w:val="clear" w:color="auto" w:fill="auto"/>
          </w:tcPr>
          <w:p w14:paraId="735053F1" w14:textId="77777777" w:rsidR="004402D8" w:rsidRDefault="004402D8" w:rsidP="004402D8">
            <w:r>
              <w:rPr>
                <w:rFonts w:hint="eastAsia"/>
              </w:rPr>
              <w:t>前置条件：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6BB12F8C" w14:textId="77777777" w:rsidR="004402D8" w:rsidRDefault="004402D8" w:rsidP="004402D8">
            <w:r>
              <w:rPr>
                <w:rFonts w:hint="eastAsia"/>
              </w:rPr>
              <w:t>普通用户已登录且购物车有物品</w:t>
            </w:r>
          </w:p>
        </w:tc>
      </w:tr>
      <w:tr w:rsidR="004402D8" w14:paraId="09CF6BE2" w14:textId="77777777" w:rsidTr="0078556D">
        <w:tc>
          <w:tcPr>
            <w:tcW w:w="1446" w:type="dxa"/>
            <w:shd w:val="clear" w:color="auto" w:fill="auto"/>
          </w:tcPr>
          <w:p w14:paraId="6CEDF66C" w14:textId="77777777" w:rsidR="004402D8" w:rsidRDefault="004402D8" w:rsidP="004402D8">
            <w:r>
              <w:rPr>
                <w:rFonts w:hint="eastAsia"/>
              </w:rPr>
              <w:t>后置条件：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001391DD" w14:textId="77777777" w:rsidR="004402D8" w:rsidRDefault="004402D8" w:rsidP="004402D8">
            <w:r>
              <w:rPr>
                <w:rFonts w:hint="eastAsia"/>
              </w:rPr>
              <w:t>生成订单</w:t>
            </w:r>
          </w:p>
        </w:tc>
      </w:tr>
      <w:tr w:rsidR="004402D8" w14:paraId="747AF95E" w14:textId="77777777" w:rsidTr="0078556D">
        <w:tc>
          <w:tcPr>
            <w:tcW w:w="1446" w:type="dxa"/>
            <w:shd w:val="clear" w:color="auto" w:fill="auto"/>
          </w:tcPr>
          <w:p w14:paraId="756A711A" w14:textId="77777777" w:rsidR="004402D8" w:rsidRDefault="004402D8" w:rsidP="004402D8">
            <w:r>
              <w:rPr>
                <w:rFonts w:hint="eastAsia"/>
              </w:rPr>
              <w:t>基本流：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0F81DC31" w14:textId="77777777" w:rsidR="004402D8" w:rsidRDefault="004402D8" w:rsidP="004402D8">
            <w:pPr>
              <w:pStyle w:val="af1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用户确认订单</w:t>
            </w:r>
          </w:p>
          <w:p w14:paraId="03E8FAE1" w14:textId="77777777" w:rsidR="004402D8" w:rsidRDefault="004402D8" w:rsidP="004402D8">
            <w:pPr>
              <w:pStyle w:val="af1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用户支付订单</w:t>
            </w:r>
          </w:p>
          <w:p w14:paraId="1BED2A42" w14:textId="77777777" w:rsidR="004402D8" w:rsidRDefault="004402D8" w:rsidP="004402D8">
            <w:pPr>
              <w:pStyle w:val="af1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订单完成</w:t>
            </w:r>
          </w:p>
        </w:tc>
      </w:tr>
      <w:tr w:rsidR="004402D8" w14:paraId="3E0F913F" w14:textId="77777777" w:rsidTr="0078556D">
        <w:tc>
          <w:tcPr>
            <w:tcW w:w="1446" w:type="dxa"/>
            <w:shd w:val="clear" w:color="auto" w:fill="auto"/>
          </w:tcPr>
          <w:p w14:paraId="2CBD91B9" w14:textId="77777777" w:rsidR="004402D8" w:rsidRDefault="004402D8" w:rsidP="004402D8">
            <w:r>
              <w:rPr>
                <w:rFonts w:hint="eastAsia"/>
              </w:rPr>
              <w:t>备选流：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7F8C225F" w14:textId="77777777" w:rsidR="004402D8" w:rsidRPr="00F726D4" w:rsidRDefault="004402D8" w:rsidP="004402D8">
            <w:r>
              <w:rPr>
                <w:rFonts w:hint="eastAsia"/>
              </w:rPr>
              <w:t>2</w:t>
            </w:r>
            <w:r>
              <w:t xml:space="preserve">a. </w:t>
            </w:r>
            <w:r>
              <w:rPr>
                <w:rFonts w:hint="eastAsia"/>
              </w:rPr>
              <w:t>用户10分钟未支付，则订单取消</w:t>
            </w:r>
          </w:p>
        </w:tc>
      </w:tr>
      <w:tr w:rsidR="004402D8" w14:paraId="72D91A4D" w14:textId="77777777" w:rsidTr="0078556D">
        <w:tc>
          <w:tcPr>
            <w:tcW w:w="1446" w:type="dxa"/>
            <w:shd w:val="clear" w:color="auto" w:fill="auto"/>
          </w:tcPr>
          <w:p w14:paraId="7643E5BD" w14:textId="77777777" w:rsidR="004402D8" w:rsidRDefault="004402D8" w:rsidP="004402D8">
            <w:r>
              <w:rPr>
                <w:rFonts w:hint="eastAsia"/>
              </w:rPr>
              <w:t>扩展点：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25D18B48" w14:textId="77777777" w:rsidR="004402D8" w:rsidRDefault="004402D8" w:rsidP="004402D8">
            <w:pPr>
              <w:pStyle w:val="af1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商品支付可以支持</w:t>
            </w:r>
            <w:proofErr w:type="gramStart"/>
            <w:r>
              <w:rPr>
                <w:rFonts w:hint="eastAsia"/>
              </w:rPr>
              <w:t>微信支付</w:t>
            </w:r>
            <w:proofErr w:type="gramEnd"/>
          </w:p>
        </w:tc>
      </w:tr>
      <w:tr w:rsidR="004402D8" w14:paraId="05608ACE" w14:textId="77777777" w:rsidTr="0078556D">
        <w:tc>
          <w:tcPr>
            <w:tcW w:w="1446" w:type="dxa"/>
            <w:shd w:val="clear" w:color="auto" w:fill="auto"/>
          </w:tcPr>
          <w:p w14:paraId="0DD2F150" w14:textId="77777777" w:rsidR="004402D8" w:rsidRDefault="004402D8" w:rsidP="004402D8">
            <w:r>
              <w:rPr>
                <w:rFonts w:hint="eastAsia"/>
              </w:rPr>
              <w:t>非功能需求：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70804EEB" w14:textId="77777777" w:rsidR="004402D8" w:rsidRDefault="004402D8" w:rsidP="004402D8">
            <w:r>
              <w:rPr>
                <w:rFonts w:hint="eastAsia"/>
              </w:rPr>
              <w:t>支付后应在5s内响应</w:t>
            </w:r>
          </w:p>
        </w:tc>
      </w:tr>
      <w:tr w:rsidR="004402D8" w14:paraId="565913C0" w14:textId="77777777" w:rsidTr="0078556D">
        <w:tc>
          <w:tcPr>
            <w:tcW w:w="1446" w:type="dxa"/>
            <w:shd w:val="clear" w:color="auto" w:fill="auto"/>
          </w:tcPr>
          <w:p w14:paraId="63B9B702" w14:textId="77777777" w:rsidR="004402D8" w:rsidRDefault="004402D8" w:rsidP="004402D8">
            <w:r>
              <w:rPr>
                <w:rFonts w:hint="eastAsia"/>
              </w:rPr>
              <w:t>业务规则：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66AEAE14" w14:textId="77777777" w:rsidR="004402D8" w:rsidRDefault="004402D8" w:rsidP="004402D8">
            <w:r>
              <w:rPr>
                <w:rFonts w:hint="eastAsia"/>
              </w:rPr>
              <w:t>商家接受订单后订单成功生成</w:t>
            </w:r>
          </w:p>
        </w:tc>
      </w:tr>
    </w:tbl>
    <w:p w14:paraId="32578877" w14:textId="77777777" w:rsidR="004402D8" w:rsidRPr="004402D8" w:rsidRDefault="004402D8" w:rsidP="004402D8"/>
    <w:p w14:paraId="631AFD4B" w14:textId="77777777" w:rsidR="004402D8" w:rsidRDefault="004402D8" w:rsidP="004402D8">
      <w:pPr>
        <w:pStyle w:val="3"/>
      </w:pPr>
      <w:bookmarkStart w:id="33" w:name="_Toc11357849"/>
      <w:r w:rsidRPr="004402D8">
        <w:rPr>
          <w:rFonts w:hint="eastAsia"/>
        </w:rPr>
        <w:t>查看配送状态</w:t>
      </w:r>
      <w:r>
        <w:rPr>
          <w:rFonts w:hint="eastAsia"/>
        </w:rPr>
        <w:t>规约</w:t>
      </w:r>
      <w:bookmarkEnd w:id="33"/>
    </w:p>
    <w:tbl>
      <w:tblPr>
        <w:tblW w:w="878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2254"/>
        <w:gridCol w:w="1290"/>
        <w:gridCol w:w="3799"/>
      </w:tblGrid>
      <w:tr w:rsidR="004402D8" w14:paraId="7933A0DA" w14:textId="77777777" w:rsidTr="0078556D">
        <w:tc>
          <w:tcPr>
            <w:tcW w:w="1446" w:type="dxa"/>
            <w:shd w:val="clear" w:color="auto" w:fill="auto"/>
          </w:tcPr>
          <w:p w14:paraId="1D740BB4" w14:textId="77777777" w:rsidR="004402D8" w:rsidRDefault="004402D8" w:rsidP="004402D8">
            <w:r>
              <w:rPr>
                <w:rFonts w:hint="eastAsia"/>
              </w:rPr>
              <w:t>用例编号：</w:t>
            </w:r>
          </w:p>
        </w:tc>
        <w:tc>
          <w:tcPr>
            <w:tcW w:w="2254" w:type="dxa"/>
            <w:shd w:val="clear" w:color="auto" w:fill="auto"/>
          </w:tcPr>
          <w:p w14:paraId="07F1A99F" w14:textId="5EF1AE59" w:rsidR="004402D8" w:rsidRDefault="004402D8" w:rsidP="004402D8">
            <w:r>
              <w:rPr>
                <w:rFonts w:hint="eastAsia"/>
              </w:rPr>
              <w:t>UC1</w:t>
            </w:r>
            <w:r w:rsidR="00271C23">
              <w:rPr>
                <w:rFonts w:hint="eastAsia"/>
              </w:rPr>
              <w:t>7</w:t>
            </w:r>
          </w:p>
        </w:tc>
        <w:tc>
          <w:tcPr>
            <w:tcW w:w="1290" w:type="dxa"/>
            <w:shd w:val="clear" w:color="auto" w:fill="auto"/>
          </w:tcPr>
          <w:p w14:paraId="5D04F933" w14:textId="77777777" w:rsidR="004402D8" w:rsidRDefault="004402D8" w:rsidP="004402D8">
            <w:r>
              <w:rPr>
                <w:rFonts w:hint="eastAsia"/>
              </w:rPr>
              <w:t>用例名称：</w:t>
            </w:r>
          </w:p>
        </w:tc>
        <w:tc>
          <w:tcPr>
            <w:tcW w:w="3799" w:type="dxa"/>
            <w:shd w:val="clear" w:color="auto" w:fill="auto"/>
          </w:tcPr>
          <w:p w14:paraId="22D8FB76" w14:textId="77777777" w:rsidR="004402D8" w:rsidRDefault="004402D8" w:rsidP="004402D8">
            <w:r>
              <w:rPr>
                <w:rFonts w:hint="eastAsia"/>
              </w:rPr>
              <w:t>查看配送状态</w:t>
            </w:r>
          </w:p>
        </w:tc>
      </w:tr>
      <w:tr w:rsidR="004402D8" w14:paraId="13FB8C2A" w14:textId="77777777" w:rsidTr="0078556D">
        <w:tc>
          <w:tcPr>
            <w:tcW w:w="1446" w:type="dxa"/>
            <w:shd w:val="clear" w:color="auto" w:fill="auto"/>
          </w:tcPr>
          <w:p w14:paraId="4CAEB3DF" w14:textId="77777777" w:rsidR="004402D8" w:rsidRDefault="004402D8" w:rsidP="004402D8">
            <w:r>
              <w:rPr>
                <w:rFonts w:hint="eastAsia"/>
              </w:rPr>
              <w:t>描述：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65374268" w14:textId="77777777" w:rsidR="004402D8" w:rsidRDefault="004402D8" w:rsidP="004402D8">
            <w:r>
              <w:rPr>
                <w:rFonts w:ascii="Arial" w:hAnsi="Arial" w:cs="Arial" w:hint="eastAsia"/>
                <w:szCs w:val="21"/>
              </w:rPr>
              <w:t>普通</w:t>
            </w:r>
            <w:r>
              <w:rPr>
                <w:rFonts w:ascii="Arial" w:hAnsi="Arial" w:cs="Arial"/>
                <w:szCs w:val="21"/>
              </w:rPr>
              <w:t>用户下单之后，</w:t>
            </w:r>
            <w:r>
              <w:rPr>
                <w:rFonts w:ascii="Arial" w:hAnsi="Arial" w:cs="Arial" w:hint="eastAsia"/>
                <w:szCs w:val="21"/>
              </w:rPr>
              <w:t>可以</w:t>
            </w:r>
            <w:r>
              <w:rPr>
                <w:rFonts w:ascii="Arial" w:hAnsi="Arial" w:cs="Arial"/>
                <w:szCs w:val="21"/>
              </w:rPr>
              <w:t>实</w:t>
            </w:r>
            <w:r>
              <w:rPr>
                <w:rFonts w:ascii="Arial" w:hAnsi="Arial" w:cs="Arial" w:hint="eastAsia"/>
                <w:szCs w:val="21"/>
              </w:rPr>
              <w:t>时</w:t>
            </w:r>
            <w:r>
              <w:rPr>
                <w:rFonts w:ascii="Arial" w:hAnsi="Arial" w:cs="Arial"/>
                <w:szCs w:val="21"/>
              </w:rPr>
              <w:t>查看订单的配送状态（</w:t>
            </w:r>
            <w:r>
              <w:rPr>
                <w:rFonts w:ascii="Arial" w:hAnsi="Arial" w:cs="Arial" w:hint="eastAsia"/>
                <w:szCs w:val="21"/>
              </w:rPr>
              <w:t>已接单</w:t>
            </w:r>
            <w:r>
              <w:rPr>
                <w:rFonts w:ascii="Arial" w:hAnsi="Arial" w:cs="Arial"/>
                <w:szCs w:val="21"/>
              </w:rPr>
              <w:t>、</w:t>
            </w:r>
            <w:r>
              <w:rPr>
                <w:rFonts w:ascii="Arial" w:hAnsi="Arial" w:cs="Arial" w:hint="eastAsia"/>
                <w:szCs w:val="21"/>
              </w:rPr>
              <w:t>配送</w:t>
            </w:r>
            <w:r>
              <w:rPr>
                <w:rFonts w:ascii="Arial" w:hAnsi="Arial" w:cs="Arial"/>
                <w:szCs w:val="21"/>
              </w:rPr>
              <w:t>中、</w:t>
            </w:r>
            <w:r>
              <w:rPr>
                <w:rFonts w:ascii="Arial" w:hAnsi="Arial" w:cs="Arial" w:hint="eastAsia"/>
                <w:szCs w:val="21"/>
              </w:rPr>
              <w:t>已送达）</w:t>
            </w:r>
          </w:p>
        </w:tc>
      </w:tr>
      <w:tr w:rsidR="004402D8" w14:paraId="1713F12F" w14:textId="77777777" w:rsidTr="0078556D">
        <w:tc>
          <w:tcPr>
            <w:tcW w:w="1446" w:type="dxa"/>
            <w:shd w:val="clear" w:color="auto" w:fill="auto"/>
          </w:tcPr>
          <w:p w14:paraId="343CEED1" w14:textId="77777777" w:rsidR="004402D8" w:rsidRDefault="004402D8" w:rsidP="004402D8">
            <w:r>
              <w:rPr>
                <w:rFonts w:hint="eastAsia"/>
              </w:rPr>
              <w:t>执行者：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20A28D50" w14:textId="77777777" w:rsidR="004402D8" w:rsidRDefault="004402D8" w:rsidP="004402D8">
            <w:r>
              <w:rPr>
                <w:rFonts w:hint="eastAsia"/>
              </w:rPr>
              <w:t>普通用户</w:t>
            </w:r>
          </w:p>
        </w:tc>
      </w:tr>
      <w:tr w:rsidR="004402D8" w14:paraId="1D2A900E" w14:textId="77777777" w:rsidTr="0078556D">
        <w:tc>
          <w:tcPr>
            <w:tcW w:w="1446" w:type="dxa"/>
            <w:shd w:val="clear" w:color="auto" w:fill="auto"/>
          </w:tcPr>
          <w:p w14:paraId="7318579C" w14:textId="77777777" w:rsidR="004402D8" w:rsidRDefault="004402D8" w:rsidP="004402D8">
            <w:r>
              <w:rPr>
                <w:rFonts w:hint="eastAsia"/>
              </w:rPr>
              <w:t>前置条件：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07E5FD14" w14:textId="77777777" w:rsidR="004402D8" w:rsidRDefault="004402D8" w:rsidP="004402D8">
            <w:r>
              <w:rPr>
                <w:rFonts w:hint="eastAsia"/>
              </w:rPr>
              <w:t>普通用户已登录且下单完成</w:t>
            </w:r>
          </w:p>
        </w:tc>
      </w:tr>
      <w:tr w:rsidR="004402D8" w14:paraId="74C7D6AD" w14:textId="77777777" w:rsidTr="0078556D">
        <w:tc>
          <w:tcPr>
            <w:tcW w:w="1446" w:type="dxa"/>
            <w:shd w:val="clear" w:color="auto" w:fill="auto"/>
          </w:tcPr>
          <w:p w14:paraId="04E52DE0" w14:textId="77777777" w:rsidR="004402D8" w:rsidRDefault="004402D8" w:rsidP="004402D8">
            <w:r>
              <w:rPr>
                <w:rFonts w:hint="eastAsia"/>
              </w:rPr>
              <w:t>后置条件：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671D941C" w14:textId="77777777" w:rsidR="004402D8" w:rsidRDefault="004402D8" w:rsidP="004402D8">
            <w:r>
              <w:rPr>
                <w:rFonts w:hint="eastAsia"/>
              </w:rPr>
              <w:t>无</w:t>
            </w:r>
          </w:p>
        </w:tc>
      </w:tr>
      <w:tr w:rsidR="004402D8" w14:paraId="62379FE0" w14:textId="77777777" w:rsidTr="0078556D">
        <w:tc>
          <w:tcPr>
            <w:tcW w:w="1446" w:type="dxa"/>
            <w:shd w:val="clear" w:color="auto" w:fill="auto"/>
          </w:tcPr>
          <w:p w14:paraId="3183A941" w14:textId="77777777" w:rsidR="004402D8" w:rsidRDefault="004402D8" w:rsidP="004402D8">
            <w:r>
              <w:rPr>
                <w:rFonts w:hint="eastAsia"/>
              </w:rPr>
              <w:t>基本流：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2300E693" w14:textId="77777777" w:rsidR="004402D8" w:rsidRDefault="004402D8" w:rsidP="004402D8">
            <w:pPr>
              <w:pStyle w:val="af1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用户在订单页面点击查看配送状态</w:t>
            </w:r>
          </w:p>
          <w:p w14:paraId="749A6593" w14:textId="77777777" w:rsidR="004402D8" w:rsidRDefault="004402D8" w:rsidP="004402D8">
            <w:pPr>
              <w:pStyle w:val="af1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显示配送状态</w:t>
            </w:r>
          </w:p>
        </w:tc>
      </w:tr>
      <w:tr w:rsidR="004402D8" w14:paraId="6324F59A" w14:textId="77777777" w:rsidTr="0078556D">
        <w:tc>
          <w:tcPr>
            <w:tcW w:w="1446" w:type="dxa"/>
            <w:shd w:val="clear" w:color="auto" w:fill="auto"/>
          </w:tcPr>
          <w:p w14:paraId="0AFD4EBD" w14:textId="77777777" w:rsidR="004402D8" w:rsidRDefault="004402D8" w:rsidP="004402D8">
            <w:r>
              <w:rPr>
                <w:rFonts w:hint="eastAsia"/>
              </w:rPr>
              <w:t>备选流：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32C24D87" w14:textId="77777777" w:rsidR="004402D8" w:rsidRPr="00F726D4" w:rsidRDefault="004402D8" w:rsidP="004402D8">
            <w:r>
              <w:rPr>
                <w:rFonts w:hint="eastAsia"/>
              </w:rPr>
              <w:t>无</w:t>
            </w:r>
          </w:p>
        </w:tc>
      </w:tr>
      <w:tr w:rsidR="004402D8" w14:paraId="156F8F52" w14:textId="77777777" w:rsidTr="0078556D">
        <w:tc>
          <w:tcPr>
            <w:tcW w:w="1446" w:type="dxa"/>
            <w:shd w:val="clear" w:color="auto" w:fill="auto"/>
          </w:tcPr>
          <w:p w14:paraId="1BEF12AD" w14:textId="77777777" w:rsidR="004402D8" w:rsidRDefault="004402D8" w:rsidP="004402D8">
            <w:r>
              <w:rPr>
                <w:rFonts w:hint="eastAsia"/>
              </w:rPr>
              <w:t>扩展点：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3DAC48BF" w14:textId="77777777" w:rsidR="004402D8" w:rsidRDefault="004402D8" w:rsidP="004402D8">
            <w:r>
              <w:rPr>
                <w:rFonts w:hint="eastAsia"/>
              </w:rPr>
              <w:t>无</w:t>
            </w:r>
          </w:p>
        </w:tc>
      </w:tr>
      <w:tr w:rsidR="004402D8" w14:paraId="7DDFD16B" w14:textId="77777777" w:rsidTr="0078556D">
        <w:tc>
          <w:tcPr>
            <w:tcW w:w="1446" w:type="dxa"/>
            <w:shd w:val="clear" w:color="auto" w:fill="auto"/>
          </w:tcPr>
          <w:p w14:paraId="73D9FEA6" w14:textId="77777777" w:rsidR="004402D8" w:rsidRDefault="004402D8" w:rsidP="004402D8">
            <w:r>
              <w:rPr>
                <w:rFonts w:hint="eastAsia"/>
              </w:rPr>
              <w:t>非功能需求：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0D0B198C" w14:textId="77777777" w:rsidR="004402D8" w:rsidRDefault="004402D8" w:rsidP="004402D8">
            <w:r>
              <w:rPr>
                <w:rFonts w:hint="eastAsia"/>
              </w:rPr>
              <w:t>无</w:t>
            </w:r>
          </w:p>
        </w:tc>
      </w:tr>
      <w:tr w:rsidR="004402D8" w14:paraId="1019E225" w14:textId="77777777" w:rsidTr="0078556D">
        <w:tc>
          <w:tcPr>
            <w:tcW w:w="1446" w:type="dxa"/>
            <w:shd w:val="clear" w:color="auto" w:fill="auto"/>
          </w:tcPr>
          <w:p w14:paraId="0E71F39B" w14:textId="77777777" w:rsidR="004402D8" w:rsidRDefault="004402D8" w:rsidP="004402D8">
            <w:r>
              <w:rPr>
                <w:rFonts w:hint="eastAsia"/>
              </w:rPr>
              <w:t>业务规则：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449B2CFE" w14:textId="77777777" w:rsidR="004402D8" w:rsidRDefault="004402D8" w:rsidP="004402D8">
            <w:r>
              <w:rPr>
                <w:rFonts w:hint="eastAsia"/>
              </w:rPr>
              <w:t>无</w:t>
            </w:r>
          </w:p>
        </w:tc>
      </w:tr>
    </w:tbl>
    <w:p w14:paraId="4C055F10" w14:textId="77777777" w:rsidR="004402D8" w:rsidRPr="004402D8" w:rsidRDefault="004402D8" w:rsidP="004402D8"/>
    <w:p w14:paraId="051CB671" w14:textId="77777777" w:rsidR="004402D8" w:rsidRDefault="004402D8" w:rsidP="004402D8">
      <w:pPr>
        <w:pStyle w:val="3"/>
      </w:pPr>
      <w:bookmarkStart w:id="34" w:name="_Toc11357850"/>
      <w:r w:rsidRPr="004402D8">
        <w:rPr>
          <w:rFonts w:hint="eastAsia"/>
        </w:rPr>
        <w:t>评价商品</w:t>
      </w:r>
      <w:r>
        <w:rPr>
          <w:rFonts w:hint="eastAsia"/>
        </w:rPr>
        <w:t>规约</w:t>
      </w:r>
      <w:bookmarkEnd w:id="34"/>
    </w:p>
    <w:tbl>
      <w:tblPr>
        <w:tblW w:w="878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2254"/>
        <w:gridCol w:w="1290"/>
        <w:gridCol w:w="3799"/>
      </w:tblGrid>
      <w:tr w:rsidR="004402D8" w14:paraId="535433DC" w14:textId="77777777" w:rsidTr="0078556D">
        <w:tc>
          <w:tcPr>
            <w:tcW w:w="1446" w:type="dxa"/>
            <w:shd w:val="clear" w:color="auto" w:fill="auto"/>
          </w:tcPr>
          <w:p w14:paraId="398FC76C" w14:textId="77777777" w:rsidR="004402D8" w:rsidRDefault="004402D8" w:rsidP="004402D8">
            <w:r>
              <w:rPr>
                <w:rFonts w:hint="eastAsia"/>
              </w:rPr>
              <w:t>用例编号：</w:t>
            </w:r>
          </w:p>
        </w:tc>
        <w:tc>
          <w:tcPr>
            <w:tcW w:w="2254" w:type="dxa"/>
            <w:shd w:val="clear" w:color="auto" w:fill="auto"/>
          </w:tcPr>
          <w:p w14:paraId="5BE240D1" w14:textId="21789CF6" w:rsidR="004402D8" w:rsidRDefault="004402D8" w:rsidP="004402D8">
            <w:r>
              <w:rPr>
                <w:rFonts w:hint="eastAsia"/>
              </w:rPr>
              <w:t>UC1</w:t>
            </w:r>
            <w:r w:rsidR="00271C23">
              <w:rPr>
                <w:rFonts w:hint="eastAsia"/>
              </w:rPr>
              <w:t>8</w:t>
            </w:r>
          </w:p>
        </w:tc>
        <w:tc>
          <w:tcPr>
            <w:tcW w:w="1290" w:type="dxa"/>
            <w:shd w:val="clear" w:color="auto" w:fill="auto"/>
          </w:tcPr>
          <w:p w14:paraId="11DD6FD0" w14:textId="77777777" w:rsidR="004402D8" w:rsidRDefault="004402D8" w:rsidP="004402D8">
            <w:r>
              <w:rPr>
                <w:rFonts w:hint="eastAsia"/>
              </w:rPr>
              <w:t>用例名称：</w:t>
            </w:r>
          </w:p>
        </w:tc>
        <w:tc>
          <w:tcPr>
            <w:tcW w:w="3799" w:type="dxa"/>
            <w:shd w:val="clear" w:color="auto" w:fill="auto"/>
          </w:tcPr>
          <w:p w14:paraId="771748E3" w14:textId="77777777" w:rsidR="004402D8" w:rsidRDefault="004402D8" w:rsidP="004402D8">
            <w:r>
              <w:rPr>
                <w:rFonts w:hint="eastAsia"/>
              </w:rPr>
              <w:t>评价商品</w:t>
            </w:r>
          </w:p>
        </w:tc>
      </w:tr>
      <w:tr w:rsidR="004402D8" w14:paraId="398D304C" w14:textId="77777777" w:rsidTr="0078556D">
        <w:tc>
          <w:tcPr>
            <w:tcW w:w="1446" w:type="dxa"/>
            <w:shd w:val="clear" w:color="auto" w:fill="auto"/>
          </w:tcPr>
          <w:p w14:paraId="60566173" w14:textId="77777777" w:rsidR="004402D8" w:rsidRDefault="004402D8" w:rsidP="004402D8">
            <w:r>
              <w:rPr>
                <w:rFonts w:hint="eastAsia"/>
              </w:rPr>
              <w:t>描述：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6CE57382" w14:textId="77777777" w:rsidR="004402D8" w:rsidRPr="005223FE" w:rsidRDefault="004402D8" w:rsidP="004402D8">
            <w:r>
              <w:rPr>
                <w:rFonts w:hint="eastAsia"/>
              </w:rPr>
              <w:t>普通</w:t>
            </w:r>
            <w:r w:rsidRPr="005223FE">
              <w:rPr>
                <w:rFonts w:hint="eastAsia"/>
              </w:rPr>
              <w:t>用户可以查看某家店铺的评分和评论，订单结束之后可以对该订单/店铺进行评价。</w:t>
            </w:r>
          </w:p>
        </w:tc>
      </w:tr>
      <w:tr w:rsidR="004402D8" w14:paraId="0AA21093" w14:textId="77777777" w:rsidTr="0078556D">
        <w:tc>
          <w:tcPr>
            <w:tcW w:w="1446" w:type="dxa"/>
            <w:shd w:val="clear" w:color="auto" w:fill="auto"/>
          </w:tcPr>
          <w:p w14:paraId="7882A700" w14:textId="77777777" w:rsidR="004402D8" w:rsidRDefault="004402D8" w:rsidP="004402D8">
            <w:r>
              <w:rPr>
                <w:rFonts w:hint="eastAsia"/>
              </w:rPr>
              <w:t>执行者：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474DB192" w14:textId="77777777" w:rsidR="004402D8" w:rsidRDefault="004402D8" w:rsidP="004402D8">
            <w:r>
              <w:rPr>
                <w:rFonts w:hint="eastAsia"/>
              </w:rPr>
              <w:t>普通用户</w:t>
            </w:r>
          </w:p>
        </w:tc>
      </w:tr>
      <w:tr w:rsidR="004402D8" w14:paraId="2A868284" w14:textId="77777777" w:rsidTr="0078556D">
        <w:tc>
          <w:tcPr>
            <w:tcW w:w="1446" w:type="dxa"/>
            <w:shd w:val="clear" w:color="auto" w:fill="auto"/>
          </w:tcPr>
          <w:p w14:paraId="0662856A" w14:textId="77777777" w:rsidR="004402D8" w:rsidRDefault="004402D8" w:rsidP="004402D8">
            <w:r>
              <w:rPr>
                <w:rFonts w:hint="eastAsia"/>
              </w:rPr>
              <w:t>前置条件：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0CA4D4DB" w14:textId="77777777" w:rsidR="004402D8" w:rsidRDefault="004402D8" w:rsidP="004402D8">
            <w:r>
              <w:rPr>
                <w:rFonts w:hint="eastAsia"/>
              </w:rPr>
              <w:t>普通用户已登录且完成了相关订单</w:t>
            </w:r>
          </w:p>
        </w:tc>
      </w:tr>
      <w:tr w:rsidR="004402D8" w14:paraId="0558AF24" w14:textId="77777777" w:rsidTr="0078556D">
        <w:tc>
          <w:tcPr>
            <w:tcW w:w="1446" w:type="dxa"/>
            <w:shd w:val="clear" w:color="auto" w:fill="auto"/>
          </w:tcPr>
          <w:p w14:paraId="0549DB32" w14:textId="77777777" w:rsidR="004402D8" w:rsidRDefault="004402D8" w:rsidP="004402D8">
            <w:r>
              <w:rPr>
                <w:rFonts w:hint="eastAsia"/>
              </w:rPr>
              <w:t>后置条件：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7D6ACD73" w14:textId="77777777" w:rsidR="004402D8" w:rsidRDefault="004402D8" w:rsidP="004402D8">
            <w:r>
              <w:rPr>
                <w:rFonts w:hint="eastAsia"/>
              </w:rPr>
              <w:t>评价添加</w:t>
            </w:r>
            <w:proofErr w:type="gramStart"/>
            <w:r>
              <w:rPr>
                <w:rFonts w:hint="eastAsia"/>
              </w:rPr>
              <w:t>进相关</w:t>
            </w:r>
            <w:proofErr w:type="gramEnd"/>
            <w:r>
              <w:rPr>
                <w:rFonts w:hint="eastAsia"/>
              </w:rPr>
              <w:t>订单/店铺</w:t>
            </w:r>
          </w:p>
        </w:tc>
      </w:tr>
      <w:tr w:rsidR="004402D8" w14:paraId="2A764A0B" w14:textId="77777777" w:rsidTr="0078556D">
        <w:tc>
          <w:tcPr>
            <w:tcW w:w="1446" w:type="dxa"/>
            <w:shd w:val="clear" w:color="auto" w:fill="auto"/>
          </w:tcPr>
          <w:p w14:paraId="36439D05" w14:textId="77777777" w:rsidR="004402D8" w:rsidRDefault="004402D8" w:rsidP="004402D8">
            <w:r>
              <w:rPr>
                <w:rFonts w:hint="eastAsia"/>
              </w:rPr>
              <w:t>基本流：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5AEB9158" w14:textId="77777777" w:rsidR="004402D8" w:rsidRDefault="004402D8" w:rsidP="004402D8">
            <w:pPr>
              <w:pStyle w:val="af1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用户选择已完成的订单</w:t>
            </w:r>
          </w:p>
          <w:p w14:paraId="1A33D694" w14:textId="77777777" w:rsidR="004402D8" w:rsidRDefault="004402D8" w:rsidP="004402D8">
            <w:pPr>
              <w:pStyle w:val="af1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用户选择评价并发布评价信息</w:t>
            </w:r>
          </w:p>
          <w:p w14:paraId="51BBBE09" w14:textId="77777777" w:rsidR="004402D8" w:rsidRDefault="004402D8" w:rsidP="004402D8">
            <w:pPr>
              <w:pStyle w:val="af1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订单评价信息生成</w:t>
            </w:r>
          </w:p>
        </w:tc>
      </w:tr>
      <w:tr w:rsidR="004402D8" w14:paraId="528D06F9" w14:textId="77777777" w:rsidTr="0078556D">
        <w:tc>
          <w:tcPr>
            <w:tcW w:w="1446" w:type="dxa"/>
            <w:shd w:val="clear" w:color="auto" w:fill="auto"/>
          </w:tcPr>
          <w:p w14:paraId="17035B9E" w14:textId="77777777" w:rsidR="004402D8" w:rsidRDefault="004402D8" w:rsidP="004402D8">
            <w:r>
              <w:rPr>
                <w:rFonts w:hint="eastAsia"/>
              </w:rPr>
              <w:t>备选流：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76DE8B25" w14:textId="77777777" w:rsidR="004402D8" w:rsidRPr="00F726D4" w:rsidRDefault="004402D8" w:rsidP="004402D8">
            <w:r>
              <w:rPr>
                <w:rFonts w:hint="eastAsia"/>
              </w:rPr>
              <w:t>无</w:t>
            </w:r>
          </w:p>
        </w:tc>
      </w:tr>
      <w:tr w:rsidR="004402D8" w14:paraId="25B1C9BB" w14:textId="77777777" w:rsidTr="0078556D">
        <w:tc>
          <w:tcPr>
            <w:tcW w:w="1446" w:type="dxa"/>
            <w:shd w:val="clear" w:color="auto" w:fill="auto"/>
          </w:tcPr>
          <w:p w14:paraId="0751541B" w14:textId="77777777" w:rsidR="004402D8" w:rsidRDefault="004402D8" w:rsidP="004402D8">
            <w:r>
              <w:rPr>
                <w:rFonts w:hint="eastAsia"/>
              </w:rPr>
              <w:t>扩展点：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56143486" w14:textId="77777777" w:rsidR="004402D8" w:rsidRDefault="004402D8" w:rsidP="004402D8">
            <w:pPr>
              <w:pStyle w:val="af1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其他用户可以在评价后进行点赞</w:t>
            </w:r>
          </w:p>
          <w:p w14:paraId="602FD2AB" w14:textId="77777777" w:rsidR="004402D8" w:rsidRDefault="004402D8" w:rsidP="004402D8">
            <w:pPr>
              <w:pStyle w:val="af1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评价可以加入图片</w:t>
            </w:r>
          </w:p>
        </w:tc>
      </w:tr>
      <w:tr w:rsidR="004402D8" w14:paraId="7D745F04" w14:textId="77777777" w:rsidTr="0078556D">
        <w:tc>
          <w:tcPr>
            <w:tcW w:w="1446" w:type="dxa"/>
            <w:shd w:val="clear" w:color="auto" w:fill="auto"/>
          </w:tcPr>
          <w:p w14:paraId="3094DC15" w14:textId="77777777" w:rsidR="004402D8" w:rsidRDefault="004402D8" w:rsidP="004402D8">
            <w:r>
              <w:rPr>
                <w:rFonts w:hint="eastAsia"/>
              </w:rPr>
              <w:t>非功能需求：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59CBE09A" w14:textId="77777777" w:rsidR="004402D8" w:rsidRDefault="004402D8" w:rsidP="004402D8">
            <w:r>
              <w:rPr>
                <w:rFonts w:hint="eastAsia"/>
              </w:rPr>
              <w:t>无</w:t>
            </w:r>
          </w:p>
        </w:tc>
      </w:tr>
      <w:tr w:rsidR="004402D8" w14:paraId="2572D73D" w14:textId="77777777" w:rsidTr="0078556D">
        <w:tc>
          <w:tcPr>
            <w:tcW w:w="1446" w:type="dxa"/>
            <w:shd w:val="clear" w:color="auto" w:fill="auto"/>
          </w:tcPr>
          <w:p w14:paraId="746E0BF2" w14:textId="77777777" w:rsidR="004402D8" w:rsidRDefault="004402D8" w:rsidP="004402D8">
            <w:r>
              <w:rPr>
                <w:rFonts w:hint="eastAsia"/>
              </w:rPr>
              <w:t>业务规则：</w:t>
            </w:r>
          </w:p>
        </w:tc>
        <w:tc>
          <w:tcPr>
            <w:tcW w:w="7343" w:type="dxa"/>
            <w:gridSpan w:val="3"/>
            <w:shd w:val="clear" w:color="auto" w:fill="auto"/>
          </w:tcPr>
          <w:p w14:paraId="3CCD278B" w14:textId="77777777" w:rsidR="004402D8" w:rsidRDefault="004402D8" w:rsidP="004402D8">
            <w:r>
              <w:rPr>
                <w:rFonts w:hint="eastAsia"/>
              </w:rPr>
              <w:t>评价应文明</w:t>
            </w:r>
          </w:p>
        </w:tc>
      </w:tr>
    </w:tbl>
    <w:p w14:paraId="41B80D89" w14:textId="77777777" w:rsidR="004402D8" w:rsidRPr="004402D8" w:rsidRDefault="004402D8" w:rsidP="004402D8"/>
    <w:p w14:paraId="4CEC1A75" w14:textId="77777777" w:rsidR="00E67440" w:rsidRDefault="00DA1C72">
      <w:pPr>
        <w:pStyle w:val="2"/>
        <w:ind w:left="720" w:hanging="720"/>
      </w:pPr>
      <w:bookmarkStart w:id="35" w:name="_Toc498836233"/>
      <w:bookmarkStart w:id="36" w:name="_Toc11357851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35"/>
      <w:bookmarkEnd w:id="36"/>
    </w:p>
    <w:p w14:paraId="18BFE49B" w14:textId="77777777" w:rsidR="00913692" w:rsidRDefault="00913692" w:rsidP="00913692">
      <w:pPr>
        <w:ind w:firstLineChars="200" w:firstLine="400"/>
      </w:pPr>
      <w:r w:rsidRPr="00302022">
        <w:rPr>
          <w:rFonts w:hint="eastAsia"/>
        </w:rPr>
        <w:t>用户界面应设计得美观简洁，向导和帮助功能完善</w:t>
      </w:r>
      <w:r>
        <w:rPr>
          <w:rFonts w:hint="eastAsia"/>
        </w:rPr>
        <w:t>。</w:t>
      </w:r>
    </w:p>
    <w:p w14:paraId="14B1C994" w14:textId="77777777" w:rsidR="00913692" w:rsidRDefault="00913692" w:rsidP="00913692">
      <w:pPr>
        <w:ind w:firstLineChars="200" w:firstLine="400"/>
      </w:pPr>
      <w:r w:rsidRPr="00302022">
        <w:rPr>
          <w:rFonts w:hint="eastAsia"/>
        </w:rPr>
        <w:lastRenderedPageBreak/>
        <w:t>普通用户可以在5分钟以内掌握本项目的基本操作，熟悉后可以在3分钟以内完成完整的</w:t>
      </w:r>
      <w:r>
        <w:rPr>
          <w:rFonts w:hint="eastAsia"/>
        </w:rPr>
        <w:t>浏览，下单，支付</w:t>
      </w:r>
      <w:r w:rsidRPr="00302022">
        <w:rPr>
          <w:rFonts w:hint="eastAsia"/>
        </w:rPr>
        <w:t>操作。</w:t>
      </w:r>
    </w:p>
    <w:p w14:paraId="038F003F" w14:textId="77777777" w:rsidR="00913692" w:rsidRPr="00913692" w:rsidRDefault="00913692" w:rsidP="00913692">
      <w:pPr>
        <w:ind w:firstLineChars="200" w:firstLine="400"/>
      </w:pPr>
      <w:r>
        <w:rPr>
          <w:rFonts w:hint="eastAsia"/>
        </w:rPr>
        <w:t>经销商能够在5分钟以内掌握平台的基本操作。</w:t>
      </w:r>
    </w:p>
    <w:p w14:paraId="20091D52" w14:textId="77777777" w:rsidR="00E67440" w:rsidRDefault="00E67440">
      <w:pPr>
        <w:pStyle w:val="2"/>
      </w:pPr>
      <w:bookmarkStart w:id="37" w:name="_Toc498836235"/>
      <w:bookmarkStart w:id="38" w:name="_Toc11357852"/>
      <w:r>
        <w:rPr>
          <w:rFonts w:hint="eastAsia"/>
        </w:rPr>
        <w:t>可靠性</w:t>
      </w:r>
      <w:bookmarkEnd w:id="37"/>
      <w:bookmarkEnd w:id="38"/>
    </w:p>
    <w:p w14:paraId="18B6A19E" w14:textId="77777777" w:rsidR="00913692" w:rsidRPr="00913692" w:rsidRDefault="00913692" w:rsidP="00913692">
      <w:pPr>
        <w:ind w:firstLineChars="200" w:firstLine="400"/>
      </w:pPr>
      <w:r w:rsidRPr="00302022">
        <w:rPr>
          <w:rFonts w:hint="eastAsia"/>
        </w:rPr>
        <w:t>本项目平均正常运行时间达到95%，服务器平均故障间隔时间</w:t>
      </w:r>
      <w:r>
        <w:rPr>
          <w:rFonts w:hint="eastAsia"/>
        </w:rPr>
        <w:t>至少</w:t>
      </w:r>
      <w:r w:rsidRPr="00302022">
        <w:rPr>
          <w:rFonts w:hint="eastAsia"/>
        </w:rPr>
        <w:t>为30天</w:t>
      </w:r>
      <w:r w:rsidR="00DC2F79">
        <w:rPr>
          <w:rFonts w:hint="eastAsia"/>
        </w:rPr>
        <w:t>，</w:t>
      </w:r>
      <w:bookmarkStart w:id="39" w:name="_Hlk11354715"/>
      <w:r w:rsidR="00DC2F79">
        <w:rPr>
          <w:rFonts w:hint="eastAsia"/>
        </w:rPr>
        <w:t>平均修复时间不超过2小时。</w:t>
      </w:r>
    </w:p>
    <w:p w14:paraId="3162E12C" w14:textId="77777777" w:rsidR="00E67440" w:rsidRDefault="00E67440">
      <w:pPr>
        <w:pStyle w:val="2"/>
        <w:numPr>
          <w:ilvl w:val="1"/>
          <w:numId w:val="1"/>
        </w:numPr>
      </w:pPr>
      <w:bookmarkStart w:id="40" w:name="_Toc498836237"/>
      <w:bookmarkStart w:id="41" w:name="_Toc11357853"/>
      <w:bookmarkEnd w:id="39"/>
      <w:r>
        <w:rPr>
          <w:rFonts w:hint="eastAsia"/>
        </w:rPr>
        <w:t>性能</w:t>
      </w:r>
      <w:bookmarkEnd w:id="40"/>
      <w:bookmarkEnd w:id="41"/>
    </w:p>
    <w:p w14:paraId="3965265B" w14:textId="77777777" w:rsidR="00913692" w:rsidRPr="00913692" w:rsidRDefault="00913692" w:rsidP="00DC2F79">
      <w:pPr>
        <w:ind w:firstLineChars="200" w:firstLine="400"/>
      </w:pPr>
      <w:r>
        <w:rPr>
          <w:rFonts w:hint="eastAsia"/>
        </w:rPr>
        <w:t>系统</w:t>
      </w:r>
      <w:r>
        <w:t>支持1000</w:t>
      </w:r>
      <w:r>
        <w:rPr>
          <w:rFonts w:hint="eastAsia"/>
        </w:rPr>
        <w:t>个</w:t>
      </w:r>
      <w:r>
        <w:t>并发用户，可以储存并展示3000</w:t>
      </w:r>
      <w:r>
        <w:rPr>
          <w:rFonts w:hint="eastAsia"/>
        </w:rPr>
        <w:t>种</w:t>
      </w:r>
      <w:r>
        <w:t>商品，1000</w:t>
      </w:r>
      <w:r>
        <w:rPr>
          <w:rFonts w:hint="eastAsia"/>
        </w:rPr>
        <w:t>家</w:t>
      </w:r>
      <w:r>
        <w:t>店铺，用户操作的响应时间</w:t>
      </w:r>
      <w:r>
        <w:rPr>
          <w:rFonts w:hint="eastAsia"/>
        </w:rPr>
        <w:t>不大于</w:t>
      </w:r>
      <w:r>
        <w:t>1.5秒</w:t>
      </w:r>
      <w:r w:rsidR="00DC2F79">
        <w:rPr>
          <w:rFonts w:hint="eastAsia"/>
        </w:rPr>
        <w:t>。</w:t>
      </w:r>
    </w:p>
    <w:p w14:paraId="787D54EF" w14:textId="77777777" w:rsidR="00E67440" w:rsidRDefault="00E67440">
      <w:pPr>
        <w:pStyle w:val="2"/>
      </w:pPr>
      <w:bookmarkStart w:id="42" w:name="_Toc498836239"/>
      <w:bookmarkStart w:id="43" w:name="_Toc11357854"/>
      <w:r>
        <w:rPr>
          <w:rFonts w:hint="eastAsia"/>
        </w:rPr>
        <w:t>可支持性</w:t>
      </w:r>
      <w:bookmarkEnd w:id="42"/>
      <w:bookmarkEnd w:id="43"/>
    </w:p>
    <w:p w14:paraId="7B3059E5" w14:textId="77777777" w:rsidR="00DC2F79" w:rsidRPr="00DC2F79" w:rsidRDefault="00DC2F79" w:rsidP="00DC2F79">
      <w:pPr>
        <w:ind w:firstLineChars="200" w:firstLine="400"/>
      </w:pPr>
      <w:r>
        <w:rPr>
          <w:rFonts w:hint="eastAsia"/>
        </w:rPr>
        <w:t>本项目</w:t>
      </w:r>
      <w:r w:rsidRPr="001F7AC6">
        <w:rPr>
          <w:rFonts w:hint="eastAsia"/>
        </w:rPr>
        <w:t>具有良好的可扩展性和兼容性，项目组可以在平均12小时内完成一项简单系统更新</w:t>
      </w:r>
    </w:p>
    <w:p w14:paraId="08F596D0" w14:textId="77777777" w:rsidR="00E67440" w:rsidRDefault="00E67440">
      <w:pPr>
        <w:pStyle w:val="2"/>
      </w:pPr>
      <w:bookmarkStart w:id="44" w:name="_Toc498836241"/>
      <w:bookmarkStart w:id="45" w:name="_Toc11357855"/>
      <w:r>
        <w:rPr>
          <w:rFonts w:hint="eastAsia"/>
        </w:rPr>
        <w:t>设计约束</w:t>
      </w:r>
      <w:bookmarkEnd w:id="44"/>
      <w:bookmarkEnd w:id="45"/>
    </w:p>
    <w:p w14:paraId="50A75D56" w14:textId="77777777" w:rsidR="00DC2F79" w:rsidRPr="00DC2F79" w:rsidRDefault="00DC2F79" w:rsidP="00DC2F79">
      <w:pPr>
        <w:ind w:firstLineChars="200" w:firstLine="400"/>
      </w:pPr>
      <w:proofErr w:type="gramStart"/>
      <w:r w:rsidRPr="00302022">
        <w:rPr>
          <w:rFonts w:hint="eastAsia"/>
        </w:rPr>
        <w:t>手机安卓客户端</w:t>
      </w:r>
      <w:proofErr w:type="gramEnd"/>
      <w:r w:rsidRPr="00302022">
        <w:rPr>
          <w:rFonts w:hint="eastAsia"/>
        </w:rPr>
        <w:t>和服务端后端使用Java语言开发，使用Spring Boot、Spring Cloud、Spring Data JPA框架。网页前端用React和</w:t>
      </w:r>
      <w:proofErr w:type="spellStart"/>
      <w:r w:rsidRPr="00302022">
        <w:rPr>
          <w:rFonts w:hint="eastAsia"/>
        </w:rPr>
        <w:t>Antd</w:t>
      </w:r>
      <w:proofErr w:type="spellEnd"/>
      <w:r w:rsidRPr="00302022">
        <w:rPr>
          <w:rFonts w:hint="eastAsia"/>
        </w:rPr>
        <w:t xml:space="preserve"> 开发。</w:t>
      </w:r>
    </w:p>
    <w:p w14:paraId="3FB499CA" w14:textId="77777777" w:rsidR="00E67440" w:rsidRDefault="00E67440">
      <w:pPr>
        <w:pStyle w:val="2"/>
      </w:pPr>
      <w:bookmarkStart w:id="46" w:name="_Toc498836243"/>
      <w:bookmarkStart w:id="47" w:name="_Toc11357856"/>
      <w:r>
        <w:rPr>
          <w:rFonts w:hint="eastAsia"/>
        </w:rPr>
        <w:t>联机用户文档和帮助系统需求</w:t>
      </w:r>
      <w:bookmarkEnd w:id="46"/>
      <w:bookmarkEnd w:id="47"/>
    </w:p>
    <w:p w14:paraId="0E7CA34B" w14:textId="77777777" w:rsidR="00DC2F79" w:rsidRPr="00DC2F79" w:rsidRDefault="00DC2F79" w:rsidP="00DC2F79">
      <w:pPr>
        <w:ind w:firstLineChars="200" w:firstLine="400"/>
      </w:pPr>
      <w:r>
        <w:rPr>
          <w:rFonts w:hint="eastAsia"/>
        </w:rPr>
        <w:t>无</w:t>
      </w:r>
    </w:p>
    <w:p w14:paraId="5E911D9B" w14:textId="77777777" w:rsidR="00E67440" w:rsidRDefault="00E67440">
      <w:pPr>
        <w:pStyle w:val="2"/>
      </w:pPr>
      <w:bookmarkStart w:id="48" w:name="_Toc498836245"/>
      <w:bookmarkStart w:id="49" w:name="_Toc11357857"/>
      <w:r>
        <w:rPr>
          <w:rFonts w:hint="eastAsia"/>
        </w:rPr>
        <w:t>接口</w:t>
      </w:r>
      <w:bookmarkEnd w:id="48"/>
      <w:bookmarkEnd w:id="49"/>
    </w:p>
    <w:p w14:paraId="0029A758" w14:textId="77777777" w:rsidR="00E67440" w:rsidRDefault="00E67440">
      <w:pPr>
        <w:pStyle w:val="3"/>
        <w:ind w:left="720" w:hanging="720"/>
      </w:pPr>
      <w:bookmarkStart w:id="50" w:name="_Toc498836246"/>
      <w:bookmarkStart w:id="51" w:name="_Toc11357858"/>
      <w:r>
        <w:rPr>
          <w:rFonts w:hint="eastAsia"/>
        </w:rPr>
        <w:t>用户界面</w:t>
      </w:r>
      <w:bookmarkEnd w:id="50"/>
      <w:bookmarkEnd w:id="51"/>
    </w:p>
    <w:p w14:paraId="59057AE3" w14:textId="77777777" w:rsidR="0078556D" w:rsidRDefault="0078556D" w:rsidP="0078556D">
      <w:pPr>
        <w:pStyle w:val="4"/>
      </w:pPr>
      <w:r>
        <w:rPr>
          <w:rFonts w:hint="eastAsia"/>
        </w:rPr>
        <w:t>管理员</w:t>
      </w:r>
      <w:r w:rsidR="00AC1FAD">
        <w:rPr>
          <w:rFonts w:hint="eastAsia"/>
        </w:rPr>
        <w:t>界</w:t>
      </w:r>
      <w:r>
        <w:rPr>
          <w:rFonts w:hint="eastAsia"/>
        </w:rPr>
        <w:t>面</w:t>
      </w:r>
    </w:p>
    <w:p w14:paraId="42483ED7" w14:textId="77777777" w:rsidR="0078556D" w:rsidRDefault="00271C23" w:rsidP="0078556D">
      <w:r>
        <w:pict w14:anchorId="0C4F3135">
          <v:shape id="_x0000_i1026" type="#_x0000_t75" style="width:385.8pt;height:195.6pt;mso-position-horizontal-relative:text;mso-position-vertical-relative:text" o:bordertopcolor="this" o:borderleftcolor="this" o:borderbottomcolor="this" o:borderrightcolor="this" o:allowoverlap="f">
            <v:imagedata r:id="rId10" o:title="" cropbottom="20079f" cropleft="4873f" cropright="8318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89FA74D" w14:textId="77777777" w:rsidR="0078556D" w:rsidRDefault="00271C23" w:rsidP="0078556D">
      <w:r>
        <w:lastRenderedPageBreak/>
        <w:pict w14:anchorId="551F6A63">
          <v:shape id="_x0000_i1027" type="#_x0000_t75" style="width:384.6pt;height:195pt;mso-position-horizontal-relative:text;mso-position-vertical-relative:text" o:bordertopcolor="this" o:borderleftcolor="this" o:borderbottomcolor="this" o:borderrightcolor="this" o:allowoverlap="f">
            <v:imagedata r:id="rId11" o:title="" cropright="11610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4FE23613" w14:textId="77777777" w:rsidR="0078556D" w:rsidRDefault="0078556D" w:rsidP="0078556D">
      <w:pPr>
        <w:pStyle w:val="4"/>
      </w:pPr>
      <w:r>
        <w:rPr>
          <w:rFonts w:hint="eastAsia"/>
        </w:rPr>
        <w:t>经销商</w:t>
      </w:r>
      <w:r w:rsidR="00AC1FAD">
        <w:rPr>
          <w:rFonts w:hint="eastAsia"/>
        </w:rPr>
        <w:t>界</w:t>
      </w:r>
      <w:r>
        <w:rPr>
          <w:rFonts w:hint="eastAsia"/>
        </w:rPr>
        <w:t>面</w:t>
      </w:r>
    </w:p>
    <w:p w14:paraId="34414F78" w14:textId="77777777" w:rsidR="0078556D" w:rsidRDefault="00271C23" w:rsidP="0078556D">
      <w:r>
        <w:pict w14:anchorId="31413148">
          <v:shape id="_x0000_i1028" type="#_x0000_t75" style="width:396.6pt;height:198.6pt;mso-position-horizontal-relative:text;mso-position-vertical-relative:text" o:bordertopcolor="this" o:borderleftcolor="this" o:borderbottomcolor="this" o:borderrightcolor="this" o:allowoverlap="f">
            <v:imagedata r:id="rId12" o:title="" cropleft="10937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48927CE5" w14:textId="77777777" w:rsidR="0078556D" w:rsidRDefault="00271C23" w:rsidP="0078556D">
      <w:r>
        <w:pict w14:anchorId="2D0C5E6A">
          <v:shape id="_x0000_i1029" type="#_x0000_t75" style="width:397.2pt;height:206.4pt;mso-position-horizontal-relative:text;mso-position-vertical-relative:text" o:bordertopcolor="this" o:borderleftcolor="this" o:borderbottomcolor="this" o:borderrightcolor="this" o:allowoverlap="f">
            <v:imagedata r:id="rId13" o:title="" cropleft="9265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36CE2FEA" w14:textId="77777777" w:rsidR="0078556D" w:rsidRDefault="00271C23" w:rsidP="0078556D">
      <w:r>
        <w:lastRenderedPageBreak/>
        <w:pict w14:anchorId="4E8ED861">
          <v:shape id="_x0000_i1030" type="#_x0000_t75" style="width:397.8pt;height:189.6pt;mso-position-horizontal-relative:text;mso-position-vertical-relative:text" o:bordertopcolor="this" o:borderleftcolor="this" o:borderbottomcolor="this" o:borderrightcolor="this" o:allowoverlap="f">
            <v:imagedata r:id="rId14" o:title="" cropleft="10251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F10EBDE" w14:textId="77777777" w:rsidR="0078556D" w:rsidRDefault="00271C23" w:rsidP="0078556D">
      <w:r>
        <w:pict w14:anchorId="590FF334">
          <v:shape id="_x0000_i1031" type="#_x0000_t75" style="width:418.8pt;height:259.2pt;mso-position-horizontal-relative:text;mso-position-vertical-relative:text" o:bordertopcolor="this" o:borderleftcolor="this" o:borderbottomcolor="this" o:borderrightcolor="this" o:allowoverlap="f">
            <v:imagedata r:id="rId15" o:title="" cropleft="6814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7355E8A" w14:textId="77777777" w:rsidR="0078556D" w:rsidRDefault="00271C23" w:rsidP="0078556D">
      <w:r>
        <w:lastRenderedPageBreak/>
        <w:pict w14:anchorId="53F1F64B">
          <v:shape id="_x0000_i1032" type="#_x0000_t75" style="width:419.4pt;height:199.2pt;mso-position-horizontal-relative:text;mso-position-vertical-relative:text" o:bordertopcolor="this" o:borderleftcolor="this" o:borderbottomcolor="this" o:borderrightcolor="this" o:allowoverlap="f">
            <v:imagedata r:id="rId16" o:title="" cropright="7235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578CB7F" w14:textId="77777777" w:rsidR="0078556D" w:rsidRDefault="0078556D" w:rsidP="0078556D">
      <w:pPr>
        <w:pStyle w:val="4"/>
      </w:pPr>
      <w:r>
        <w:rPr>
          <w:rFonts w:hint="eastAsia"/>
        </w:rPr>
        <w:t>普通用户</w:t>
      </w:r>
      <w:r w:rsidR="00AC1FAD">
        <w:rPr>
          <w:rFonts w:hint="eastAsia"/>
        </w:rPr>
        <w:t>界面</w:t>
      </w:r>
    </w:p>
    <w:p w14:paraId="0623882E" w14:textId="77777777" w:rsidR="00AC1FAD" w:rsidRDefault="00271C23" w:rsidP="00AC1FAD">
      <w:r>
        <w:pict w14:anchorId="04828460">
          <v:shape id="_x0000_i1033" type="#_x0000_t75" style="width:170.4pt;height:301.2pt;mso-position-horizontal-relative:text;mso-position-vertical-relative:text" o:bordertopcolor="this" o:borderleftcolor="this" o:borderbottomcolor="this" o:borderrightcolor="this" o:allowoverlap="f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C2BF34D" w14:textId="7640519E" w:rsidR="00BD0CD0" w:rsidRDefault="00271C23" w:rsidP="00AC1FAD">
      <w:r>
        <w:lastRenderedPageBreak/>
        <w:pict w14:anchorId="1E1D0449">
          <v:shape id="_x0000_i1034" type="#_x0000_t75" style="width:172.2pt;height:303pt;mso-position-horizontal-relative:text;mso-position-vertical-relative:text" o:allowoverlap="f">
            <v:imagedata r:id="rId18" o:title=""/>
          </v:shape>
        </w:pict>
      </w:r>
    </w:p>
    <w:p w14:paraId="1C881DE6" w14:textId="0F0E950D" w:rsidR="00657D23" w:rsidRPr="00657D23" w:rsidRDefault="00271C23" w:rsidP="00657D23">
      <w:pPr>
        <w:widowControl/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/>
          <w:noProof/>
          <w:sz w:val="24"/>
          <w:szCs w:val="24"/>
        </w:rPr>
        <w:pict w14:anchorId="4257056B">
          <v:shape id="图片 4" o:spid="_x0000_i1035" type="#_x0000_t75" style="width:173.4pt;height:303pt;visibility:visible;mso-wrap-style:square" o:bordertopcolor="this" o:borderleftcolor="this" o:borderbottomcolor="this" o:borderrightcolor="this">
            <v:imagedata r:id="rId19" o:title="@YU3TR1O{@$MT}PN0CZOG]B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5D21995A" w14:textId="77777777" w:rsidR="00E67440" w:rsidRDefault="00E67440">
      <w:pPr>
        <w:pStyle w:val="3"/>
        <w:numPr>
          <w:ilvl w:val="2"/>
          <w:numId w:val="1"/>
        </w:numPr>
        <w:ind w:left="720" w:hanging="720"/>
      </w:pPr>
      <w:bookmarkStart w:id="52" w:name="_Toc498836247"/>
      <w:bookmarkStart w:id="53" w:name="_Toc11357859"/>
      <w:r>
        <w:rPr>
          <w:rFonts w:hint="eastAsia"/>
        </w:rPr>
        <w:lastRenderedPageBreak/>
        <w:t>硬件接口</w:t>
      </w:r>
      <w:bookmarkEnd w:id="52"/>
      <w:bookmarkEnd w:id="53"/>
    </w:p>
    <w:p w14:paraId="6D04FD5D" w14:textId="77777777" w:rsidR="00DC2F79" w:rsidRPr="00DC2F79" w:rsidRDefault="00DC2F79" w:rsidP="00DC2F79">
      <w:pPr>
        <w:ind w:firstLineChars="200" w:firstLine="400"/>
      </w:pPr>
      <w:r>
        <w:rPr>
          <w:rFonts w:hint="eastAsia"/>
        </w:rPr>
        <w:t>暂无</w:t>
      </w:r>
    </w:p>
    <w:p w14:paraId="7378D9A9" w14:textId="77777777" w:rsidR="00E67440" w:rsidRDefault="00E67440">
      <w:pPr>
        <w:pStyle w:val="3"/>
        <w:ind w:left="720" w:hanging="720"/>
      </w:pPr>
      <w:bookmarkStart w:id="54" w:name="_Toc498836248"/>
      <w:bookmarkStart w:id="55" w:name="_Toc11357860"/>
      <w:r>
        <w:rPr>
          <w:rFonts w:hint="eastAsia"/>
        </w:rPr>
        <w:t>软件接口</w:t>
      </w:r>
      <w:bookmarkEnd w:id="54"/>
      <w:bookmarkEnd w:id="55"/>
    </w:p>
    <w:p w14:paraId="7E43126A" w14:textId="77777777" w:rsidR="00DC2F79" w:rsidRDefault="00DC2F79" w:rsidP="00DC2F79">
      <w:pPr>
        <w:ind w:firstLineChars="200" w:firstLine="400"/>
      </w:pPr>
      <w:r>
        <w:rPr>
          <w:rFonts w:hint="eastAsia"/>
        </w:rPr>
        <w:t>普通</w:t>
      </w:r>
      <w:r w:rsidRPr="00FD4065">
        <w:rPr>
          <w:rFonts w:hint="eastAsia"/>
        </w:rPr>
        <w:t>用户使用Android5.0以上系统版本的手机客户端图形界面进行操作</w:t>
      </w:r>
      <w:r>
        <w:rPr>
          <w:rFonts w:hint="eastAsia"/>
        </w:rPr>
        <w:t>；</w:t>
      </w:r>
    </w:p>
    <w:p w14:paraId="6E266D9B" w14:textId="77777777" w:rsidR="00DC2F79" w:rsidRPr="00DC2F79" w:rsidRDefault="00DC2F79" w:rsidP="00DC2F79">
      <w:pPr>
        <w:ind w:firstLineChars="200" w:firstLine="400"/>
      </w:pPr>
      <w:r w:rsidRPr="00FD4065">
        <w:rPr>
          <w:rFonts w:hint="eastAsia"/>
        </w:rPr>
        <w:t>管理员</w:t>
      </w:r>
      <w:r>
        <w:rPr>
          <w:rFonts w:hint="eastAsia"/>
        </w:rPr>
        <w:t>与经销商</w:t>
      </w:r>
      <w:r w:rsidRPr="00FD4065">
        <w:rPr>
          <w:rFonts w:hint="eastAsia"/>
        </w:rPr>
        <w:t>使用</w:t>
      </w:r>
      <w:r>
        <w:rPr>
          <w:rFonts w:hint="eastAsia"/>
        </w:rPr>
        <w:t>以chrome内核的</w:t>
      </w:r>
      <w:r w:rsidRPr="00FD4065">
        <w:rPr>
          <w:rFonts w:hint="eastAsia"/>
        </w:rPr>
        <w:t>浏览器进行后台管理</w:t>
      </w:r>
      <w:r>
        <w:rPr>
          <w:rFonts w:hint="eastAsia"/>
        </w:rPr>
        <w:t>。</w:t>
      </w:r>
    </w:p>
    <w:p w14:paraId="5347D250" w14:textId="77777777" w:rsidR="00E67440" w:rsidRDefault="00E67440">
      <w:pPr>
        <w:pStyle w:val="3"/>
        <w:ind w:left="720" w:hanging="720"/>
      </w:pPr>
      <w:bookmarkStart w:id="56" w:name="_Toc498836249"/>
      <w:bookmarkStart w:id="57" w:name="_Toc11357861"/>
      <w:r>
        <w:rPr>
          <w:rFonts w:hint="eastAsia"/>
        </w:rPr>
        <w:t>通信接口</w:t>
      </w:r>
      <w:bookmarkEnd w:id="56"/>
      <w:bookmarkEnd w:id="57"/>
    </w:p>
    <w:p w14:paraId="055C1C69" w14:textId="77777777" w:rsidR="00DC2F79" w:rsidRDefault="00DC2F79" w:rsidP="00DC2F79">
      <w:pPr>
        <w:ind w:firstLineChars="200" w:firstLine="400"/>
      </w:pPr>
      <w:proofErr w:type="gramStart"/>
      <w:r>
        <w:rPr>
          <w:rFonts w:hint="eastAsia"/>
        </w:rPr>
        <w:t>层协议</w:t>
      </w:r>
      <w:proofErr w:type="gramEnd"/>
      <w:r>
        <w:rPr>
          <w:rFonts w:hint="eastAsia"/>
        </w:rPr>
        <w:t>为TCP</w:t>
      </w:r>
      <w:r>
        <w:rPr>
          <w:rFonts w:hint="eastAsia"/>
        </w:rPr>
        <w:t> </w:t>
      </w:r>
      <w:r>
        <w:rPr>
          <w:rFonts w:hint="eastAsia"/>
        </w:rPr>
        <w:t>；</w:t>
      </w:r>
    </w:p>
    <w:p w14:paraId="39BA975A" w14:textId="77777777" w:rsidR="00DC2F79" w:rsidRDefault="00DC2F79" w:rsidP="00DC2F79">
      <w:pPr>
        <w:ind w:firstLineChars="200" w:firstLine="400"/>
      </w:pPr>
      <w:r>
        <w:rPr>
          <w:rFonts w:hint="eastAsia"/>
        </w:rPr>
        <w:t>网络层协议为IP；</w:t>
      </w:r>
    </w:p>
    <w:p w14:paraId="464D1BCE" w14:textId="77777777" w:rsidR="00DC2F79" w:rsidRPr="00DC2F79" w:rsidRDefault="00DC2F79" w:rsidP="00DC2F79">
      <w:pPr>
        <w:ind w:firstLineChars="200" w:firstLine="400"/>
      </w:pPr>
      <w:r>
        <w:rPr>
          <w:rFonts w:hint="eastAsia"/>
        </w:rPr>
        <w:t>前后端通信使用基于HTTP协议的Restful API。</w:t>
      </w:r>
    </w:p>
    <w:p w14:paraId="17308BF3" w14:textId="77777777" w:rsidR="00E67440" w:rsidRDefault="00E67440" w:rsidP="0078556D">
      <w:pPr>
        <w:pStyle w:val="2"/>
      </w:pPr>
      <w:bookmarkStart w:id="58" w:name="_Toc498836252"/>
      <w:bookmarkStart w:id="59" w:name="_Toc11357862"/>
      <w:r>
        <w:rPr>
          <w:rFonts w:hint="eastAsia"/>
        </w:rPr>
        <w:t>适用的标准</w:t>
      </w:r>
      <w:bookmarkEnd w:id="58"/>
      <w:bookmarkEnd w:id="59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788"/>
      </w:tblGrid>
      <w:tr w:rsidR="0078556D" w14:paraId="5FB3E589" w14:textId="77777777" w:rsidTr="005340D5">
        <w:tc>
          <w:tcPr>
            <w:tcW w:w="4538" w:type="dxa"/>
            <w:shd w:val="clear" w:color="auto" w:fill="auto"/>
          </w:tcPr>
          <w:p w14:paraId="3C75A226" w14:textId="77777777" w:rsidR="0078556D" w:rsidRDefault="0078556D" w:rsidP="0078556D">
            <w:r>
              <w:rPr>
                <w:rFonts w:hint="eastAsia"/>
              </w:rPr>
              <w:t>计算机软件开发规范</w:t>
            </w:r>
          </w:p>
        </w:tc>
        <w:tc>
          <w:tcPr>
            <w:tcW w:w="4788" w:type="dxa"/>
            <w:shd w:val="clear" w:color="auto" w:fill="auto"/>
          </w:tcPr>
          <w:p w14:paraId="07DA607A" w14:textId="77777777" w:rsidR="0078556D" w:rsidRDefault="0078556D" w:rsidP="0078556D">
            <w:r>
              <w:rPr>
                <w:rFonts w:hint="eastAsia"/>
              </w:rPr>
              <w:t>GB8566-88</w:t>
            </w:r>
          </w:p>
        </w:tc>
      </w:tr>
      <w:tr w:rsidR="0078556D" w14:paraId="1E4CA0F2" w14:textId="77777777" w:rsidTr="005340D5">
        <w:tc>
          <w:tcPr>
            <w:tcW w:w="4538" w:type="dxa"/>
            <w:shd w:val="clear" w:color="auto" w:fill="auto"/>
          </w:tcPr>
          <w:p w14:paraId="1379A1F9" w14:textId="77777777" w:rsidR="0078556D" w:rsidRDefault="0078556D" w:rsidP="0078556D">
            <w:r>
              <w:rPr>
                <w:rFonts w:hint="eastAsia"/>
              </w:rPr>
              <w:t>计算机软件产品开发文件编制指南</w:t>
            </w:r>
          </w:p>
        </w:tc>
        <w:tc>
          <w:tcPr>
            <w:tcW w:w="4788" w:type="dxa"/>
            <w:shd w:val="clear" w:color="auto" w:fill="auto"/>
          </w:tcPr>
          <w:p w14:paraId="3C4781D5" w14:textId="77777777" w:rsidR="0078556D" w:rsidRDefault="0078556D" w:rsidP="0078556D">
            <w:r>
              <w:rPr>
                <w:rFonts w:hint="eastAsia"/>
              </w:rPr>
              <w:t>GB8567-88</w:t>
            </w:r>
          </w:p>
        </w:tc>
      </w:tr>
      <w:tr w:rsidR="0078556D" w14:paraId="687ED33F" w14:textId="77777777" w:rsidTr="005340D5">
        <w:tc>
          <w:tcPr>
            <w:tcW w:w="4538" w:type="dxa"/>
            <w:shd w:val="clear" w:color="auto" w:fill="auto"/>
          </w:tcPr>
          <w:p w14:paraId="7CC73236" w14:textId="77777777" w:rsidR="0078556D" w:rsidRDefault="0078556D" w:rsidP="0078556D">
            <w:r>
              <w:rPr>
                <w:rFonts w:hint="eastAsia"/>
              </w:rPr>
              <w:t>计算机软件需求说明编制指南</w:t>
            </w:r>
          </w:p>
        </w:tc>
        <w:tc>
          <w:tcPr>
            <w:tcW w:w="4788" w:type="dxa"/>
            <w:shd w:val="clear" w:color="auto" w:fill="auto"/>
          </w:tcPr>
          <w:p w14:paraId="00DE3AB5" w14:textId="77777777" w:rsidR="0078556D" w:rsidRDefault="0078556D" w:rsidP="0078556D">
            <w:r>
              <w:rPr>
                <w:rFonts w:hint="eastAsia"/>
              </w:rPr>
              <w:t>GB9385-88</w:t>
            </w:r>
          </w:p>
        </w:tc>
      </w:tr>
      <w:tr w:rsidR="0078556D" w14:paraId="218B694E" w14:textId="77777777" w:rsidTr="005340D5">
        <w:tc>
          <w:tcPr>
            <w:tcW w:w="4538" w:type="dxa"/>
            <w:shd w:val="clear" w:color="auto" w:fill="auto"/>
          </w:tcPr>
          <w:p w14:paraId="647AF925" w14:textId="77777777" w:rsidR="0078556D" w:rsidRDefault="0078556D" w:rsidP="0078556D">
            <w:r>
              <w:rPr>
                <w:rFonts w:hint="eastAsia"/>
              </w:rPr>
              <w:t>计算机软件测试文件编制规范</w:t>
            </w:r>
          </w:p>
        </w:tc>
        <w:tc>
          <w:tcPr>
            <w:tcW w:w="4788" w:type="dxa"/>
            <w:shd w:val="clear" w:color="auto" w:fill="auto"/>
          </w:tcPr>
          <w:p w14:paraId="5CB4DCE7" w14:textId="77777777" w:rsidR="0078556D" w:rsidRDefault="0078556D" w:rsidP="0078556D">
            <w:r>
              <w:rPr>
                <w:rFonts w:hint="eastAsia"/>
              </w:rPr>
              <w:t>GB9386-88</w:t>
            </w:r>
          </w:p>
        </w:tc>
      </w:tr>
      <w:tr w:rsidR="0078556D" w14:paraId="28CAED78" w14:textId="77777777" w:rsidTr="005340D5">
        <w:tc>
          <w:tcPr>
            <w:tcW w:w="4538" w:type="dxa"/>
            <w:shd w:val="clear" w:color="auto" w:fill="auto"/>
          </w:tcPr>
          <w:p w14:paraId="7C539193" w14:textId="77777777" w:rsidR="0078556D" w:rsidRDefault="0078556D" w:rsidP="0078556D">
            <w:r>
              <w:rPr>
                <w:rFonts w:hint="eastAsia"/>
              </w:rPr>
              <w:t>计算机软件单元测试</w:t>
            </w:r>
          </w:p>
        </w:tc>
        <w:tc>
          <w:tcPr>
            <w:tcW w:w="4788" w:type="dxa"/>
            <w:shd w:val="clear" w:color="auto" w:fill="auto"/>
          </w:tcPr>
          <w:p w14:paraId="2D04B61B" w14:textId="77777777" w:rsidR="0078556D" w:rsidRDefault="0078556D" w:rsidP="0078556D">
            <w:r>
              <w:rPr>
                <w:rFonts w:hint="eastAsia"/>
              </w:rPr>
              <w:t>GB/T 15532-95</w:t>
            </w:r>
          </w:p>
        </w:tc>
      </w:tr>
      <w:tr w:rsidR="0078556D" w14:paraId="369341D3" w14:textId="77777777" w:rsidTr="005340D5">
        <w:tc>
          <w:tcPr>
            <w:tcW w:w="4538" w:type="dxa"/>
            <w:shd w:val="clear" w:color="auto" w:fill="auto"/>
          </w:tcPr>
          <w:p w14:paraId="0C04EF43" w14:textId="77777777" w:rsidR="0078556D" w:rsidRDefault="0078556D" w:rsidP="0078556D">
            <w:r>
              <w:rPr>
                <w:rFonts w:hint="eastAsia"/>
              </w:rPr>
              <w:t>软件维护指南</w:t>
            </w:r>
          </w:p>
        </w:tc>
        <w:tc>
          <w:tcPr>
            <w:tcW w:w="4788" w:type="dxa"/>
            <w:shd w:val="clear" w:color="auto" w:fill="auto"/>
          </w:tcPr>
          <w:p w14:paraId="345B8893" w14:textId="77777777" w:rsidR="0078556D" w:rsidRDefault="0078556D" w:rsidP="0078556D">
            <w:r>
              <w:rPr>
                <w:rFonts w:hint="eastAsia"/>
              </w:rPr>
              <w:t>GB/T 14079-93</w:t>
            </w:r>
          </w:p>
        </w:tc>
      </w:tr>
      <w:tr w:rsidR="0078556D" w14:paraId="77DD15BC" w14:textId="77777777" w:rsidTr="005340D5">
        <w:tc>
          <w:tcPr>
            <w:tcW w:w="4538" w:type="dxa"/>
            <w:shd w:val="clear" w:color="auto" w:fill="auto"/>
          </w:tcPr>
          <w:p w14:paraId="4A510E00" w14:textId="77777777" w:rsidR="0078556D" w:rsidRDefault="0078556D" w:rsidP="0078556D">
            <w:r>
              <w:rPr>
                <w:rFonts w:hint="eastAsia"/>
              </w:rPr>
              <w:t>计算机软件需求说明编制指南</w:t>
            </w:r>
          </w:p>
        </w:tc>
        <w:tc>
          <w:tcPr>
            <w:tcW w:w="4788" w:type="dxa"/>
            <w:shd w:val="clear" w:color="auto" w:fill="auto"/>
          </w:tcPr>
          <w:p w14:paraId="2292E161" w14:textId="77777777" w:rsidR="0078556D" w:rsidRDefault="0078556D" w:rsidP="0078556D">
            <w:r>
              <w:rPr>
                <w:rFonts w:hint="eastAsia"/>
              </w:rPr>
              <w:t>GB/T 9385-88</w:t>
            </w:r>
          </w:p>
        </w:tc>
      </w:tr>
      <w:tr w:rsidR="0078556D" w14:paraId="07E74016" w14:textId="77777777" w:rsidTr="005340D5">
        <w:tc>
          <w:tcPr>
            <w:tcW w:w="4538" w:type="dxa"/>
            <w:shd w:val="clear" w:color="auto" w:fill="auto"/>
          </w:tcPr>
          <w:p w14:paraId="7797C2C8" w14:textId="77777777" w:rsidR="0078556D" w:rsidRDefault="0078556D" w:rsidP="0078556D">
            <w:r>
              <w:rPr>
                <w:rFonts w:hint="eastAsia"/>
              </w:rPr>
              <w:t>计算机软件质量保证计划规范</w:t>
            </w:r>
          </w:p>
        </w:tc>
        <w:tc>
          <w:tcPr>
            <w:tcW w:w="4788" w:type="dxa"/>
            <w:shd w:val="clear" w:color="auto" w:fill="auto"/>
          </w:tcPr>
          <w:p w14:paraId="14186BAB" w14:textId="77777777" w:rsidR="0078556D" w:rsidRDefault="0078556D" w:rsidP="0078556D">
            <w:r>
              <w:rPr>
                <w:rFonts w:hint="eastAsia"/>
              </w:rPr>
              <w:t>GB/T 12504-90</w:t>
            </w:r>
          </w:p>
        </w:tc>
      </w:tr>
      <w:tr w:rsidR="0078556D" w14:paraId="4EFC2516" w14:textId="77777777" w:rsidTr="005340D5">
        <w:tc>
          <w:tcPr>
            <w:tcW w:w="4538" w:type="dxa"/>
            <w:shd w:val="clear" w:color="auto" w:fill="auto"/>
          </w:tcPr>
          <w:p w14:paraId="4D9251FA" w14:textId="77777777" w:rsidR="0078556D" w:rsidRDefault="0078556D" w:rsidP="0078556D">
            <w:r>
              <w:rPr>
                <w:rFonts w:hint="eastAsia"/>
              </w:rPr>
              <w:t>软件产品评价质量特性及其使用指南</w:t>
            </w:r>
          </w:p>
        </w:tc>
        <w:tc>
          <w:tcPr>
            <w:tcW w:w="4788" w:type="dxa"/>
            <w:shd w:val="clear" w:color="auto" w:fill="auto"/>
          </w:tcPr>
          <w:p w14:paraId="015FB054" w14:textId="77777777" w:rsidR="0078556D" w:rsidRDefault="0078556D" w:rsidP="0078556D">
            <w:r>
              <w:rPr>
                <w:rFonts w:hint="eastAsia"/>
              </w:rPr>
              <w:t>GB/T 16260-96</w:t>
            </w:r>
          </w:p>
        </w:tc>
      </w:tr>
    </w:tbl>
    <w:p w14:paraId="3A279B07" w14:textId="77777777" w:rsidR="0078556D" w:rsidRPr="0078556D" w:rsidRDefault="0078556D" w:rsidP="0078556D"/>
    <w:sectPr w:rsidR="0078556D" w:rsidRPr="0078556D" w:rsidSect="00BD0CD0">
      <w:headerReference w:type="default" r:id="rId20"/>
      <w:footerReference w:type="defaul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EF523" w14:textId="77777777" w:rsidR="00E265AB" w:rsidRDefault="00E265AB">
      <w:r>
        <w:separator/>
      </w:r>
    </w:p>
  </w:endnote>
  <w:endnote w:type="continuationSeparator" w:id="0">
    <w:p w14:paraId="3D2520DD" w14:textId="77777777" w:rsidR="00E265AB" w:rsidRDefault="00E26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71C23" w14:paraId="3C7F101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AB4499" w14:textId="77777777" w:rsidR="00271C23" w:rsidRDefault="00271C23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737653" w14:textId="0A95C8D6" w:rsidR="00271C23" w:rsidRDefault="00271C23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8F38B4" w14:textId="77777777" w:rsidR="00271C23" w:rsidRDefault="00271C23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7199B6EB" w14:textId="77777777" w:rsidR="00271C23" w:rsidRDefault="00271C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1B936" w14:textId="77777777" w:rsidR="00E265AB" w:rsidRDefault="00E265AB">
      <w:r>
        <w:separator/>
      </w:r>
    </w:p>
  </w:footnote>
  <w:footnote w:type="continuationSeparator" w:id="0">
    <w:p w14:paraId="011D1BB5" w14:textId="77777777" w:rsidR="00E265AB" w:rsidRDefault="00E26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30A88" w14:textId="77777777" w:rsidR="00271C23" w:rsidRDefault="00271C23">
    <w:pPr>
      <w:rPr>
        <w:sz w:val="24"/>
      </w:rPr>
    </w:pPr>
  </w:p>
  <w:p w14:paraId="7727D526" w14:textId="77777777" w:rsidR="00271C23" w:rsidRDefault="00271C23">
    <w:pPr>
      <w:pBdr>
        <w:top w:val="single" w:sz="6" w:space="1" w:color="auto"/>
      </w:pBdr>
      <w:rPr>
        <w:sz w:val="24"/>
      </w:rPr>
    </w:pPr>
  </w:p>
  <w:p w14:paraId="4E291986" w14:textId="6FCCDF95" w:rsidR="00271C23" w:rsidRDefault="00271C23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19C51A4D" w14:textId="77777777" w:rsidR="00271C23" w:rsidRDefault="00271C23">
    <w:pPr>
      <w:pBdr>
        <w:bottom w:val="single" w:sz="6" w:space="1" w:color="auto"/>
      </w:pBdr>
      <w:jc w:val="right"/>
      <w:rPr>
        <w:sz w:val="24"/>
      </w:rPr>
    </w:pPr>
  </w:p>
  <w:p w14:paraId="398EAFAD" w14:textId="77777777" w:rsidR="00271C23" w:rsidRDefault="00271C2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71C23" w14:paraId="0A2B56B2" w14:textId="77777777">
      <w:tc>
        <w:tcPr>
          <w:tcW w:w="6379" w:type="dxa"/>
        </w:tcPr>
        <w:p w14:paraId="4F0472D7" w14:textId="77777777" w:rsidR="00271C23" w:rsidRDefault="00271C23">
          <w:proofErr w:type="gramStart"/>
          <w:r>
            <w:rPr>
              <w:rFonts w:ascii="Times New Roman" w:hint="eastAsia"/>
            </w:rPr>
            <w:t>优邻购</w:t>
          </w:r>
          <w:proofErr w:type="gramEnd"/>
        </w:p>
      </w:tc>
      <w:tc>
        <w:tcPr>
          <w:tcW w:w="3179" w:type="dxa"/>
        </w:tcPr>
        <w:p w14:paraId="78B67174" w14:textId="77777777" w:rsidR="00271C23" w:rsidRDefault="00271C23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271C23" w14:paraId="7D04E963" w14:textId="77777777">
      <w:tc>
        <w:tcPr>
          <w:tcW w:w="6379" w:type="dxa"/>
        </w:tcPr>
        <w:p w14:paraId="3BA99F57" w14:textId="1D279D99" w:rsidR="00271C23" w:rsidRDefault="00271C2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5529AAE" w14:textId="77777777" w:rsidR="00271C23" w:rsidRDefault="00271C23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>
            <w:rPr>
              <w:rFonts w:ascii="Times New Roman" w:hint="eastAsia"/>
              <w:noProof/>
            </w:rPr>
            <w:t>12/06/2019</w:t>
          </w:r>
          <w:r>
            <w:rPr>
              <w:rFonts w:ascii="Times New Roman"/>
              <w:noProof/>
            </w:rPr>
            <w:t>&gt;</w:t>
          </w:r>
        </w:p>
      </w:tc>
    </w:tr>
  </w:tbl>
  <w:p w14:paraId="407A759F" w14:textId="77777777" w:rsidR="00271C23" w:rsidRDefault="00271C2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B66E76"/>
    <w:multiLevelType w:val="hybridMultilevel"/>
    <w:tmpl w:val="2AEAD588"/>
    <w:lvl w:ilvl="0" w:tplc="FDB6C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AD33C0"/>
    <w:multiLevelType w:val="hybridMultilevel"/>
    <w:tmpl w:val="B26EBAC4"/>
    <w:lvl w:ilvl="0" w:tplc="7DAED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74790B"/>
    <w:multiLevelType w:val="hybridMultilevel"/>
    <w:tmpl w:val="7416EC5E"/>
    <w:lvl w:ilvl="0" w:tplc="4C665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76679E"/>
    <w:multiLevelType w:val="hybridMultilevel"/>
    <w:tmpl w:val="AB686A52"/>
    <w:lvl w:ilvl="0" w:tplc="BE044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E679D0"/>
    <w:multiLevelType w:val="hybridMultilevel"/>
    <w:tmpl w:val="0926440C"/>
    <w:lvl w:ilvl="0" w:tplc="EE060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9335A1"/>
    <w:multiLevelType w:val="hybridMultilevel"/>
    <w:tmpl w:val="C848F348"/>
    <w:lvl w:ilvl="0" w:tplc="4134F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F50031"/>
    <w:multiLevelType w:val="hybridMultilevel"/>
    <w:tmpl w:val="5E38262E"/>
    <w:lvl w:ilvl="0" w:tplc="86D28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C74DBD"/>
    <w:multiLevelType w:val="hybridMultilevel"/>
    <w:tmpl w:val="C4BC0B36"/>
    <w:lvl w:ilvl="0" w:tplc="48067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797463"/>
    <w:multiLevelType w:val="hybridMultilevel"/>
    <w:tmpl w:val="D58877E8"/>
    <w:lvl w:ilvl="0" w:tplc="6B669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6D29A8"/>
    <w:multiLevelType w:val="hybridMultilevel"/>
    <w:tmpl w:val="2DCA253A"/>
    <w:lvl w:ilvl="0" w:tplc="693EC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0D0EAC"/>
    <w:multiLevelType w:val="hybridMultilevel"/>
    <w:tmpl w:val="C3DAFA14"/>
    <w:lvl w:ilvl="0" w:tplc="994EA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4E65D5"/>
    <w:multiLevelType w:val="hybridMultilevel"/>
    <w:tmpl w:val="126642BE"/>
    <w:lvl w:ilvl="0" w:tplc="08F4C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825EDE"/>
    <w:multiLevelType w:val="hybridMultilevel"/>
    <w:tmpl w:val="5B34319E"/>
    <w:lvl w:ilvl="0" w:tplc="7840C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D43DD2"/>
    <w:multiLevelType w:val="hybridMultilevel"/>
    <w:tmpl w:val="377034F4"/>
    <w:lvl w:ilvl="0" w:tplc="6C3A5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251F9A"/>
    <w:multiLevelType w:val="hybridMultilevel"/>
    <w:tmpl w:val="D5F2227C"/>
    <w:lvl w:ilvl="0" w:tplc="63202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410D23"/>
    <w:multiLevelType w:val="multilevel"/>
    <w:tmpl w:val="3CBA21B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15D5D29"/>
    <w:multiLevelType w:val="hybridMultilevel"/>
    <w:tmpl w:val="199A805A"/>
    <w:lvl w:ilvl="0" w:tplc="7C040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5F51B8"/>
    <w:multiLevelType w:val="hybridMultilevel"/>
    <w:tmpl w:val="90266B1A"/>
    <w:lvl w:ilvl="0" w:tplc="CA522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803545"/>
    <w:multiLevelType w:val="hybridMultilevel"/>
    <w:tmpl w:val="FA541D96"/>
    <w:lvl w:ilvl="0" w:tplc="0158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CEF3496"/>
    <w:multiLevelType w:val="hybridMultilevel"/>
    <w:tmpl w:val="F2EAB3F8"/>
    <w:lvl w:ilvl="0" w:tplc="E33AA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0A30627"/>
    <w:multiLevelType w:val="hybridMultilevel"/>
    <w:tmpl w:val="328A6854"/>
    <w:lvl w:ilvl="0" w:tplc="8E4EA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10397B"/>
    <w:multiLevelType w:val="hybridMultilevel"/>
    <w:tmpl w:val="CD3CFD52"/>
    <w:lvl w:ilvl="0" w:tplc="FDD8D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D573C3"/>
    <w:multiLevelType w:val="hybridMultilevel"/>
    <w:tmpl w:val="1D5A6AE2"/>
    <w:lvl w:ilvl="0" w:tplc="7F8A7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C470FE"/>
    <w:multiLevelType w:val="hybridMultilevel"/>
    <w:tmpl w:val="CE0C1DEA"/>
    <w:lvl w:ilvl="0" w:tplc="04161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BD1626"/>
    <w:multiLevelType w:val="hybridMultilevel"/>
    <w:tmpl w:val="AB9401DA"/>
    <w:lvl w:ilvl="0" w:tplc="E0523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EFA1C3C"/>
    <w:multiLevelType w:val="hybridMultilevel"/>
    <w:tmpl w:val="40AA2332"/>
    <w:lvl w:ilvl="0" w:tplc="0C88F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23"/>
  </w:num>
  <w:num w:numId="4">
    <w:abstractNumId w:val="16"/>
  </w:num>
  <w:num w:numId="5">
    <w:abstractNumId w:val="26"/>
  </w:num>
  <w:num w:numId="6">
    <w:abstractNumId w:val="12"/>
  </w:num>
  <w:num w:numId="7">
    <w:abstractNumId w:val="10"/>
  </w:num>
  <w:num w:numId="8">
    <w:abstractNumId w:val="19"/>
  </w:num>
  <w:num w:numId="9">
    <w:abstractNumId w:val="2"/>
  </w:num>
  <w:num w:numId="10">
    <w:abstractNumId w:val="21"/>
  </w:num>
  <w:num w:numId="11">
    <w:abstractNumId w:val="1"/>
  </w:num>
  <w:num w:numId="12">
    <w:abstractNumId w:val="11"/>
  </w:num>
  <w:num w:numId="13">
    <w:abstractNumId w:val="25"/>
  </w:num>
  <w:num w:numId="14">
    <w:abstractNumId w:val="14"/>
  </w:num>
  <w:num w:numId="15">
    <w:abstractNumId w:val="15"/>
  </w:num>
  <w:num w:numId="16">
    <w:abstractNumId w:val="17"/>
  </w:num>
  <w:num w:numId="17">
    <w:abstractNumId w:val="18"/>
  </w:num>
  <w:num w:numId="18">
    <w:abstractNumId w:val="9"/>
  </w:num>
  <w:num w:numId="19">
    <w:abstractNumId w:val="8"/>
  </w:num>
  <w:num w:numId="20">
    <w:abstractNumId w:val="13"/>
  </w:num>
  <w:num w:numId="21">
    <w:abstractNumId w:val="7"/>
  </w:num>
  <w:num w:numId="22">
    <w:abstractNumId w:val="24"/>
  </w:num>
  <w:num w:numId="23">
    <w:abstractNumId w:val="5"/>
  </w:num>
  <w:num w:numId="24">
    <w:abstractNumId w:val="22"/>
  </w:num>
  <w:num w:numId="25">
    <w:abstractNumId w:val="20"/>
  </w:num>
  <w:num w:numId="26">
    <w:abstractNumId w:val="3"/>
  </w:num>
  <w:num w:numId="27">
    <w:abstractNumId w:val="4"/>
  </w:num>
  <w:num w:numId="2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754"/>
    <w:rsid w:val="00104A24"/>
    <w:rsid w:val="00112045"/>
    <w:rsid w:val="00132927"/>
    <w:rsid w:val="0015797F"/>
    <w:rsid w:val="001F3134"/>
    <w:rsid w:val="002204A5"/>
    <w:rsid w:val="00271C23"/>
    <w:rsid w:val="00272C8F"/>
    <w:rsid w:val="0028141E"/>
    <w:rsid w:val="002A586F"/>
    <w:rsid w:val="00383DE1"/>
    <w:rsid w:val="004402D8"/>
    <w:rsid w:val="00497B7F"/>
    <w:rsid w:val="004A33F0"/>
    <w:rsid w:val="004E2A49"/>
    <w:rsid w:val="005340D5"/>
    <w:rsid w:val="005F4754"/>
    <w:rsid w:val="006236F8"/>
    <w:rsid w:val="00657D23"/>
    <w:rsid w:val="00777A1C"/>
    <w:rsid w:val="0078556D"/>
    <w:rsid w:val="00836FF0"/>
    <w:rsid w:val="00873FE5"/>
    <w:rsid w:val="0091112A"/>
    <w:rsid w:val="00913692"/>
    <w:rsid w:val="0092427D"/>
    <w:rsid w:val="00A10DC8"/>
    <w:rsid w:val="00A73AFF"/>
    <w:rsid w:val="00AC1FAD"/>
    <w:rsid w:val="00AE16B6"/>
    <w:rsid w:val="00BD0CD0"/>
    <w:rsid w:val="00BE2B5D"/>
    <w:rsid w:val="00C44889"/>
    <w:rsid w:val="00CC27DB"/>
    <w:rsid w:val="00DA1C72"/>
    <w:rsid w:val="00DC2F79"/>
    <w:rsid w:val="00DD1B4C"/>
    <w:rsid w:val="00DF0495"/>
    <w:rsid w:val="00DF247D"/>
    <w:rsid w:val="00E265AB"/>
    <w:rsid w:val="00E44040"/>
    <w:rsid w:val="00E67440"/>
    <w:rsid w:val="00EE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8F9C94C"/>
  <w15:chartTrackingRefBased/>
  <w15:docId w15:val="{EA6D80EA-8FB3-4643-B720-DB9D3B6E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List Paragraph"/>
    <w:basedOn w:val="a"/>
    <w:uiPriority w:val="34"/>
    <w:qFormat/>
    <w:rsid w:val="004402D8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DC2F79"/>
  </w:style>
  <w:style w:type="paragraph" w:styleId="TOC2">
    <w:name w:val="toc 2"/>
    <w:basedOn w:val="a"/>
    <w:next w:val="a"/>
    <w:autoRedefine/>
    <w:uiPriority w:val="39"/>
    <w:rsid w:val="00DC2F79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DC2F79"/>
    <w:pPr>
      <w:ind w:leftChars="400" w:left="840"/>
    </w:pPr>
  </w:style>
  <w:style w:type="table" w:styleId="af2">
    <w:name w:val="Table Grid"/>
    <w:basedOn w:val="a1"/>
    <w:rsid w:val="00785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uyu\Desktop\&#36719;&#20214;&#38656;&#27714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6023F-ABDF-4C34-A6BF-C68A05135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182</TotalTime>
  <Pages>1</Pages>
  <Words>1211</Words>
  <Characters>6905</Characters>
  <Application>Microsoft Office Word</Application>
  <DocSecurity>0</DocSecurity>
  <Lines>57</Lines>
  <Paragraphs>16</Paragraphs>
  <ScaleCrop>false</ScaleCrop>
  <Company>&lt;SJTU&gt;</Company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王志远;王笑然;褚宇轩</dc:creator>
  <cp:keywords/>
  <cp:lastModifiedBy> </cp:lastModifiedBy>
  <cp:revision>13</cp:revision>
  <cp:lastPrinted>2019-06-13T13:50:00Z</cp:lastPrinted>
  <dcterms:created xsi:type="dcterms:W3CDTF">2019-06-13T09:56:00Z</dcterms:created>
  <dcterms:modified xsi:type="dcterms:W3CDTF">2019-06-13T14:37:00Z</dcterms:modified>
</cp:coreProperties>
</file>